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1.xml" ContentType="application/vnd.openxmlformats-officedocument.themeOverrid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7F6F" w:rsidRDefault="005B57A9" w:rsidP="00AF1587">
      <w:pPr>
        <w:pStyle w:val="Title"/>
        <w:jc w:val="center"/>
        <w:rPr>
          <w:b/>
          <w:u w:val="single"/>
        </w:rPr>
      </w:pPr>
      <w:r w:rsidRPr="00784631">
        <w:rPr>
          <w:b/>
          <w:u w:val="single"/>
        </w:rPr>
        <w:t xml:space="preserve">EVENT STREAM </w:t>
      </w:r>
      <w:r w:rsidR="00D367B8" w:rsidRPr="00784631">
        <w:rPr>
          <w:b/>
          <w:u w:val="single"/>
        </w:rPr>
        <w:t>DIAGNOSTIC</w:t>
      </w:r>
      <w:r w:rsidR="00B57F6F" w:rsidRPr="00784631">
        <w:rPr>
          <w:b/>
          <w:u w:val="single"/>
        </w:rPr>
        <w:t>S</w:t>
      </w:r>
    </w:p>
    <w:p w:rsidR="009204C1" w:rsidRPr="009204C1" w:rsidRDefault="009204C1" w:rsidP="009204C1"/>
    <w:p w:rsidR="00784631" w:rsidRDefault="009204C1" w:rsidP="00784631">
      <w:r>
        <w:t>Author: Yogesh Padmanaban.</w:t>
      </w:r>
    </w:p>
    <w:p w:rsidR="006B0DB6" w:rsidRDefault="006B0DB6" w:rsidP="006B0DB6">
      <w:pPr>
        <w:pStyle w:val="Heading1"/>
        <w:numPr>
          <w:ilvl w:val="0"/>
          <w:numId w:val="1"/>
        </w:numPr>
        <w:pBdr>
          <w:bottom w:val="single" w:sz="4" w:space="0" w:color="595959" w:themeColor="text1" w:themeTint="A6"/>
        </w:pBdr>
      </w:pPr>
      <w:r>
        <w:t>Abstract</w:t>
      </w:r>
    </w:p>
    <w:p w:rsidR="006B0DB6" w:rsidRDefault="006B0DB6" w:rsidP="006B0DB6"/>
    <w:p w:rsidR="006B0DB6" w:rsidRDefault="006B0DB6" w:rsidP="006B0DB6">
      <w:r>
        <w:t xml:space="preserve">While debugging a live site issue, significant amount of time and effort is spent on </w:t>
      </w:r>
    </w:p>
    <w:p w:rsidR="006B0DB6" w:rsidRDefault="006B0DB6" w:rsidP="006B0DB6">
      <w:r>
        <w:t>1. Isolating the error message in the source code. 2. Determining the pathway of code execution which led to the error. We came up with an approach to make debugging easier.</w:t>
      </w:r>
    </w:p>
    <w:p w:rsidR="006B0DB6" w:rsidRDefault="006B0DB6" w:rsidP="006B0DB6">
      <w:r>
        <w:t xml:space="preserve">a. Isolate and retrieve all the observed pathways of execution from logs (Event Streams) </w:t>
      </w:r>
    </w:p>
    <w:p w:rsidR="006B0DB6" w:rsidRDefault="006B0DB6" w:rsidP="006B0DB6">
      <w:r>
        <w:t xml:space="preserve">b. Identify the pathways which leads to errors. In addition to making the debugging easier the Event Streams also has some important </w:t>
      </w:r>
      <w:proofErr w:type="spellStart"/>
      <w:r>
        <w:t>applicatons</w:t>
      </w:r>
      <w:proofErr w:type="spellEnd"/>
      <w:r>
        <w:t xml:space="preserve"> Applications. A Service is characterized by its choice of pathways and their frequency of execution. A) We want to see if the lengths of code paths are good enough to determine its health. In a normal day, we observe all possible lengths of Event Streams for that service in a normal day and the percentage of execution of code paths for each length.</w:t>
      </w:r>
      <w:r w:rsidRPr="00831A6A">
        <w:t xml:space="preserve"> </w:t>
      </w:r>
      <w:r>
        <w:t xml:space="preserve">There is a drastic difference in the lengths of code paths run by service on a normal day vs outage day in our Roaming service. B) We want to catch the timeout errors which are difficult to catch otherwise using the timespan taken by each event stream. C) We want to identify similar Event Streams in each service and their behaviors giving rise to patterns in Event streams structures. </w:t>
      </w:r>
    </w:p>
    <w:p w:rsidR="006B0DB6" w:rsidRPr="00784631" w:rsidRDefault="006B0DB6" w:rsidP="00784631"/>
    <w:p w:rsidR="009F6708" w:rsidRDefault="00B57F6F" w:rsidP="00956DEC">
      <w:pPr>
        <w:pStyle w:val="Heading1"/>
        <w:pBdr>
          <w:bottom w:val="single" w:sz="4" w:space="0" w:color="595959" w:themeColor="text1" w:themeTint="A6"/>
        </w:pBdr>
      </w:pPr>
      <w:r w:rsidRPr="00B57F6F">
        <w:t xml:space="preserve"> </w:t>
      </w:r>
      <w:r w:rsidR="006B0DB6">
        <w:t>CONTENTS</w:t>
      </w:r>
    </w:p>
    <w:p w:rsidR="00D7126F" w:rsidRDefault="00D7126F">
      <w:r>
        <w:t>Office client interacts with O</w:t>
      </w:r>
      <w:r w:rsidR="00853D58">
        <w:t>ffice</w:t>
      </w:r>
      <w:r w:rsidR="0098463E">
        <w:t xml:space="preserve"> </w:t>
      </w:r>
      <w:r>
        <w:t>S</w:t>
      </w:r>
      <w:r w:rsidR="00853D58">
        <w:t>ervice</w:t>
      </w:r>
      <w:r w:rsidR="0098463E">
        <w:t>s</w:t>
      </w:r>
      <w:r w:rsidR="00063D5D">
        <w:t xml:space="preserve">. Example an Outlook client interacts with Exchange Server </w:t>
      </w:r>
      <w:r w:rsidR="002F05BA">
        <w:t>[1]</w:t>
      </w:r>
      <w:r>
        <w:t xml:space="preserve">. A Sequence of all </w:t>
      </w:r>
      <w:r w:rsidR="00CC5897">
        <w:t>tasks</w:t>
      </w:r>
      <w:r>
        <w:t xml:space="preserve"> executed by the server to satisfy the client request is called a server stream. </w:t>
      </w:r>
      <w:r w:rsidR="00E61A76">
        <w:t xml:space="preserve">Each of these </w:t>
      </w:r>
      <w:r w:rsidR="00C75713">
        <w:t>task</w:t>
      </w:r>
      <w:r w:rsidR="00CC5897">
        <w:t>s</w:t>
      </w:r>
      <w:r>
        <w:t xml:space="preserve"> needs </w:t>
      </w:r>
      <w:r w:rsidR="00E61A76">
        <w:t>to happen “successfully”</w:t>
      </w:r>
      <w:r w:rsidR="00527747">
        <w:t xml:space="preserve"> to satisfy the client request</w:t>
      </w:r>
      <w:r w:rsidR="00E61A76">
        <w:t xml:space="preserve"> and</w:t>
      </w:r>
      <w:r>
        <w:t xml:space="preserve"> </w:t>
      </w:r>
      <w:r w:rsidR="00527747">
        <w:t xml:space="preserve">are </w:t>
      </w:r>
      <w:r>
        <w:t>logged on the ser</w:t>
      </w:r>
      <w:r w:rsidR="00CC5897">
        <w:t xml:space="preserve">ver side. The beginning, end, and errors </w:t>
      </w:r>
      <w:r w:rsidR="00F40F00">
        <w:t>of</w:t>
      </w:r>
      <w:r w:rsidR="00CC5897">
        <w:t xml:space="preserve"> the tasks are</w:t>
      </w:r>
      <w:r>
        <w:t xml:space="preserve"> </w:t>
      </w:r>
      <w:r w:rsidR="00C75713">
        <w:t xml:space="preserve">logged and </w:t>
      </w:r>
      <w:r>
        <w:t xml:space="preserve">identified by an EventID. The status of the </w:t>
      </w:r>
      <w:r w:rsidR="00C75713">
        <w:t>task</w:t>
      </w:r>
      <w:r>
        <w:t xml:space="preserve"> is indicated by a </w:t>
      </w:r>
      <w:r w:rsidR="00945F04">
        <w:t>seriousness of the logging level</w:t>
      </w:r>
      <w:r>
        <w:t xml:space="preserve">. </w:t>
      </w:r>
      <w:r w:rsidR="00E62C54">
        <w:t xml:space="preserve">All </w:t>
      </w:r>
      <w:r w:rsidR="00945F04">
        <w:t>task</w:t>
      </w:r>
      <w:r w:rsidR="00E62C54">
        <w:t>s occurring on a single client request are tagged with a GUID unique to that request.</w:t>
      </w:r>
    </w:p>
    <w:p w:rsidR="009A741F" w:rsidRDefault="009A741F">
      <w:r>
        <w:t>Crux of the Idea is as follows:</w:t>
      </w:r>
    </w:p>
    <w:p w:rsidR="009A741F" w:rsidRDefault="009A741F" w:rsidP="009A741F">
      <w:pPr>
        <w:pStyle w:val="ListParagraph"/>
        <w:numPr>
          <w:ilvl w:val="0"/>
          <w:numId w:val="15"/>
        </w:numPr>
      </w:pPr>
      <w:r>
        <w:t>Capture the chronological sequence of eventIDs for a request and give an Identity for it</w:t>
      </w:r>
      <w:proofErr w:type="gramStart"/>
      <w:r>
        <w:t>.{</w:t>
      </w:r>
      <w:proofErr w:type="gramEnd"/>
      <w:r>
        <w:t>EventStream}. Event Stream represents the pathway of Execution for the client request.</w:t>
      </w:r>
    </w:p>
    <w:p w:rsidR="009A741F" w:rsidRDefault="009A741F" w:rsidP="009A741F">
      <w:pPr>
        <w:pStyle w:val="ListParagraph"/>
        <w:numPr>
          <w:ilvl w:val="0"/>
          <w:numId w:val="15"/>
        </w:numPr>
      </w:pPr>
      <w:r>
        <w:t>We analyze pathways</w:t>
      </w:r>
      <w:r w:rsidR="00631A2A">
        <w:t xml:space="preserve"> diagnostics.</w:t>
      </w:r>
      <w:r>
        <w:t xml:space="preserve"> </w:t>
      </w:r>
      <w:r w:rsidR="00F40F00">
        <w:t>A)</w:t>
      </w:r>
      <w:r w:rsidR="00631A2A" w:rsidRPr="00631A2A">
        <w:t xml:space="preserve"> </w:t>
      </w:r>
      <w:r w:rsidR="00F40F00">
        <w:t>The most commonly used pathways B)</w:t>
      </w:r>
      <w:r w:rsidR="00631A2A">
        <w:t xml:space="preserve"> most delayed pathways</w:t>
      </w:r>
      <w:r w:rsidR="00F40F00">
        <w:t xml:space="preserve"> and C) the</w:t>
      </w:r>
      <w:r w:rsidR="00631A2A">
        <w:t xml:space="preserve"> most erred </w:t>
      </w:r>
      <w:r>
        <w:t>pathways.</w:t>
      </w:r>
    </w:p>
    <w:p w:rsidR="009A741F" w:rsidRDefault="009A741F" w:rsidP="009A741F">
      <w:pPr>
        <w:pStyle w:val="ListParagraph"/>
        <w:numPr>
          <w:ilvl w:val="0"/>
          <w:numId w:val="15"/>
        </w:numPr>
      </w:pPr>
      <w:r>
        <w:t xml:space="preserve">We observe the interaction/relationships between </w:t>
      </w:r>
      <w:r w:rsidR="002318F2">
        <w:t>pathways of concurrent requests. We define ‘victim stream’</w:t>
      </w:r>
      <w:r w:rsidR="00373BE0">
        <w:t xml:space="preserve"> as</w:t>
      </w:r>
      <w:r w:rsidR="002318F2">
        <w:t xml:space="preserve"> ‘affected’ by a ‘neighbor stream’ when the victim stream contains serious error levels when executing along with the “neighbor stream</w:t>
      </w:r>
      <w:r w:rsidR="00B57F6F">
        <w:t>” during</w:t>
      </w:r>
      <w:r w:rsidR="002318F2">
        <w:t xml:space="preserve"> in the same time.</w:t>
      </w:r>
    </w:p>
    <w:p w:rsidR="002318F2" w:rsidRDefault="002318F2" w:rsidP="009A741F">
      <w:pPr>
        <w:pStyle w:val="ListParagraph"/>
        <w:numPr>
          <w:ilvl w:val="0"/>
          <w:numId w:val="15"/>
        </w:numPr>
      </w:pPr>
      <w:r>
        <w:t>Cluster the structurally similar pathways. Once clustered we find the relationship between structural similarities and Error</w:t>
      </w:r>
      <w:r w:rsidR="00F40F00">
        <w:t>s/behavioral</w:t>
      </w:r>
      <w:r>
        <w:t xml:space="preserve"> </w:t>
      </w:r>
      <w:r w:rsidR="00F40F00">
        <w:t>characteristics</w:t>
      </w:r>
      <w:r>
        <w:t xml:space="preserve"> of the pathways.</w:t>
      </w:r>
    </w:p>
    <w:p w:rsidR="002318F2" w:rsidRDefault="001C3640" w:rsidP="009A741F">
      <w:pPr>
        <w:pStyle w:val="ListParagraph"/>
        <w:numPr>
          <w:ilvl w:val="0"/>
          <w:numId w:val="15"/>
        </w:numPr>
      </w:pPr>
      <w:r>
        <w:t>Client request involves performing tasks by several Services along the pathways. We can i</w:t>
      </w:r>
      <w:r w:rsidR="002318F2">
        <w:t>nfer inter-</w:t>
      </w:r>
      <w:r>
        <w:t>service</w:t>
      </w:r>
      <w:r w:rsidR="002318F2">
        <w:t xml:space="preserve"> Relationships within a single pathway by mapping each of the </w:t>
      </w:r>
      <w:r w:rsidR="00B57F6F">
        <w:t>event IDs</w:t>
      </w:r>
      <w:r w:rsidR="00373BE0">
        <w:t xml:space="preserve"> to their corresponding features or intermediate services run by the request</w:t>
      </w:r>
      <w:r w:rsidR="002318F2">
        <w:t>. We can identify individual impact of cycles</w:t>
      </w:r>
      <w:r>
        <w:t xml:space="preserve"> </w:t>
      </w:r>
      <w:r w:rsidR="002831A9">
        <w:t>(</w:t>
      </w:r>
      <w:r>
        <w:t xml:space="preserve">service </w:t>
      </w:r>
      <w:proofErr w:type="gramStart"/>
      <w:r w:rsidR="002831A9">
        <w:t>A</w:t>
      </w:r>
      <w:proofErr w:type="gramEnd"/>
      <w:r w:rsidR="002831A9">
        <w:t xml:space="preserve"> calls </w:t>
      </w:r>
      <w:r>
        <w:t xml:space="preserve">service </w:t>
      </w:r>
      <w:r w:rsidR="002831A9">
        <w:t xml:space="preserve">B &amp; </w:t>
      </w:r>
      <w:r>
        <w:t xml:space="preserve">service </w:t>
      </w:r>
      <w:r w:rsidR="002831A9">
        <w:t xml:space="preserve">B calls </w:t>
      </w:r>
      <w:r>
        <w:t xml:space="preserve">service </w:t>
      </w:r>
      <w:r w:rsidR="002831A9">
        <w:t>A)</w:t>
      </w:r>
      <w:r w:rsidR="002318F2">
        <w:t xml:space="preserve"> between services. This in a way gives a notion towards reliability of a </w:t>
      </w:r>
      <w:r w:rsidR="00373BE0">
        <w:t>service</w:t>
      </w:r>
      <w:r w:rsidR="002318F2">
        <w:t>.</w:t>
      </w:r>
    </w:p>
    <w:p w:rsidR="00956DEC" w:rsidRDefault="00956DEC" w:rsidP="00956DEC">
      <w:r>
        <w:t xml:space="preserve">We performed the diagnostics on Reading, Roaming and Nexus services using ULS logs obtained from the periods of august 8/31/2013 to 9/02/2013.  </w:t>
      </w:r>
      <w:r w:rsidR="00BF4BA3">
        <w:t xml:space="preserve">Nexus is a pipeline for Office </w:t>
      </w:r>
      <w:r w:rsidR="003E5C7C">
        <w:t xml:space="preserve">client data to flow into </w:t>
      </w:r>
      <w:proofErr w:type="gramStart"/>
      <w:r w:rsidR="003E5C7C">
        <w:t>cosmos</w:t>
      </w:r>
      <w:r w:rsidR="002F05BA">
        <w:t>[</w:t>
      </w:r>
      <w:proofErr w:type="gramEnd"/>
      <w:r w:rsidR="002F05BA">
        <w:t>2]</w:t>
      </w:r>
      <w:r w:rsidR="003E5C7C">
        <w:t>.</w:t>
      </w:r>
      <w:r w:rsidR="00DD6E30">
        <w:t xml:space="preserve"> Cosmos is the Map Reduce data store for storing Microsoft </w:t>
      </w:r>
      <w:proofErr w:type="gramStart"/>
      <w:r w:rsidR="00DD6E30">
        <w:t>data</w:t>
      </w:r>
      <w:r w:rsidR="002F05BA">
        <w:t>[</w:t>
      </w:r>
      <w:proofErr w:type="gramEnd"/>
      <w:r w:rsidR="002F05BA">
        <w:t>3]</w:t>
      </w:r>
      <w:r w:rsidR="00DD6E30">
        <w:t>.</w:t>
      </w:r>
      <w:r w:rsidR="00BF4BA3">
        <w:t xml:space="preserve"> Roaming service takes care of cached copies of most recently used data for </w:t>
      </w:r>
      <w:proofErr w:type="gramStart"/>
      <w:r w:rsidR="00BF4BA3">
        <w:t>Office</w:t>
      </w:r>
      <w:r w:rsidR="002F05BA">
        <w:t>[</w:t>
      </w:r>
      <w:proofErr w:type="gramEnd"/>
      <w:r w:rsidR="002F05BA">
        <w:t>4]</w:t>
      </w:r>
      <w:r w:rsidR="00BF4BA3">
        <w:t xml:space="preserve">. Reading is an app for reading </w:t>
      </w:r>
      <w:proofErr w:type="spellStart"/>
      <w:proofErr w:type="gramStart"/>
      <w:r w:rsidR="00BF4BA3">
        <w:t>ebooks</w:t>
      </w:r>
      <w:proofErr w:type="spellEnd"/>
      <w:r w:rsidR="002F05BA">
        <w:t>[</w:t>
      </w:r>
      <w:proofErr w:type="gramEnd"/>
      <w:r w:rsidR="002F05BA">
        <w:t>5]</w:t>
      </w:r>
      <w:r w:rsidR="00BF4BA3">
        <w:t>.</w:t>
      </w:r>
    </w:p>
    <w:p w:rsidR="00B57F6F" w:rsidRDefault="00B57F6F" w:rsidP="00B57F6F">
      <w:pPr>
        <w:pStyle w:val="Heading1"/>
      </w:pPr>
      <w:r>
        <w:lastRenderedPageBreak/>
        <w:t xml:space="preserve">Unified Logging Service  </w:t>
      </w:r>
    </w:p>
    <w:p w:rsidR="00454611" w:rsidRDefault="00454611" w:rsidP="00B57F6F"/>
    <w:p w:rsidR="00B57F6F" w:rsidRDefault="00B57F6F" w:rsidP="00B57F6F">
      <w:r>
        <w:t xml:space="preserve">Unified Logging Service {ULS} represents the Platform for instrumentation/ Logging for Office Server and Client </w:t>
      </w:r>
      <w:proofErr w:type="gramStart"/>
      <w:r>
        <w:t>Services</w:t>
      </w:r>
      <w:r w:rsidR="002F05BA">
        <w:t>[</w:t>
      </w:r>
      <w:proofErr w:type="gramEnd"/>
      <w:r w:rsidR="002F05BA">
        <w:t>6]</w:t>
      </w:r>
      <w:r w:rsidR="0012270F">
        <w:t>.</w:t>
      </w:r>
      <w:r w:rsidR="0012270F" w:rsidRPr="0012270F">
        <w:t xml:space="preserve"> </w:t>
      </w:r>
      <w:r w:rsidR="0012270F">
        <w:t xml:space="preserve">A line of code triggers an event in the ULS log file (a text file), which is then used to debug the service. </w:t>
      </w:r>
      <w:r w:rsidR="00A84DDC">
        <w:t>T</w:t>
      </w:r>
      <w:r>
        <w:t>he following fields</w:t>
      </w:r>
      <w:r w:rsidR="00A84DDC">
        <w:t xml:space="preserve"> are stored in a ULS log line</w:t>
      </w:r>
      <w:r>
        <w:t xml:space="preserve">.   </w:t>
      </w:r>
    </w:p>
    <w:p w:rsidR="00454611" w:rsidRDefault="00454611" w:rsidP="00B57F6F"/>
    <w:p w:rsidR="00B57F6F" w:rsidRDefault="00B57F6F" w:rsidP="00B57F6F">
      <w:r>
        <w:t xml:space="preserve">1. </w:t>
      </w:r>
      <w:r w:rsidRPr="00E66828">
        <w:rPr>
          <w:b/>
        </w:rPr>
        <w:t>Timestamp</w:t>
      </w:r>
      <w:r>
        <w:t>: the time of the log line.</w:t>
      </w:r>
    </w:p>
    <w:p w:rsidR="00454611" w:rsidRDefault="00454611" w:rsidP="00B57F6F"/>
    <w:p w:rsidR="00B57F6F" w:rsidRDefault="00B57F6F" w:rsidP="00B57F6F">
      <w:r>
        <w:t xml:space="preserve">2. </w:t>
      </w:r>
      <w:r w:rsidRPr="00E66828">
        <w:rPr>
          <w:b/>
        </w:rPr>
        <w:t>Process Name</w:t>
      </w:r>
      <w:r>
        <w:t xml:space="preserve">: The name of the process handling the request. </w:t>
      </w:r>
      <w:proofErr w:type="spellStart"/>
      <w:r>
        <w:t>Eg</w:t>
      </w:r>
      <w:proofErr w:type="spellEnd"/>
      <w:r>
        <w:t>.</w:t>
      </w:r>
      <w:r w:rsidRPr="00D367B8">
        <w:t xml:space="preserve"> wsstracing.exe (0x0BDC)</w:t>
      </w:r>
      <w:r>
        <w:t xml:space="preserve"> </w:t>
      </w:r>
    </w:p>
    <w:p w:rsidR="00454611" w:rsidRDefault="00454611" w:rsidP="00B57F6F"/>
    <w:p w:rsidR="00B57F6F" w:rsidRDefault="00B57F6F" w:rsidP="00B57F6F">
      <w:r>
        <w:t xml:space="preserve">3. </w:t>
      </w:r>
      <w:r w:rsidRPr="00E66828">
        <w:rPr>
          <w:b/>
        </w:rPr>
        <w:t>Thread Id</w:t>
      </w:r>
      <w:r>
        <w:t xml:space="preserve">: The thread Id handling the request. </w:t>
      </w:r>
      <w:proofErr w:type="spellStart"/>
      <w:r>
        <w:t>Eg</w:t>
      </w:r>
      <w:proofErr w:type="spellEnd"/>
      <w:r>
        <w:t xml:space="preserve">. </w:t>
      </w:r>
      <w:r w:rsidRPr="00D367B8">
        <w:t>0x08E0</w:t>
      </w:r>
    </w:p>
    <w:p w:rsidR="00454611" w:rsidRDefault="00454611" w:rsidP="00B57F6F"/>
    <w:p w:rsidR="00B57F6F" w:rsidRDefault="00B57F6F" w:rsidP="00B57F6F">
      <w:r>
        <w:t xml:space="preserve">4. </w:t>
      </w:r>
      <w:r w:rsidRPr="00E66828">
        <w:rPr>
          <w:b/>
        </w:rPr>
        <w:t>Area</w:t>
      </w:r>
      <w:r>
        <w:t xml:space="preserve">: The Area the requests belong to. </w:t>
      </w:r>
      <w:proofErr w:type="spellStart"/>
      <w:r>
        <w:t>Eg</w:t>
      </w:r>
      <w:proofErr w:type="spellEnd"/>
      <w:r>
        <w:t>.</w:t>
      </w:r>
      <w:r w:rsidRPr="00D367B8">
        <w:t xml:space="preserve"> SharePoint Foundation</w:t>
      </w:r>
    </w:p>
    <w:p w:rsidR="00454611" w:rsidRDefault="00454611" w:rsidP="00B57F6F"/>
    <w:p w:rsidR="00B57F6F" w:rsidRDefault="00B57F6F" w:rsidP="00B57F6F">
      <w:r>
        <w:t xml:space="preserve">5. </w:t>
      </w:r>
      <w:r w:rsidRPr="00E66828">
        <w:rPr>
          <w:b/>
        </w:rPr>
        <w:t>Category</w:t>
      </w:r>
      <w:r>
        <w:t xml:space="preserve">: The category, the service belongs to. </w:t>
      </w:r>
      <w:proofErr w:type="spellStart"/>
      <w:r>
        <w:t>Eg</w:t>
      </w:r>
      <w:proofErr w:type="spellEnd"/>
      <w:r>
        <w:t>.</w:t>
      </w:r>
      <w:r w:rsidRPr="00D367B8">
        <w:t xml:space="preserve"> Upgrade</w:t>
      </w:r>
    </w:p>
    <w:p w:rsidR="00454611" w:rsidRDefault="00454611" w:rsidP="00B57F6F"/>
    <w:p w:rsidR="00B57F6F" w:rsidRDefault="00B57F6F" w:rsidP="00B57F6F">
      <w:r>
        <w:t xml:space="preserve">6. </w:t>
      </w:r>
      <w:r w:rsidRPr="00E66828">
        <w:rPr>
          <w:b/>
        </w:rPr>
        <w:t>Event ID</w:t>
      </w:r>
      <w:r w:rsidR="00343B4B">
        <w:t>: i</w:t>
      </w:r>
      <w:r>
        <w:t>d</w:t>
      </w:r>
      <w:r w:rsidR="00343B4B">
        <w:t>entifies</w:t>
      </w:r>
      <w:r>
        <w:t xml:space="preserve"> the actual code line executed by the Server</w:t>
      </w:r>
      <w:r w:rsidR="00343B4B">
        <w:t xml:space="preserve"> using a tag</w:t>
      </w:r>
      <w:r>
        <w:t xml:space="preserve">. </w:t>
      </w:r>
      <w:proofErr w:type="spellStart"/>
      <w:r>
        <w:t>Eg</w:t>
      </w:r>
      <w:proofErr w:type="spellEnd"/>
      <w:r>
        <w:t>.</w:t>
      </w:r>
      <w:r w:rsidRPr="00D367B8">
        <w:t xml:space="preserve"> </w:t>
      </w:r>
      <w:r>
        <w:t>“</w:t>
      </w:r>
      <w:r w:rsidRPr="00D367B8">
        <w:t>fbv7</w:t>
      </w:r>
      <w:r>
        <w:t>”</w:t>
      </w:r>
    </w:p>
    <w:p w:rsidR="00454611" w:rsidRDefault="00454611" w:rsidP="00B57F6F"/>
    <w:p w:rsidR="00B2066F" w:rsidRDefault="00B57F6F" w:rsidP="00B57F6F">
      <w:r>
        <w:t xml:space="preserve">7. </w:t>
      </w:r>
      <w:r w:rsidRPr="00E66828">
        <w:rPr>
          <w:b/>
        </w:rPr>
        <w:t>Level</w:t>
      </w:r>
      <w:r>
        <w:t>: The seriousness of the log line</w:t>
      </w:r>
      <w:r w:rsidR="00A84DDC">
        <w:t xml:space="preserve"> or the impact of the event</w:t>
      </w:r>
      <w:r>
        <w:t xml:space="preserve">. It could </w:t>
      </w:r>
      <w:r w:rsidR="00A84DDC">
        <w:t xml:space="preserve">be </w:t>
      </w:r>
      <w:r w:rsidR="00B2066F">
        <w:t xml:space="preserve">one of </w:t>
      </w:r>
    </w:p>
    <w:p w:rsidR="00B57F6F" w:rsidRDefault="00B2066F" w:rsidP="00B57F6F">
      <w:r>
        <w:t xml:space="preserve">    </w:t>
      </w:r>
      <w:r w:rsidR="00B57F6F">
        <w:t>Information, Medium, High, Verbose, Warning, Critical, Unex</w:t>
      </w:r>
      <w:r>
        <w:t>pected, Exception, Monitorable</w:t>
      </w:r>
    </w:p>
    <w:p w:rsidR="00AF1587" w:rsidRDefault="00AF1587" w:rsidP="00B57F6F"/>
    <w:p w:rsidR="00454611" w:rsidRDefault="00B57F6F" w:rsidP="00B57F6F">
      <w:r>
        <w:t xml:space="preserve">8. </w:t>
      </w:r>
      <w:r w:rsidRPr="00E66828">
        <w:rPr>
          <w:b/>
        </w:rPr>
        <w:t>Correlation ID</w:t>
      </w:r>
      <w:r>
        <w:t xml:space="preserve">: </w:t>
      </w:r>
      <w:r w:rsidR="001327DD">
        <w:t>a GUID which uniquely identifies the individual request from client.</w:t>
      </w:r>
      <w:r>
        <w:t xml:space="preserve"> </w:t>
      </w:r>
    </w:p>
    <w:p w:rsidR="00B57F6F" w:rsidRDefault="00454611" w:rsidP="00B57F6F">
      <w:r>
        <w:t xml:space="preserve">     </w:t>
      </w:r>
      <w:proofErr w:type="spellStart"/>
      <w:r w:rsidR="00B57F6F">
        <w:t>Eg</w:t>
      </w:r>
      <w:proofErr w:type="spellEnd"/>
      <w:r w:rsidR="00B57F6F">
        <w:t>. “</w:t>
      </w:r>
      <w:proofErr w:type="gramStart"/>
      <w:r w:rsidR="00B57F6F" w:rsidRPr="00D367B8">
        <w:t>b89c8a96-1725-4d55</w:t>
      </w:r>
      <w:proofErr w:type="gramEnd"/>
      <w:r w:rsidR="00B57F6F" w:rsidRPr="00D367B8">
        <w:t>-a95e-dd4fe6223bf5</w:t>
      </w:r>
      <w:r w:rsidR="00B57F6F">
        <w:t>”</w:t>
      </w:r>
    </w:p>
    <w:p w:rsidR="00454611" w:rsidRDefault="00454611" w:rsidP="00B57F6F"/>
    <w:p w:rsidR="00B57F6F" w:rsidRDefault="00B57F6F" w:rsidP="00B57F6F">
      <w:r>
        <w:t xml:space="preserve">9. </w:t>
      </w:r>
      <w:r w:rsidRPr="00E66828">
        <w:rPr>
          <w:b/>
        </w:rPr>
        <w:t>Message</w:t>
      </w:r>
      <w:r>
        <w:t>: Contains extra information regarding the logged line.</w:t>
      </w:r>
    </w:p>
    <w:p w:rsidR="00A84DDC" w:rsidRDefault="00343B4B" w:rsidP="00A84DDC">
      <w:pPr>
        <w:pStyle w:val="Heading1"/>
      </w:pPr>
      <w:r>
        <w:t>Event Stream</w:t>
      </w:r>
      <w:r w:rsidR="00A84DDC">
        <w:t xml:space="preserve">  </w:t>
      </w:r>
    </w:p>
    <w:p w:rsidR="004E3ABC" w:rsidRDefault="003F4A0C">
      <w:r w:rsidRPr="003F4A0C">
        <w:rPr>
          <w:noProof/>
        </w:rPr>
        <w:drawing>
          <wp:inline distT="0" distB="0" distL="0" distR="0" wp14:anchorId="19566BCB" wp14:editId="68F30E34">
            <wp:extent cx="5943600" cy="2828925"/>
            <wp:effectExtent l="0" t="0" r="0" b="0"/>
            <wp:docPr id="90"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89"/>
                    <pic:cNvPicPr>
                      <a:picLocks noChangeAspect="1"/>
                    </pic:cNvPicPr>
                  </pic:nvPicPr>
                  <pic:blipFill>
                    <a:blip r:embed="rId6"/>
                    <a:stretch>
                      <a:fillRect/>
                    </a:stretch>
                  </pic:blipFill>
                  <pic:spPr>
                    <a:xfrm>
                      <a:off x="0" y="0"/>
                      <a:ext cx="5943600" cy="2828925"/>
                    </a:xfrm>
                    <a:prstGeom prst="rect">
                      <a:avLst/>
                    </a:prstGeom>
                  </pic:spPr>
                </pic:pic>
              </a:graphicData>
            </a:graphic>
          </wp:inline>
        </w:drawing>
      </w:r>
    </w:p>
    <w:p w:rsidR="00853D58" w:rsidRDefault="001327DD">
      <w:r w:rsidRPr="004E6855">
        <w:rPr>
          <w:b/>
        </w:rPr>
        <w:t>Server Stream</w:t>
      </w:r>
      <w:r>
        <w:rPr>
          <w:b/>
        </w:rPr>
        <w:t>s</w:t>
      </w:r>
      <w:r w:rsidR="002318F2">
        <w:t>:</w:t>
      </w:r>
    </w:p>
    <w:p w:rsidR="00454611" w:rsidRDefault="00454611"/>
    <w:p w:rsidR="00EE60C1" w:rsidRDefault="00853D58">
      <w:r>
        <w:t xml:space="preserve">A typical client request arises from the desktop/web app and interacts with the hosted services. Services might interact with themselves to satisfy a client request. Services logs their sequence of events during computation on the client request. When </w:t>
      </w:r>
      <w:r w:rsidR="00800EEA">
        <w:t xml:space="preserve">the request is completed, </w:t>
      </w:r>
      <w:r w:rsidR="00784AE5">
        <w:t>client logs an even to record the completion and result of the request</w:t>
      </w:r>
      <w:r w:rsidR="00800EEA">
        <w:t xml:space="preserve">. </w:t>
      </w:r>
      <w:r>
        <w:t>A session ID</w:t>
      </w:r>
      <w:r w:rsidR="00800EEA">
        <w:t xml:space="preserve"> or correlation ID </w:t>
      </w:r>
      <w:r>
        <w:t>can be used to track the entire start</w:t>
      </w:r>
      <w:r w:rsidR="00800EEA">
        <w:t xml:space="preserve"> to end sequence of events including server side events thanks to the logs. </w:t>
      </w:r>
      <w:r>
        <w:t xml:space="preserve">For example Click2Run service interacts with Office Licensing Service </w:t>
      </w:r>
      <w:r>
        <w:lastRenderedPageBreak/>
        <w:t xml:space="preserve">before answering the clients with their requirements for a requested Office install binary. </w:t>
      </w:r>
      <w:r w:rsidR="00800EEA">
        <w:t>A</w:t>
      </w:r>
      <w:r>
        <w:t xml:space="preserve"> Correlatio</w:t>
      </w:r>
      <w:r w:rsidR="00800EEA">
        <w:t xml:space="preserve">n ID can track the entire pathway of </w:t>
      </w:r>
      <w:r w:rsidR="003F4A0C">
        <w:t xml:space="preserve">client </w:t>
      </w:r>
      <w:r w:rsidR="009932A6">
        <w:t>request [</w:t>
      </w:r>
      <w:r w:rsidR="002F05BA">
        <w:t>7]</w:t>
      </w:r>
      <w:r w:rsidR="00800EEA">
        <w:t>.</w:t>
      </w:r>
    </w:p>
    <w:p w:rsidR="00336FB4" w:rsidRDefault="00336FB4"/>
    <w:p w:rsidR="00B57F6F" w:rsidRDefault="00336FB4">
      <w:r>
        <w:rPr>
          <w:noProof/>
        </w:rPr>
        <w:drawing>
          <wp:inline distT="0" distB="0" distL="0" distR="0" wp14:anchorId="6F513FC8" wp14:editId="1B08BF2A">
            <wp:extent cx="5943600" cy="3296285"/>
            <wp:effectExtent l="0" t="0" r="0" b="0"/>
            <wp:docPr id="215"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Picture 214"/>
                    <pic:cNvPicPr>
                      <a:picLocks noChangeAspect="1"/>
                    </pic:cNvPicPr>
                  </pic:nvPicPr>
                  <pic:blipFill>
                    <a:blip r:embed="rId7"/>
                    <a:stretch>
                      <a:fillRect/>
                    </a:stretch>
                  </pic:blipFill>
                  <pic:spPr>
                    <a:xfrm>
                      <a:off x="0" y="0"/>
                      <a:ext cx="5943600" cy="3296285"/>
                    </a:xfrm>
                    <a:prstGeom prst="rect">
                      <a:avLst/>
                    </a:prstGeom>
                  </pic:spPr>
                </pic:pic>
              </a:graphicData>
            </a:graphic>
          </wp:inline>
        </w:drawing>
      </w:r>
      <w:r w:rsidR="00853D58">
        <w:t xml:space="preserve"> </w:t>
      </w:r>
    </w:p>
    <w:p w:rsidR="004E6855" w:rsidRDefault="004E6855">
      <w:r>
        <w:rPr>
          <w:b/>
        </w:rPr>
        <w:t>Event Stream</w:t>
      </w:r>
      <w:r w:rsidR="00EE60C1">
        <w:rPr>
          <w:b/>
        </w:rPr>
        <w:t>s</w:t>
      </w:r>
      <w:r>
        <w:t>:</w:t>
      </w:r>
    </w:p>
    <w:p w:rsidR="00454611" w:rsidRDefault="00454611"/>
    <w:p w:rsidR="00F40F00" w:rsidRDefault="001327DD" w:rsidP="00AF1587">
      <w:r>
        <w:t xml:space="preserve">There are several simultaneous /concurrently running requests in a server. Each of them throws log </w:t>
      </w:r>
      <w:r w:rsidR="009932A6">
        <w:t>line (</w:t>
      </w:r>
      <w:r w:rsidR="00E9700D">
        <w:t>event)</w:t>
      </w:r>
      <w:r>
        <w:t xml:space="preserve"> for every step</w:t>
      </w:r>
      <w:r w:rsidR="009932A6">
        <w:t xml:space="preserve"> </w:t>
      </w:r>
      <w:r>
        <w:t>(t</w:t>
      </w:r>
      <w:r w:rsidR="00E9700D">
        <w:t>ask</w:t>
      </w:r>
      <w:r>
        <w:t xml:space="preserve">) involved in processing a request. </w:t>
      </w:r>
      <w:r w:rsidR="00550780">
        <w:t>Each service records its events in the ULS log.</w:t>
      </w:r>
      <w:r>
        <w:t xml:space="preserve"> </w:t>
      </w:r>
      <w:r w:rsidR="002B6DBA">
        <w:t xml:space="preserve">The </w:t>
      </w:r>
      <w:r w:rsidR="001972EE">
        <w:t>f</w:t>
      </w:r>
      <w:r>
        <w:t>irst step is to isolate the log writes for a single request using the correlation ID</w:t>
      </w:r>
      <w:r w:rsidR="00FF48D2">
        <w:t xml:space="preserve"> or a session ID as given in the picture</w:t>
      </w:r>
      <w:r>
        <w:t xml:space="preserve">. </w:t>
      </w:r>
      <w:r w:rsidR="005B57A9">
        <w:t xml:space="preserve">If we capture the set of all </w:t>
      </w:r>
      <w:r w:rsidR="00EF6CC9">
        <w:t>log lines</w:t>
      </w:r>
      <w:r w:rsidR="00E66828">
        <w:t xml:space="preserve"> for a single Correlation ID, we get a stream of Event IDs or a </w:t>
      </w:r>
      <w:r w:rsidR="00EF6CC9">
        <w:t>chronological sequence of c</w:t>
      </w:r>
      <w:r w:rsidR="00E66828">
        <w:t xml:space="preserve">ode lines executed by the Server in order to satisfy the request from the Client.  Thus we capture the Server execution for every request from the client. </w:t>
      </w:r>
      <w:r w:rsidR="004E6855">
        <w:t xml:space="preserve">It is termed as </w:t>
      </w:r>
      <w:r w:rsidR="004E6855" w:rsidRPr="004E6855">
        <w:rPr>
          <w:b/>
        </w:rPr>
        <w:t>Server Stream</w:t>
      </w:r>
      <w:r w:rsidR="004E6855">
        <w:t xml:space="preserve">. </w:t>
      </w:r>
      <w:r w:rsidR="00EF6CC9">
        <w:t xml:space="preserve">Event ID identifies the actual code line executed by the Service in response to the Client request. </w:t>
      </w:r>
      <w:r w:rsidR="004E6855">
        <w:t xml:space="preserve">If we isolate only the events id from the log lines and make it a single sequence of event IDs, we get an </w:t>
      </w:r>
      <w:r w:rsidR="004E6855" w:rsidRPr="004E6855">
        <w:rPr>
          <w:b/>
        </w:rPr>
        <w:t>Event Stream</w:t>
      </w:r>
      <w:r w:rsidR="004E6855">
        <w:rPr>
          <w:b/>
        </w:rPr>
        <w:t>.</w:t>
      </w:r>
      <w:r w:rsidR="005945BA">
        <w:rPr>
          <w:b/>
        </w:rPr>
        <w:t xml:space="preserve"> Thus Event Stream identifies a</w:t>
      </w:r>
      <w:r w:rsidR="00E72BD5">
        <w:rPr>
          <w:b/>
        </w:rPr>
        <w:t xml:space="preserve"> pattern of</w:t>
      </w:r>
      <w:r w:rsidR="005945BA">
        <w:rPr>
          <w:b/>
        </w:rPr>
        <w:t xml:space="preserve"> client request</w:t>
      </w:r>
      <w:r w:rsidR="00E72BD5">
        <w:rPr>
          <w:b/>
        </w:rPr>
        <w:t>s</w:t>
      </w:r>
      <w:r w:rsidR="005945BA">
        <w:rPr>
          <w:b/>
        </w:rPr>
        <w:t xml:space="preserve">. </w:t>
      </w:r>
      <w:r w:rsidR="00AD5355">
        <w:t>The Correlation ID changes for every insta</w:t>
      </w:r>
      <w:r w:rsidR="004875F0">
        <w:t>nce of the same request. But</w:t>
      </w:r>
      <w:r w:rsidR="00AD5355">
        <w:t xml:space="preserve"> skeleton </w:t>
      </w:r>
      <w:r w:rsidR="004875F0">
        <w:t>of</w:t>
      </w:r>
      <w:r w:rsidR="00AD5355">
        <w:t xml:space="preserve"> </w:t>
      </w:r>
      <w:r w:rsidR="004875F0">
        <w:t xml:space="preserve">the </w:t>
      </w:r>
      <w:r w:rsidR="00AD5355">
        <w:t>re</w:t>
      </w:r>
      <w:r w:rsidR="004875F0">
        <w:t>quest (Event stream) remains</w:t>
      </w:r>
      <w:r w:rsidR="00AD5355">
        <w:t xml:space="preserve"> same</w:t>
      </w:r>
      <w:r w:rsidR="00B708F0">
        <w:t xml:space="preserve"> for particular type of request</w:t>
      </w:r>
      <w:r w:rsidR="00AD5355">
        <w:t>.</w:t>
      </w:r>
      <w:r w:rsidR="00B708F0">
        <w:t xml:space="preserve"> </w:t>
      </w:r>
      <w:r w:rsidR="00EF6CC9">
        <w:t>We capture</w:t>
      </w:r>
      <w:r w:rsidR="004E6855">
        <w:t xml:space="preserve"> all the possible </w:t>
      </w:r>
      <w:r w:rsidR="00415C7E">
        <w:t>observed e</w:t>
      </w:r>
      <w:r w:rsidR="004E6855">
        <w:t xml:space="preserve">vent streams from </w:t>
      </w:r>
      <w:r w:rsidR="005945BA">
        <w:t xml:space="preserve">the ULS log for a service. From </w:t>
      </w:r>
      <w:r w:rsidR="00EF6CC9">
        <w:t>them</w:t>
      </w:r>
      <w:r w:rsidR="005945BA">
        <w:t xml:space="preserve"> we study general diagnostics.</w:t>
      </w:r>
      <w:r w:rsidR="00B87AE0">
        <w:t xml:space="preserve"> </w:t>
      </w:r>
    </w:p>
    <w:p w:rsidR="00F40F00" w:rsidRDefault="00F40F00" w:rsidP="00AF1587"/>
    <w:p w:rsidR="00AF1587" w:rsidRDefault="00B87AE0" w:rsidP="00AF1587">
      <w:r>
        <w:t>A sample Event</w:t>
      </w:r>
      <w:r w:rsidR="007E1780">
        <w:t>Stream from Storytelling service would look like the following:</w:t>
      </w:r>
      <w:r w:rsidR="00530A4A" w:rsidRPr="00530A4A">
        <w:t xml:space="preserve"> </w:t>
      </w:r>
      <w:r w:rsidR="00530A4A">
        <w:t>The event IDs are separated by means of a</w:t>
      </w:r>
      <w:r w:rsidR="00AF1587">
        <w:t xml:space="preserve"> </w:t>
      </w:r>
      <w:r w:rsidR="00530A4A">
        <w:t>“;”</w:t>
      </w:r>
      <w:r w:rsidR="00AF1587">
        <w:t>.</w:t>
      </w:r>
    </w:p>
    <w:p w:rsidR="007E1780" w:rsidRPr="00AF1587" w:rsidRDefault="00AF1587" w:rsidP="00AF1587">
      <w:pPr>
        <w:rPr>
          <w:rFonts w:ascii="Courier New" w:hAnsi="Courier New" w:cs="Courier New"/>
        </w:rPr>
      </w:pPr>
      <w:r w:rsidRPr="00AF1587">
        <w:rPr>
          <w:rFonts w:ascii="Courier New" w:hAnsi="Courier New" w:cs="Courier New"/>
        </w:rPr>
        <w:t>77a3;xmnv;ala2r;aei4c;aei4d;ahmsa;anhgw;an8kk;xmnv;xmnv;xmnv;xmnv;anhgw;an8kl;anhgw;an8km;aigx1;b1wj;i11i;agw4s;agw4w;i11s;hpk2;cg8i;bhn6;hpk2;cg8i;anhgw;an8kq;9zah;ala2u;77a3;f7zo;anhgw;an8ko</w:t>
      </w:r>
    </w:p>
    <w:p w:rsidR="00956DEC" w:rsidRDefault="00956DEC" w:rsidP="00956DEC">
      <w:pPr>
        <w:pStyle w:val="Heading1"/>
        <w:pBdr>
          <w:bottom w:val="single" w:sz="4" w:space="0" w:color="595959" w:themeColor="text1" w:themeTint="A6"/>
        </w:pBdr>
      </w:pPr>
      <w:r>
        <w:t>General Diagnostics</w:t>
      </w:r>
    </w:p>
    <w:p w:rsidR="00956DEC" w:rsidRDefault="00956DEC">
      <w:r>
        <w:t xml:space="preserve">Now that we have captured the </w:t>
      </w:r>
      <w:r w:rsidR="00577C54">
        <w:t>Server stream and E</w:t>
      </w:r>
      <w:r>
        <w:t xml:space="preserve">vent stream of the services, we should realize that we can obtain all possible </w:t>
      </w:r>
      <w:r w:rsidR="009A7C69">
        <w:t xml:space="preserve">observed </w:t>
      </w:r>
      <w:r>
        <w:t>execution</w:t>
      </w:r>
      <w:r w:rsidR="009A7C69">
        <w:t>s</w:t>
      </w:r>
      <w:r>
        <w:t xml:space="preserve"> for service by the server.</w:t>
      </w:r>
      <w:r w:rsidR="00973631">
        <w:t xml:space="preserve"> There are 2407 possible </w:t>
      </w:r>
      <w:r w:rsidR="00F40F00">
        <w:t xml:space="preserve">observed </w:t>
      </w:r>
      <w:r w:rsidR="00973631">
        <w:t>event streams</w:t>
      </w:r>
      <w:r>
        <w:t xml:space="preserve"> </w:t>
      </w:r>
      <w:r w:rsidR="00F40F00">
        <w:t>for Reading Service; 91 e</w:t>
      </w:r>
      <w:r w:rsidR="00973631">
        <w:t>vent</w:t>
      </w:r>
      <w:r w:rsidR="00F40F00">
        <w:t xml:space="preserve"> s</w:t>
      </w:r>
      <w:r w:rsidR="00973631">
        <w:t>treams found for Nexus and 352 for Roaming service.</w:t>
      </w:r>
      <w:r w:rsidR="00577C54">
        <w:t xml:space="preserve"> </w:t>
      </w:r>
      <w:r w:rsidR="00577C54" w:rsidRPr="00577C54">
        <w:t>We define Err given by the “level” field taken by the values such as “Warning,</w:t>
      </w:r>
      <w:r w:rsidR="00577C54">
        <w:t xml:space="preserve"> </w:t>
      </w:r>
      <w:r w:rsidR="00577C54" w:rsidRPr="00577C54">
        <w:t xml:space="preserve">Critical, Exception, Unexpected, </w:t>
      </w:r>
      <w:r w:rsidR="00577C54">
        <w:t>Monitor</w:t>
      </w:r>
      <w:r w:rsidR="00577C54" w:rsidRPr="00577C54">
        <w:t xml:space="preserve">able” in a server stream.   </w:t>
      </w:r>
      <w:r w:rsidR="00577C54">
        <w:t>For every client request we extract the event stream, Start time, End time and the level frequencies for each possible levels.</w:t>
      </w:r>
      <w:r w:rsidR="001256AF">
        <w:t xml:space="preserve"> While most of the events have “Verbose” or “Medium” as their level, we can look</w:t>
      </w:r>
      <w:r w:rsidR="00577C54">
        <w:t xml:space="preserve"> </w:t>
      </w:r>
      <w:r w:rsidR="001256AF">
        <w:t>for the interesting ones.</w:t>
      </w:r>
      <w:r>
        <w:t xml:space="preserve"> The following diagnostics are useful:</w:t>
      </w:r>
    </w:p>
    <w:p w:rsidR="00A42460" w:rsidRDefault="00A42460"/>
    <w:p w:rsidR="00A42460" w:rsidRPr="00A42460" w:rsidRDefault="00577C54" w:rsidP="005C05FD">
      <w:pPr>
        <w:pStyle w:val="ListParagraph"/>
        <w:numPr>
          <w:ilvl w:val="0"/>
          <w:numId w:val="16"/>
        </w:numPr>
      </w:pPr>
      <w:r w:rsidRPr="00A42460">
        <w:rPr>
          <w:b/>
        </w:rPr>
        <w:lastRenderedPageBreak/>
        <w:t>M</w:t>
      </w:r>
      <w:r w:rsidR="00A42460">
        <w:rPr>
          <w:b/>
        </w:rPr>
        <w:t>OST ERRED EVENTSTREAMS AND REQUESTS</w:t>
      </w:r>
      <w:r w:rsidR="00CE7F73" w:rsidRPr="00AF5C68">
        <w:rPr>
          <w:b/>
          <w:i/>
        </w:rPr>
        <w:t>:</w:t>
      </w:r>
    </w:p>
    <w:p w:rsidR="00600EC7" w:rsidRDefault="00CE7F73" w:rsidP="00A42460">
      <w:pPr>
        <w:pStyle w:val="ListParagraph"/>
        <w:ind w:left="0"/>
      </w:pPr>
      <w:r>
        <w:t xml:space="preserve">The requests </w:t>
      </w:r>
      <w:r w:rsidR="00645CE2">
        <w:t xml:space="preserve">and the streams </w:t>
      </w:r>
      <w:r>
        <w:t>which has most number of errors.</w:t>
      </w:r>
      <w:r w:rsidR="00645CE2">
        <w:t xml:space="preserve"> For the chosen services Nexus, Reading and Roaming, we found the following maximum number of each error level and the</w:t>
      </w:r>
      <w:r w:rsidR="00BD57B5">
        <w:t xml:space="preserve"> corresponding erring requests </w:t>
      </w:r>
      <w:r w:rsidR="00645CE2">
        <w:t>for the chosen ULS logs.</w:t>
      </w:r>
    </w:p>
    <w:p w:rsidR="00352A3E" w:rsidRDefault="00352A3E" w:rsidP="00352A3E">
      <w:pPr>
        <w:pStyle w:val="ListParagraph"/>
      </w:pPr>
    </w:p>
    <w:tbl>
      <w:tblPr>
        <w:tblW w:w="8096"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074"/>
        <w:gridCol w:w="1100"/>
        <w:gridCol w:w="960"/>
        <w:gridCol w:w="1173"/>
        <w:gridCol w:w="1393"/>
        <w:gridCol w:w="1436"/>
        <w:gridCol w:w="960"/>
      </w:tblGrid>
      <w:tr w:rsidR="0015080D" w:rsidRPr="00645CE2" w:rsidTr="0015080D">
        <w:trPr>
          <w:trHeight w:val="300"/>
        </w:trPr>
        <w:tc>
          <w:tcPr>
            <w:tcW w:w="1074" w:type="dxa"/>
            <w:shd w:val="clear" w:color="auto" w:fill="auto"/>
            <w:noWrap/>
            <w:vAlign w:val="bottom"/>
            <w:hideMark/>
          </w:tcPr>
          <w:p w:rsidR="0015080D" w:rsidRPr="00645CE2" w:rsidRDefault="0015080D" w:rsidP="005C05FD">
            <w:pPr>
              <w:jc w:val="right"/>
              <w:rPr>
                <w:rFonts w:ascii="Calibri" w:hAnsi="Calibri"/>
                <w:color w:val="000000"/>
              </w:rPr>
            </w:pPr>
            <w:r w:rsidRPr="00645CE2">
              <w:rPr>
                <w:rFonts w:ascii="Calibri" w:hAnsi="Calibri"/>
                <w:color w:val="000000"/>
              </w:rPr>
              <w:t>Services</w:t>
            </w:r>
          </w:p>
        </w:tc>
        <w:tc>
          <w:tcPr>
            <w:tcW w:w="1100" w:type="dxa"/>
            <w:shd w:val="clear" w:color="auto" w:fill="auto"/>
            <w:noWrap/>
            <w:vAlign w:val="bottom"/>
            <w:hideMark/>
          </w:tcPr>
          <w:p w:rsidR="0015080D" w:rsidRPr="00645CE2" w:rsidRDefault="0015080D" w:rsidP="005C05FD">
            <w:pPr>
              <w:jc w:val="right"/>
              <w:rPr>
                <w:rFonts w:ascii="Calibri" w:hAnsi="Calibri"/>
                <w:color w:val="000000"/>
              </w:rPr>
            </w:pPr>
            <w:r w:rsidRPr="00645CE2">
              <w:rPr>
                <w:rFonts w:ascii="Calibri" w:hAnsi="Calibri"/>
                <w:color w:val="000000"/>
              </w:rPr>
              <w:t>Warning</w:t>
            </w:r>
          </w:p>
        </w:tc>
        <w:tc>
          <w:tcPr>
            <w:tcW w:w="960" w:type="dxa"/>
            <w:shd w:val="clear" w:color="auto" w:fill="auto"/>
            <w:noWrap/>
            <w:vAlign w:val="bottom"/>
            <w:hideMark/>
          </w:tcPr>
          <w:p w:rsidR="0015080D" w:rsidRPr="00645CE2" w:rsidRDefault="0015080D" w:rsidP="005C05FD">
            <w:pPr>
              <w:jc w:val="right"/>
              <w:rPr>
                <w:rFonts w:ascii="Calibri" w:hAnsi="Calibri"/>
                <w:color w:val="000000"/>
              </w:rPr>
            </w:pPr>
            <w:r w:rsidRPr="00645CE2">
              <w:rPr>
                <w:rFonts w:ascii="Calibri" w:hAnsi="Calibri"/>
                <w:color w:val="000000"/>
              </w:rPr>
              <w:t>Critical</w:t>
            </w:r>
          </w:p>
        </w:tc>
        <w:tc>
          <w:tcPr>
            <w:tcW w:w="1173" w:type="dxa"/>
            <w:shd w:val="clear" w:color="auto" w:fill="auto"/>
            <w:noWrap/>
            <w:vAlign w:val="bottom"/>
            <w:hideMark/>
          </w:tcPr>
          <w:p w:rsidR="0015080D" w:rsidRPr="00645CE2" w:rsidRDefault="0015080D" w:rsidP="005C05FD">
            <w:pPr>
              <w:jc w:val="right"/>
              <w:rPr>
                <w:rFonts w:ascii="Calibri" w:hAnsi="Calibri"/>
                <w:color w:val="000000"/>
              </w:rPr>
            </w:pPr>
            <w:r w:rsidRPr="00645CE2">
              <w:rPr>
                <w:rFonts w:ascii="Calibri" w:hAnsi="Calibri"/>
                <w:color w:val="000000"/>
              </w:rPr>
              <w:t>Exception</w:t>
            </w:r>
          </w:p>
        </w:tc>
        <w:tc>
          <w:tcPr>
            <w:tcW w:w="1393" w:type="dxa"/>
            <w:shd w:val="clear" w:color="auto" w:fill="auto"/>
            <w:noWrap/>
            <w:vAlign w:val="bottom"/>
            <w:hideMark/>
          </w:tcPr>
          <w:p w:rsidR="0015080D" w:rsidRPr="00645CE2" w:rsidRDefault="0015080D" w:rsidP="005C05FD">
            <w:pPr>
              <w:jc w:val="right"/>
              <w:rPr>
                <w:rFonts w:ascii="Calibri" w:hAnsi="Calibri"/>
                <w:color w:val="000000"/>
              </w:rPr>
            </w:pPr>
            <w:r w:rsidRPr="00645CE2">
              <w:rPr>
                <w:rFonts w:ascii="Calibri" w:hAnsi="Calibri"/>
                <w:color w:val="000000"/>
              </w:rPr>
              <w:t>Unexpected</w:t>
            </w:r>
          </w:p>
        </w:tc>
        <w:tc>
          <w:tcPr>
            <w:tcW w:w="1436" w:type="dxa"/>
            <w:shd w:val="clear" w:color="auto" w:fill="auto"/>
            <w:noWrap/>
            <w:vAlign w:val="bottom"/>
            <w:hideMark/>
          </w:tcPr>
          <w:p w:rsidR="0015080D" w:rsidRPr="00645CE2" w:rsidRDefault="0015080D" w:rsidP="005C05FD">
            <w:pPr>
              <w:jc w:val="right"/>
              <w:rPr>
                <w:rFonts w:ascii="Calibri" w:hAnsi="Calibri"/>
                <w:color w:val="000000"/>
              </w:rPr>
            </w:pPr>
            <w:r w:rsidRPr="00645CE2">
              <w:rPr>
                <w:rFonts w:ascii="Calibri" w:hAnsi="Calibri"/>
                <w:color w:val="000000"/>
              </w:rPr>
              <w:t>Monitorable</w:t>
            </w:r>
          </w:p>
        </w:tc>
        <w:tc>
          <w:tcPr>
            <w:tcW w:w="960" w:type="dxa"/>
            <w:shd w:val="clear" w:color="auto" w:fill="auto"/>
            <w:noWrap/>
            <w:vAlign w:val="bottom"/>
            <w:hideMark/>
          </w:tcPr>
          <w:p w:rsidR="0015080D" w:rsidRPr="00645CE2" w:rsidRDefault="0015080D" w:rsidP="005C05FD">
            <w:pPr>
              <w:jc w:val="right"/>
              <w:rPr>
                <w:rFonts w:ascii="Calibri" w:hAnsi="Calibri"/>
                <w:color w:val="000000"/>
              </w:rPr>
            </w:pPr>
            <w:r w:rsidRPr="00645CE2">
              <w:rPr>
                <w:rFonts w:ascii="Calibri" w:hAnsi="Calibri"/>
                <w:color w:val="000000"/>
              </w:rPr>
              <w:t>High</w:t>
            </w:r>
          </w:p>
        </w:tc>
      </w:tr>
      <w:tr w:rsidR="0015080D" w:rsidRPr="00645CE2" w:rsidTr="0015080D">
        <w:trPr>
          <w:trHeight w:val="300"/>
        </w:trPr>
        <w:tc>
          <w:tcPr>
            <w:tcW w:w="1074" w:type="dxa"/>
            <w:shd w:val="clear" w:color="auto" w:fill="auto"/>
            <w:noWrap/>
            <w:vAlign w:val="bottom"/>
            <w:hideMark/>
          </w:tcPr>
          <w:p w:rsidR="0015080D" w:rsidRPr="00645CE2" w:rsidRDefault="0015080D" w:rsidP="005C05FD">
            <w:pPr>
              <w:rPr>
                <w:rFonts w:ascii="Calibri" w:hAnsi="Calibri"/>
                <w:color w:val="000000"/>
              </w:rPr>
            </w:pPr>
            <w:r w:rsidRPr="00645CE2">
              <w:rPr>
                <w:rFonts w:ascii="Calibri" w:hAnsi="Calibri"/>
                <w:color w:val="000000"/>
              </w:rPr>
              <w:t>Reading</w:t>
            </w:r>
          </w:p>
        </w:tc>
        <w:tc>
          <w:tcPr>
            <w:tcW w:w="1100" w:type="dxa"/>
            <w:shd w:val="clear" w:color="auto" w:fill="auto"/>
            <w:noWrap/>
            <w:vAlign w:val="bottom"/>
            <w:hideMark/>
          </w:tcPr>
          <w:p w:rsidR="0015080D" w:rsidRPr="00645CE2" w:rsidRDefault="0015080D" w:rsidP="005C05FD">
            <w:pPr>
              <w:jc w:val="right"/>
              <w:rPr>
                <w:rFonts w:ascii="Calibri" w:hAnsi="Calibri"/>
                <w:color w:val="000000"/>
              </w:rPr>
            </w:pPr>
            <w:r w:rsidRPr="00645CE2">
              <w:rPr>
                <w:rFonts w:ascii="Calibri" w:hAnsi="Calibri"/>
                <w:color w:val="000000"/>
              </w:rPr>
              <w:t>0</w:t>
            </w:r>
          </w:p>
        </w:tc>
        <w:tc>
          <w:tcPr>
            <w:tcW w:w="960" w:type="dxa"/>
            <w:shd w:val="clear" w:color="auto" w:fill="auto"/>
            <w:noWrap/>
            <w:vAlign w:val="bottom"/>
            <w:hideMark/>
          </w:tcPr>
          <w:p w:rsidR="0015080D" w:rsidRPr="00645CE2" w:rsidRDefault="0015080D" w:rsidP="005C05FD">
            <w:pPr>
              <w:jc w:val="right"/>
              <w:rPr>
                <w:rFonts w:ascii="Calibri" w:hAnsi="Calibri"/>
                <w:color w:val="000000"/>
              </w:rPr>
            </w:pPr>
            <w:r w:rsidRPr="00645CE2">
              <w:rPr>
                <w:rFonts w:ascii="Calibri" w:hAnsi="Calibri"/>
                <w:color w:val="000000"/>
              </w:rPr>
              <w:t>0</w:t>
            </w:r>
          </w:p>
        </w:tc>
        <w:tc>
          <w:tcPr>
            <w:tcW w:w="1173" w:type="dxa"/>
            <w:shd w:val="clear" w:color="auto" w:fill="auto"/>
            <w:noWrap/>
            <w:vAlign w:val="bottom"/>
            <w:hideMark/>
          </w:tcPr>
          <w:p w:rsidR="0015080D" w:rsidRPr="00645CE2" w:rsidRDefault="0015080D" w:rsidP="005C05FD">
            <w:pPr>
              <w:jc w:val="right"/>
              <w:rPr>
                <w:rFonts w:ascii="Calibri" w:hAnsi="Calibri"/>
                <w:color w:val="000000"/>
              </w:rPr>
            </w:pPr>
            <w:r w:rsidRPr="00645CE2">
              <w:rPr>
                <w:rFonts w:ascii="Calibri" w:hAnsi="Calibri"/>
                <w:color w:val="000000"/>
              </w:rPr>
              <w:t>17</w:t>
            </w:r>
          </w:p>
        </w:tc>
        <w:tc>
          <w:tcPr>
            <w:tcW w:w="1393" w:type="dxa"/>
            <w:shd w:val="clear" w:color="auto" w:fill="auto"/>
            <w:noWrap/>
            <w:vAlign w:val="bottom"/>
            <w:hideMark/>
          </w:tcPr>
          <w:p w:rsidR="0015080D" w:rsidRPr="00645CE2" w:rsidRDefault="0015080D" w:rsidP="005C05FD">
            <w:pPr>
              <w:jc w:val="right"/>
              <w:rPr>
                <w:rFonts w:ascii="Calibri" w:hAnsi="Calibri"/>
                <w:color w:val="000000"/>
              </w:rPr>
            </w:pPr>
            <w:r w:rsidRPr="00645CE2">
              <w:rPr>
                <w:rFonts w:ascii="Calibri" w:hAnsi="Calibri"/>
                <w:color w:val="000000"/>
              </w:rPr>
              <w:t>40</w:t>
            </w:r>
          </w:p>
        </w:tc>
        <w:tc>
          <w:tcPr>
            <w:tcW w:w="1436" w:type="dxa"/>
            <w:shd w:val="clear" w:color="auto" w:fill="auto"/>
            <w:noWrap/>
            <w:vAlign w:val="bottom"/>
            <w:hideMark/>
          </w:tcPr>
          <w:p w:rsidR="0015080D" w:rsidRPr="00645CE2" w:rsidRDefault="0015080D" w:rsidP="005C05FD">
            <w:pPr>
              <w:jc w:val="right"/>
              <w:rPr>
                <w:rFonts w:ascii="Calibri" w:hAnsi="Calibri"/>
                <w:color w:val="000000"/>
              </w:rPr>
            </w:pPr>
            <w:r w:rsidRPr="00645CE2">
              <w:rPr>
                <w:rFonts w:ascii="Calibri" w:hAnsi="Calibri"/>
                <w:color w:val="000000"/>
              </w:rPr>
              <w:t>353</w:t>
            </w:r>
          </w:p>
        </w:tc>
        <w:tc>
          <w:tcPr>
            <w:tcW w:w="960" w:type="dxa"/>
            <w:shd w:val="clear" w:color="auto" w:fill="auto"/>
            <w:noWrap/>
            <w:vAlign w:val="bottom"/>
            <w:hideMark/>
          </w:tcPr>
          <w:p w:rsidR="0015080D" w:rsidRPr="00645CE2" w:rsidRDefault="0015080D" w:rsidP="005C05FD">
            <w:pPr>
              <w:jc w:val="right"/>
              <w:rPr>
                <w:rFonts w:ascii="Calibri" w:hAnsi="Calibri"/>
                <w:color w:val="000000"/>
              </w:rPr>
            </w:pPr>
            <w:r w:rsidRPr="00645CE2">
              <w:rPr>
                <w:rFonts w:ascii="Calibri" w:hAnsi="Calibri"/>
                <w:color w:val="000000"/>
              </w:rPr>
              <w:t>1</w:t>
            </w:r>
          </w:p>
        </w:tc>
      </w:tr>
      <w:tr w:rsidR="0015080D" w:rsidRPr="00645CE2" w:rsidTr="0015080D">
        <w:trPr>
          <w:trHeight w:val="300"/>
        </w:trPr>
        <w:tc>
          <w:tcPr>
            <w:tcW w:w="1074" w:type="dxa"/>
            <w:shd w:val="clear" w:color="auto" w:fill="auto"/>
            <w:noWrap/>
            <w:vAlign w:val="bottom"/>
            <w:hideMark/>
          </w:tcPr>
          <w:p w:rsidR="0015080D" w:rsidRPr="00645CE2" w:rsidRDefault="0015080D" w:rsidP="005C05FD">
            <w:pPr>
              <w:rPr>
                <w:rFonts w:ascii="Calibri" w:hAnsi="Calibri"/>
                <w:color w:val="000000"/>
              </w:rPr>
            </w:pPr>
            <w:r w:rsidRPr="00645CE2">
              <w:rPr>
                <w:rFonts w:ascii="Calibri" w:hAnsi="Calibri"/>
                <w:color w:val="000000"/>
              </w:rPr>
              <w:t>Nexus</w:t>
            </w:r>
          </w:p>
        </w:tc>
        <w:tc>
          <w:tcPr>
            <w:tcW w:w="1100" w:type="dxa"/>
            <w:shd w:val="clear" w:color="auto" w:fill="auto"/>
            <w:noWrap/>
            <w:vAlign w:val="bottom"/>
            <w:hideMark/>
          </w:tcPr>
          <w:p w:rsidR="0015080D" w:rsidRPr="00645CE2" w:rsidRDefault="0015080D" w:rsidP="005C05FD">
            <w:pPr>
              <w:jc w:val="right"/>
              <w:rPr>
                <w:rFonts w:ascii="Calibri" w:hAnsi="Calibri"/>
                <w:color w:val="000000"/>
              </w:rPr>
            </w:pPr>
            <w:r w:rsidRPr="00645CE2">
              <w:rPr>
                <w:rFonts w:ascii="Calibri" w:hAnsi="Calibri"/>
                <w:color w:val="000000"/>
              </w:rPr>
              <w:t>0</w:t>
            </w:r>
          </w:p>
        </w:tc>
        <w:tc>
          <w:tcPr>
            <w:tcW w:w="960" w:type="dxa"/>
            <w:shd w:val="clear" w:color="auto" w:fill="auto"/>
            <w:noWrap/>
            <w:vAlign w:val="bottom"/>
            <w:hideMark/>
          </w:tcPr>
          <w:p w:rsidR="0015080D" w:rsidRPr="00645CE2" w:rsidRDefault="0015080D" w:rsidP="005C05FD">
            <w:pPr>
              <w:jc w:val="right"/>
              <w:rPr>
                <w:rFonts w:ascii="Calibri" w:hAnsi="Calibri"/>
                <w:color w:val="000000"/>
              </w:rPr>
            </w:pPr>
            <w:r w:rsidRPr="00645CE2">
              <w:rPr>
                <w:rFonts w:ascii="Calibri" w:hAnsi="Calibri"/>
                <w:color w:val="000000"/>
              </w:rPr>
              <w:t>0</w:t>
            </w:r>
          </w:p>
        </w:tc>
        <w:tc>
          <w:tcPr>
            <w:tcW w:w="1173" w:type="dxa"/>
            <w:shd w:val="clear" w:color="auto" w:fill="auto"/>
            <w:noWrap/>
            <w:vAlign w:val="bottom"/>
            <w:hideMark/>
          </w:tcPr>
          <w:p w:rsidR="0015080D" w:rsidRPr="00645CE2" w:rsidRDefault="0015080D" w:rsidP="005C05FD">
            <w:pPr>
              <w:jc w:val="right"/>
              <w:rPr>
                <w:rFonts w:ascii="Calibri" w:hAnsi="Calibri"/>
                <w:color w:val="000000"/>
              </w:rPr>
            </w:pPr>
            <w:r w:rsidRPr="00645CE2">
              <w:rPr>
                <w:rFonts w:ascii="Calibri" w:hAnsi="Calibri"/>
                <w:color w:val="000000"/>
              </w:rPr>
              <w:t>0</w:t>
            </w:r>
          </w:p>
        </w:tc>
        <w:tc>
          <w:tcPr>
            <w:tcW w:w="1393" w:type="dxa"/>
            <w:shd w:val="clear" w:color="auto" w:fill="auto"/>
            <w:noWrap/>
            <w:vAlign w:val="bottom"/>
            <w:hideMark/>
          </w:tcPr>
          <w:p w:rsidR="0015080D" w:rsidRPr="00645CE2" w:rsidRDefault="0015080D" w:rsidP="005C05FD">
            <w:pPr>
              <w:jc w:val="right"/>
              <w:rPr>
                <w:rFonts w:ascii="Calibri" w:hAnsi="Calibri"/>
                <w:color w:val="000000"/>
              </w:rPr>
            </w:pPr>
            <w:r w:rsidRPr="00645CE2">
              <w:rPr>
                <w:rFonts w:ascii="Calibri" w:hAnsi="Calibri"/>
                <w:color w:val="000000"/>
              </w:rPr>
              <w:t>15</w:t>
            </w:r>
          </w:p>
        </w:tc>
        <w:tc>
          <w:tcPr>
            <w:tcW w:w="1436" w:type="dxa"/>
            <w:shd w:val="clear" w:color="auto" w:fill="auto"/>
            <w:noWrap/>
            <w:vAlign w:val="bottom"/>
            <w:hideMark/>
          </w:tcPr>
          <w:p w:rsidR="0015080D" w:rsidRPr="00645CE2" w:rsidRDefault="0015080D" w:rsidP="005C05FD">
            <w:pPr>
              <w:jc w:val="right"/>
              <w:rPr>
                <w:rFonts w:ascii="Calibri" w:hAnsi="Calibri"/>
                <w:color w:val="000000"/>
              </w:rPr>
            </w:pPr>
            <w:r w:rsidRPr="00645CE2">
              <w:rPr>
                <w:rFonts w:ascii="Calibri" w:hAnsi="Calibri"/>
                <w:color w:val="000000"/>
              </w:rPr>
              <w:t>4</w:t>
            </w:r>
          </w:p>
        </w:tc>
        <w:tc>
          <w:tcPr>
            <w:tcW w:w="960" w:type="dxa"/>
            <w:shd w:val="clear" w:color="auto" w:fill="auto"/>
            <w:noWrap/>
            <w:vAlign w:val="bottom"/>
            <w:hideMark/>
          </w:tcPr>
          <w:p w:rsidR="0015080D" w:rsidRPr="00645CE2" w:rsidRDefault="0015080D" w:rsidP="005C05FD">
            <w:pPr>
              <w:jc w:val="right"/>
              <w:rPr>
                <w:rFonts w:ascii="Calibri" w:hAnsi="Calibri"/>
                <w:color w:val="000000"/>
              </w:rPr>
            </w:pPr>
            <w:r w:rsidRPr="00645CE2">
              <w:rPr>
                <w:rFonts w:ascii="Calibri" w:hAnsi="Calibri"/>
                <w:color w:val="000000"/>
              </w:rPr>
              <w:t>2</w:t>
            </w:r>
          </w:p>
        </w:tc>
      </w:tr>
      <w:tr w:rsidR="0015080D" w:rsidRPr="00645CE2" w:rsidTr="0015080D">
        <w:trPr>
          <w:trHeight w:val="300"/>
        </w:trPr>
        <w:tc>
          <w:tcPr>
            <w:tcW w:w="1074" w:type="dxa"/>
            <w:shd w:val="clear" w:color="auto" w:fill="auto"/>
            <w:noWrap/>
            <w:vAlign w:val="bottom"/>
            <w:hideMark/>
          </w:tcPr>
          <w:p w:rsidR="0015080D" w:rsidRPr="00645CE2" w:rsidRDefault="0015080D" w:rsidP="005C05FD">
            <w:pPr>
              <w:rPr>
                <w:rFonts w:ascii="Calibri" w:hAnsi="Calibri"/>
                <w:color w:val="000000"/>
              </w:rPr>
            </w:pPr>
            <w:r w:rsidRPr="00645CE2">
              <w:rPr>
                <w:rFonts w:ascii="Calibri" w:hAnsi="Calibri"/>
                <w:color w:val="000000"/>
              </w:rPr>
              <w:t>Roaming</w:t>
            </w:r>
          </w:p>
        </w:tc>
        <w:tc>
          <w:tcPr>
            <w:tcW w:w="1100" w:type="dxa"/>
            <w:shd w:val="clear" w:color="auto" w:fill="auto"/>
            <w:noWrap/>
            <w:vAlign w:val="bottom"/>
            <w:hideMark/>
          </w:tcPr>
          <w:p w:rsidR="0015080D" w:rsidRPr="00645CE2" w:rsidRDefault="0015080D" w:rsidP="005C05FD">
            <w:pPr>
              <w:jc w:val="right"/>
              <w:rPr>
                <w:rFonts w:ascii="Calibri" w:hAnsi="Calibri"/>
                <w:color w:val="000000"/>
              </w:rPr>
            </w:pPr>
            <w:r w:rsidRPr="00645CE2">
              <w:rPr>
                <w:rFonts w:ascii="Calibri" w:hAnsi="Calibri"/>
                <w:color w:val="000000"/>
              </w:rPr>
              <w:t>0</w:t>
            </w:r>
          </w:p>
        </w:tc>
        <w:tc>
          <w:tcPr>
            <w:tcW w:w="960" w:type="dxa"/>
            <w:shd w:val="clear" w:color="auto" w:fill="auto"/>
            <w:noWrap/>
            <w:vAlign w:val="bottom"/>
            <w:hideMark/>
          </w:tcPr>
          <w:p w:rsidR="0015080D" w:rsidRPr="00645CE2" w:rsidRDefault="0015080D" w:rsidP="005C05FD">
            <w:pPr>
              <w:jc w:val="right"/>
              <w:rPr>
                <w:rFonts w:ascii="Calibri" w:hAnsi="Calibri"/>
                <w:color w:val="000000"/>
              </w:rPr>
            </w:pPr>
            <w:r w:rsidRPr="00645CE2">
              <w:rPr>
                <w:rFonts w:ascii="Calibri" w:hAnsi="Calibri"/>
                <w:color w:val="000000"/>
              </w:rPr>
              <w:t>0</w:t>
            </w:r>
          </w:p>
        </w:tc>
        <w:tc>
          <w:tcPr>
            <w:tcW w:w="1173" w:type="dxa"/>
            <w:shd w:val="clear" w:color="auto" w:fill="auto"/>
            <w:noWrap/>
            <w:vAlign w:val="bottom"/>
            <w:hideMark/>
          </w:tcPr>
          <w:p w:rsidR="0015080D" w:rsidRPr="00645CE2" w:rsidRDefault="0015080D" w:rsidP="005C05FD">
            <w:pPr>
              <w:jc w:val="right"/>
              <w:rPr>
                <w:rFonts w:ascii="Calibri" w:hAnsi="Calibri"/>
                <w:color w:val="000000"/>
              </w:rPr>
            </w:pPr>
            <w:r w:rsidRPr="00645CE2">
              <w:rPr>
                <w:rFonts w:ascii="Calibri" w:hAnsi="Calibri"/>
                <w:color w:val="000000"/>
              </w:rPr>
              <w:t>0</w:t>
            </w:r>
          </w:p>
        </w:tc>
        <w:tc>
          <w:tcPr>
            <w:tcW w:w="1393" w:type="dxa"/>
            <w:shd w:val="clear" w:color="auto" w:fill="auto"/>
            <w:noWrap/>
            <w:vAlign w:val="bottom"/>
            <w:hideMark/>
          </w:tcPr>
          <w:p w:rsidR="0015080D" w:rsidRPr="00645CE2" w:rsidRDefault="0015080D" w:rsidP="005C05FD">
            <w:pPr>
              <w:jc w:val="right"/>
              <w:rPr>
                <w:rFonts w:ascii="Calibri" w:hAnsi="Calibri"/>
                <w:color w:val="000000"/>
              </w:rPr>
            </w:pPr>
            <w:r w:rsidRPr="00645CE2">
              <w:rPr>
                <w:rFonts w:ascii="Calibri" w:hAnsi="Calibri"/>
                <w:color w:val="000000"/>
              </w:rPr>
              <w:t>6</w:t>
            </w:r>
          </w:p>
        </w:tc>
        <w:tc>
          <w:tcPr>
            <w:tcW w:w="1436" w:type="dxa"/>
            <w:shd w:val="clear" w:color="auto" w:fill="auto"/>
            <w:noWrap/>
            <w:vAlign w:val="bottom"/>
            <w:hideMark/>
          </w:tcPr>
          <w:p w:rsidR="0015080D" w:rsidRPr="00645CE2" w:rsidRDefault="0015080D" w:rsidP="005C05FD">
            <w:pPr>
              <w:jc w:val="right"/>
              <w:rPr>
                <w:rFonts w:ascii="Calibri" w:hAnsi="Calibri"/>
                <w:color w:val="000000"/>
              </w:rPr>
            </w:pPr>
            <w:r w:rsidRPr="00645CE2">
              <w:rPr>
                <w:rFonts w:ascii="Calibri" w:hAnsi="Calibri"/>
                <w:color w:val="000000"/>
              </w:rPr>
              <w:t>11</w:t>
            </w:r>
          </w:p>
        </w:tc>
        <w:tc>
          <w:tcPr>
            <w:tcW w:w="960" w:type="dxa"/>
            <w:shd w:val="clear" w:color="auto" w:fill="auto"/>
            <w:noWrap/>
            <w:vAlign w:val="bottom"/>
            <w:hideMark/>
          </w:tcPr>
          <w:p w:rsidR="0015080D" w:rsidRPr="00645CE2" w:rsidRDefault="0015080D" w:rsidP="005C05FD">
            <w:pPr>
              <w:jc w:val="right"/>
              <w:rPr>
                <w:rFonts w:ascii="Calibri" w:hAnsi="Calibri"/>
                <w:color w:val="000000"/>
              </w:rPr>
            </w:pPr>
            <w:r w:rsidRPr="00645CE2">
              <w:rPr>
                <w:rFonts w:ascii="Calibri" w:hAnsi="Calibri"/>
                <w:color w:val="000000"/>
              </w:rPr>
              <w:t>1</w:t>
            </w:r>
          </w:p>
        </w:tc>
      </w:tr>
    </w:tbl>
    <w:p w:rsidR="00645CE2" w:rsidRDefault="00645CE2" w:rsidP="0089043A"/>
    <w:p w:rsidR="00B75F27" w:rsidRDefault="00BD57B5" w:rsidP="00BD57B5">
      <w:r>
        <w:t xml:space="preserve">While the above can be obtained without using the EventStreams, the true power of </w:t>
      </w:r>
      <w:proofErr w:type="spellStart"/>
      <w:r>
        <w:t>Eventstream</w:t>
      </w:r>
      <w:proofErr w:type="spellEnd"/>
      <w:r>
        <w:t xml:space="preserve"> is revealed by the following aggregate queries.</w:t>
      </w:r>
      <w:r w:rsidR="00BB04A7">
        <w:t xml:space="preserve"> {The streams which are humongous are cut short to increase clarity</w:t>
      </w:r>
      <w:r w:rsidR="00A42460">
        <w:t>}</w:t>
      </w:r>
      <w:r w:rsidR="00D50917">
        <w:t>.</w:t>
      </w:r>
      <w:r w:rsidR="00D50917" w:rsidRPr="00D50917">
        <w:t xml:space="preserve"> </w:t>
      </w:r>
    </w:p>
    <w:p w:rsidR="00BD57B5" w:rsidRDefault="00D50917" w:rsidP="00BD57B5">
      <w:r>
        <w:t>W: sum of Warning C: sum of Critical E: sum of Exception U: Sum of Unexpected M: Sum of Monitorable</w:t>
      </w:r>
      <w:r w:rsidR="00BB04A7">
        <w:t>.</w:t>
      </w:r>
    </w:p>
    <w:p w:rsidR="00B75F27" w:rsidRDefault="00B75F27" w:rsidP="00B75F27">
      <w:r>
        <w:t xml:space="preserve">       </w:t>
      </w:r>
    </w:p>
    <w:p w:rsidR="00B75F27" w:rsidRDefault="00B75F27" w:rsidP="00B75F27">
      <w:r w:rsidRPr="00A867E1">
        <w:rPr>
          <w:b/>
          <w:i/>
        </w:rPr>
        <w:t>Service</w:t>
      </w:r>
      <w:r>
        <w:t xml:space="preserve">:   Reading </w:t>
      </w:r>
    </w:p>
    <w:p w:rsidR="00B75F27" w:rsidRDefault="00B75F27" w:rsidP="00B75F27">
      <w:r w:rsidRPr="00A867E1">
        <w:rPr>
          <w:b/>
          <w:i/>
        </w:rPr>
        <w:t>Category</w:t>
      </w:r>
      <w:r>
        <w:t>: Most number of sum of Monitorable error levels in their requests.</w:t>
      </w:r>
    </w:p>
    <w:p w:rsidR="00B75F27" w:rsidRDefault="00B75F27" w:rsidP="00B75F27"/>
    <w:tbl>
      <w:tblPr>
        <w:tblStyle w:val="TableGrid"/>
        <w:tblW w:w="0" w:type="auto"/>
        <w:tblLayout w:type="fixed"/>
        <w:tblLook w:val="04A0" w:firstRow="1" w:lastRow="0" w:firstColumn="1" w:lastColumn="0" w:noHBand="0" w:noVBand="1"/>
      </w:tblPr>
      <w:tblGrid>
        <w:gridCol w:w="7825"/>
        <w:gridCol w:w="540"/>
        <w:gridCol w:w="450"/>
        <w:gridCol w:w="630"/>
        <w:gridCol w:w="540"/>
        <w:gridCol w:w="805"/>
      </w:tblGrid>
      <w:tr w:rsidR="00B75F27" w:rsidTr="000B2F0B">
        <w:tc>
          <w:tcPr>
            <w:tcW w:w="7825" w:type="dxa"/>
          </w:tcPr>
          <w:p w:rsidR="00B75F27" w:rsidRDefault="00B75F27" w:rsidP="000B2F0B">
            <w:r>
              <w:t>EventStream</w:t>
            </w:r>
          </w:p>
          <w:p w:rsidR="00FE0C59" w:rsidRDefault="00FE0C59" w:rsidP="000B2F0B"/>
        </w:tc>
        <w:tc>
          <w:tcPr>
            <w:tcW w:w="540" w:type="dxa"/>
          </w:tcPr>
          <w:p w:rsidR="00B75F27" w:rsidRDefault="00B75F27" w:rsidP="000B2F0B">
            <w:r>
              <w:t>W</w:t>
            </w:r>
          </w:p>
        </w:tc>
        <w:tc>
          <w:tcPr>
            <w:tcW w:w="450" w:type="dxa"/>
          </w:tcPr>
          <w:p w:rsidR="00B75F27" w:rsidRDefault="00B75F27" w:rsidP="000B2F0B">
            <w:r>
              <w:t>C</w:t>
            </w:r>
          </w:p>
        </w:tc>
        <w:tc>
          <w:tcPr>
            <w:tcW w:w="630" w:type="dxa"/>
          </w:tcPr>
          <w:p w:rsidR="00B75F27" w:rsidRDefault="00B75F27" w:rsidP="000B2F0B">
            <w:r>
              <w:t>E</w:t>
            </w:r>
          </w:p>
        </w:tc>
        <w:tc>
          <w:tcPr>
            <w:tcW w:w="540" w:type="dxa"/>
          </w:tcPr>
          <w:p w:rsidR="00B75F27" w:rsidRDefault="00B75F27" w:rsidP="000B2F0B">
            <w:r>
              <w:t>U</w:t>
            </w:r>
          </w:p>
        </w:tc>
        <w:tc>
          <w:tcPr>
            <w:tcW w:w="805" w:type="dxa"/>
          </w:tcPr>
          <w:p w:rsidR="00B75F27" w:rsidRDefault="00B75F27" w:rsidP="000B2F0B">
            <w:r>
              <w:t>M</w:t>
            </w:r>
          </w:p>
        </w:tc>
      </w:tr>
      <w:tr w:rsidR="00B75F27" w:rsidTr="000B2F0B">
        <w:tc>
          <w:tcPr>
            <w:tcW w:w="7825" w:type="dxa"/>
          </w:tcPr>
          <w:p w:rsidR="00FE0C59" w:rsidRDefault="00B75F27" w:rsidP="0089043A">
            <w:pPr>
              <w:rPr>
                <w:rFonts w:ascii="Courier New" w:hAnsi="Courier New" w:cs="Courier New"/>
              </w:rPr>
            </w:pPr>
            <w:r w:rsidRPr="00FE0C59">
              <w:rPr>
                <w:rFonts w:ascii="Courier New" w:hAnsi="Courier New" w:cs="Courier New"/>
              </w:rPr>
              <w:t>77a3;anpsk;anpsm;anpsy;an9ap;ac7lb;an9an;ao1qf;anpsz;anpsz;anpsz;anps1;anpsy;an9ap;ac7lb;an9an;ao1qf;anpsz;anpsz;anpsz;anps1;anpsy;an9ap;ac7lb;an9an;ao1qf;anpsz;anpsz;anpsz;anps0;anpsn;anpsl;77a3</w:t>
            </w:r>
          </w:p>
          <w:p w:rsidR="003048EE" w:rsidRPr="00FE0C59" w:rsidRDefault="003048EE" w:rsidP="0089043A">
            <w:pPr>
              <w:rPr>
                <w:rFonts w:ascii="Courier New" w:hAnsi="Courier New" w:cs="Courier New"/>
              </w:rPr>
            </w:pPr>
          </w:p>
        </w:tc>
        <w:tc>
          <w:tcPr>
            <w:tcW w:w="540" w:type="dxa"/>
          </w:tcPr>
          <w:p w:rsidR="00B75F27" w:rsidRDefault="00B75F27" w:rsidP="000B2F0B">
            <w:r>
              <w:t>0</w:t>
            </w:r>
          </w:p>
        </w:tc>
        <w:tc>
          <w:tcPr>
            <w:tcW w:w="450" w:type="dxa"/>
          </w:tcPr>
          <w:p w:rsidR="00B75F27" w:rsidRDefault="00B75F27" w:rsidP="000B2F0B">
            <w:r>
              <w:t>0</w:t>
            </w:r>
          </w:p>
        </w:tc>
        <w:tc>
          <w:tcPr>
            <w:tcW w:w="630" w:type="dxa"/>
          </w:tcPr>
          <w:p w:rsidR="00B75F27" w:rsidRDefault="00B75F27" w:rsidP="000B2F0B">
            <w:r>
              <w:t>0</w:t>
            </w:r>
          </w:p>
        </w:tc>
        <w:tc>
          <w:tcPr>
            <w:tcW w:w="540" w:type="dxa"/>
          </w:tcPr>
          <w:p w:rsidR="00B75F27" w:rsidRDefault="00B75F27" w:rsidP="000B2F0B">
            <w:r>
              <w:t>0</w:t>
            </w:r>
          </w:p>
        </w:tc>
        <w:tc>
          <w:tcPr>
            <w:tcW w:w="805" w:type="dxa"/>
          </w:tcPr>
          <w:p w:rsidR="00B75F27" w:rsidRDefault="00B75F27" w:rsidP="000B2F0B">
            <w:r>
              <w:t>6008</w:t>
            </w:r>
          </w:p>
        </w:tc>
      </w:tr>
      <w:tr w:rsidR="00B75F27" w:rsidTr="000B2F0B">
        <w:tc>
          <w:tcPr>
            <w:tcW w:w="7825" w:type="dxa"/>
          </w:tcPr>
          <w:p w:rsidR="00B75F27" w:rsidRPr="00FE0C59" w:rsidRDefault="00B75F27" w:rsidP="0089043A">
            <w:pPr>
              <w:rPr>
                <w:rFonts w:ascii="Courier New" w:hAnsi="Courier New" w:cs="Courier New"/>
              </w:rPr>
            </w:pPr>
            <w:r w:rsidRPr="00FE0C59">
              <w:rPr>
                <w:rFonts w:ascii="Courier New" w:hAnsi="Courier New" w:cs="Courier New"/>
              </w:rPr>
              <w:t>77a3;gn9u;xmnv;ala2r;aei4c;aei4d;ahmsa;ac7lv;al5ee;</w:t>
            </w:r>
            <w:r w:rsidR="00FE0C59" w:rsidRPr="00FE0C59">
              <w:rPr>
                <w:rFonts w:ascii="Courier New" w:hAnsi="Courier New" w:cs="Courier New"/>
                <w:sz w:val="32"/>
                <w:szCs w:val="32"/>
              </w:rPr>
              <w:t xml:space="preserve"> …</w:t>
            </w:r>
          </w:p>
        </w:tc>
        <w:tc>
          <w:tcPr>
            <w:tcW w:w="540" w:type="dxa"/>
          </w:tcPr>
          <w:p w:rsidR="00B75F27" w:rsidRDefault="00B75F27" w:rsidP="000B2F0B">
            <w:r>
              <w:t>0</w:t>
            </w:r>
          </w:p>
        </w:tc>
        <w:tc>
          <w:tcPr>
            <w:tcW w:w="450" w:type="dxa"/>
          </w:tcPr>
          <w:p w:rsidR="00B75F27" w:rsidRDefault="00B75F27" w:rsidP="000B2F0B">
            <w:r>
              <w:t>0</w:t>
            </w:r>
          </w:p>
        </w:tc>
        <w:tc>
          <w:tcPr>
            <w:tcW w:w="630" w:type="dxa"/>
          </w:tcPr>
          <w:p w:rsidR="00B75F27" w:rsidRDefault="00B75F27" w:rsidP="000B2F0B">
            <w:r>
              <w:t>0</w:t>
            </w:r>
          </w:p>
        </w:tc>
        <w:tc>
          <w:tcPr>
            <w:tcW w:w="540" w:type="dxa"/>
          </w:tcPr>
          <w:p w:rsidR="00B75F27" w:rsidRDefault="00B75F27" w:rsidP="000B2F0B">
            <w:r>
              <w:t>0</w:t>
            </w:r>
          </w:p>
        </w:tc>
        <w:tc>
          <w:tcPr>
            <w:tcW w:w="805" w:type="dxa"/>
          </w:tcPr>
          <w:p w:rsidR="00B75F27" w:rsidRDefault="00B75F27" w:rsidP="000B2F0B">
            <w:r>
              <w:t>2897</w:t>
            </w:r>
          </w:p>
        </w:tc>
      </w:tr>
      <w:tr w:rsidR="00B75F27" w:rsidTr="000B2F0B">
        <w:tc>
          <w:tcPr>
            <w:tcW w:w="7825" w:type="dxa"/>
          </w:tcPr>
          <w:p w:rsidR="00FE0C59" w:rsidRDefault="00B75F27" w:rsidP="00FE0C59">
            <w:pPr>
              <w:rPr>
                <w:rFonts w:ascii="Courier New" w:hAnsi="Courier New" w:cs="Courier New"/>
              </w:rPr>
            </w:pPr>
            <w:r w:rsidRPr="00FE0C59">
              <w:rPr>
                <w:rFonts w:ascii="Courier New" w:hAnsi="Courier New" w:cs="Courier New"/>
              </w:rPr>
              <w:t>77a3;gn9u;xmnv;ala2r;aei4c;aei4d;ahmsa;ac7lv;al5ee;</w:t>
            </w:r>
          </w:p>
          <w:p w:rsidR="00FE0C59" w:rsidRDefault="00B75F27" w:rsidP="0089043A">
            <w:pPr>
              <w:rPr>
                <w:rFonts w:ascii="Courier New" w:hAnsi="Courier New" w:cs="Courier New"/>
                <w:sz w:val="32"/>
                <w:szCs w:val="32"/>
              </w:rPr>
            </w:pPr>
            <w:r w:rsidRPr="00FE0C59">
              <w:rPr>
                <w:rFonts w:ascii="Courier New" w:hAnsi="Courier New" w:cs="Courier New"/>
              </w:rPr>
              <w:t>dcw3</w:t>
            </w:r>
            <w:proofErr w:type="gramStart"/>
            <w:r w:rsidRPr="00FE0C59">
              <w:rPr>
                <w:rFonts w:ascii="Courier New" w:hAnsi="Courier New" w:cs="Courier New"/>
              </w:rPr>
              <w:t>;apmy9</w:t>
            </w:r>
            <w:proofErr w:type="gramEnd"/>
            <w:r w:rsidRPr="00FE0C59">
              <w:rPr>
                <w:rFonts w:ascii="Courier New" w:hAnsi="Courier New" w:cs="Courier New"/>
              </w:rPr>
              <w:t>;</w:t>
            </w:r>
            <w:r w:rsidR="00FE0C59">
              <w:rPr>
                <w:rFonts w:ascii="Courier New" w:hAnsi="Courier New" w:cs="Courier New"/>
                <w:sz w:val="32"/>
                <w:szCs w:val="32"/>
              </w:rPr>
              <w:t>…</w:t>
            </w:r>
          </w:p>
          <w:p w:rsidR="0089043A" w:rsidRPr="00FE0C59" w:rsidRDefault="0089043A" w:rsidP="0089043A">
            <w:pPr>
              <w:rPr>
                <w:rFonts w:ascii="Courier New" w:hAnsi="Courier New" w:cs="Courier New"/>
              </w:rPr>
            </w:pPr>
          </w:p>
        </w:tc>
        <w:tc>
          <w:tcPr>
            <w:tcW w:w="540" w:type="dxa"/>
          </w:tcPr>
          <w:p w:rsidR="00B75F27" w:rsidRDefault="00B75F27" w:rsidP="000B2F0B">
            <w:r>
              <w:t>0</w:t>
            </w:r>
          </w:p>
        </w:tc>
        <w:tc>
          <w:tcPr>
            <w:tcW w:w="450" w:type="dxa"/>
          </w:tcPr>
          <w:p w:rsidR="00B75F27" w:rsidRDefault="00B75F27" w:rsidP="000B2F0B">
            <w:r>
              <w:t>0</w:t>
            </w:r>
          </w:p>
        </w:tc>
        <w:tc>
          <w:tcPr>
            <w:tcW w:w="630" w:type="dxa"/>
          </w:tcPr>
          <w:p w:rsidR="00B75F27" w:rsidRDefault="00B75F27" w:rsidP="000B2F0B">
            <w:r>
              <w:t>0</w:t>
            </w:r>
          </w:p>
        </w:tc>
        <w:tc>
          <w:tcPr>
            <w:tcW w:w="540" w:type="dxa"/>
          </w:tcPr>
          <w:p w:rsidR="00B75F27" w:rsidRDefault="00B75F27" w:rsidP="000B2F0B">
            <w:r>
              <w:t>0</w:t>
            </w:r>
          </w:p>
        </w:tc>
        <w:tc>
          <w:tcPr>
            <w:tcW w:w="805" w:type="dxa"/>
          </w:tcPr>
          <w:p w:rsidR="00B75F27" w:rsidRDefault="00B75F27" w:rsidP="000B2F0B">
            <w:r>
              <w:t>2589</w:t>
            </w:r>
          </w:p>
        </w:tc>
      </w:tr>
      <w:tr w:rsidR="00B75F27" w:rsidTr="000B2F0B">
        <w:tc>
          <w:tcPr>
            <w:tcW w:w="7825" w:type="dxa"/>
          </w:tcPr>
          <w:p w:rsidR="00FE0C59" w:rsidRDefault="00B75F27" w:rsidP="000B2F0B">
            <w:pPr>
              <w:rPr>
                <w:rFonts w:ascii="Courier New" w:hAnsi="Courier New" w:cs="Courier New"/>
              </w:rPr>
            </w:pPr>
            <w:r w:rsidRPr="00FE0C59">
              <w:rPr>
                <w:rFonts w:ascii="Courier New" w:hAnsi="Courier New" w:cs="Courier New"/>
              </w:rPr>
              <w:t>77a3;gn9u;xmnv;ala2r;aei4c;aei4d;ahmsa;ac7lv;al5ee;</w:t>
            </w:r>
          </w:p>
          <w:p w:rsidR="0089043A" w:rsidRDefault="00B75F27" w:rsidP="0089043A">
            <w:pPr>
              <w:rPr>
                <w:rFonts w:ascii="Courier New" w:hAnsi="Courier New" w:cs="Courier New"/>
                <w:sz w:val="32"/>
                <w:szCs w:val="32"/>
              </w:rPr>
            </w:pPr>
            <w:r w:rsidRPr="00FE0C59">
              <w:rPr>
                <w:rFonts w:ascii="Courier New" w:hAnsi="Courier New" w:cs="Courier New"/>
              </w:rPr>
              <w:t>dcw3</w:t>
            </w:r>
            <w:proofErr w:type="gramStart"/>
            <w:r w:rsidRPr="00FE0C59">
              <w:rPr>
                <w:rFonts w:ascii="Courier New" w:hAnsi="Courier New" w:cs="Courier New"/>
              </w:rPr>
              <w:t>;apmy9</w:t>
            </w:r>
            <w:proofErr w:type="gramEnd"/>
            <w:r w:rsidRPr="00FE0C59">
              <w:rPr>
                <w:rFonts w:ascii="Courier New" w:hAnsi="Courier New" w:cs="Courier New"/>
              </w:rPr>
              <w:t>;</w:t>
            </w:r>
            <w:r w:rsidR="00FE0C59">
              <w:rPr>
                <w:rFonts w:ascii="Courier New" w:hAnsi="Courier New" w:cs="Courier New"/>
                <w:sz w:val="32"/>
                <w:szCs w:val="32"/>
              </w:rPr>
              <w:t>…</w:t>
            </w:r>
          </w:p>
          <w:p w:rsidR="003048EE" w:rsidRPr="0089043A" w:rsidRDefault="003048EE" w:rsidP="0089043A">
            <w:pPr>
              <w:rPr>
                <w:rFonts w:ascii="Courier New" w:hAnsi="Courier New" w:cs="Courier New"/>
                <w:sz w:val="32"/>
                <w:szCs w:val="32"/>
              </w:rPr>
            </w:pPr>
          </w:p>
        </w:tc>
        <w:tc>
          <w:tcPr>
            <w:tcW w:w="540" w:type="dxa"/>
          </w:tcPr>
          <w:p w:rsidR="00B75F27" w:rsidRDefault="00B75F27" w:rsidP="000B2F0B">
            <w:r>
              <w:t>0</w:t>
            </w:r>
          </w:p>
        </w:tc>
        <w:tc>
          <w:tcPr>
            <w:tcW w:w="450" w:type="dxa"/>
          </w:tcPr>
          <w:p w:rsidR="00B75F27" w:rsidRDefault="00B75F27" w:rsidP="000B2F0B">
            <w:r>
              <w:t>0</w:t>
            </w:r>
          </w:p>
        </w:tc>
        <w:tc>
          <w:tcPr>
            <w:tcW w:w="630" w:type="dxa"/>
          </w:tcPr>
          <w:p w:rsidR="00B75F27" w:rsidRDefault="00B75F27" w:rsidP="000B2F0B">
            <w:r>
              <w:t>0</w:t>
            </w:r>
          </w:p>
        </w:tc>
        <w:tc>
          <w:tcPr>
            <w:tcW w:w="540" w:type="dxa"/>
          </w:tcPr>
          <w:p w:rsidR="00B75F27" w:rsidRDefault="00B75F27" w:rsidP="000B2F0B">
            <w:r>
              <w:t>0</w:t>
            </w:r>
          </w:p>
        </w:tc>
        <w:tc>
          <w:tcPr>
            <w:tcW w:w="805" w:type="dxa"/>
          </w:tcPr>
          <w:p w:rsidR="00B75F27" w:rsidRDefault="00B75F27" w:rsidP="000B2F0B">
            <w:r>
              <w:t>2395</w:t>
            </w:r>
          </w:p>
        </w:tc>
      </w:tr>
      <w:tr w:rsidR="00B75F27" w:rsidTr="000B2F0B">
        <w:tc>
          <w:tcPr>
            <w:tcW w:w="7825" w:type="dxa"/>
          </w:tcPr>
          <w:p w:rsidR="00FE0C59" w:rsidRDefault="00B75F27" w:rsidP="000B2F0B">
            <w:pPr>
              <w:rPr>
                <w:rFonts w:ascii="Courier New" w:hAnsi="Courier New" w:cs="Courier New"/>
              </w:rPr>
            </w:pPr>
            <w:r w:rsidRPr="00FE0C59">
              <w:rPr>
                <w:rFonts w:ascii="Courier New" w:hAnsi="Courier New" w:cs="Courier New"/>
              </w:rPr>
              <w:t>77a3;gn9u;xmnv;ala2r;aei4c;aei4d;ahmsa;ac7lv;al5ee;</w:t>
            </w:r>
          </w:p>
          <w:p w:rsidR="00B75F27" w:rsidRPr="00FE0C59" w:rsidRDefault="00B75F27" w:rsidP="003048EE">
            <w:pPr>
              <w:rPr>
                <w:rFonts w:ascii="Courier New" w:hAnsi="Courier New" w:cs="Courier New"/>
              </w:rPr>
            </w:pPr>
            <w:r w:rsidRPr="00FE0C59">
              <w:rPr>
                <w:rFonts w:ascii="Courier New" w:hAnsi="Courier New" w:cs="Courier New"/>
              </w:rPr>
              <w:t>dcw3</w:t>
            </w:r>
            <w:proofErr w:type="gramStart"/>
            <w:r w:rsidRPr="00FE0C59">
              <w:rPr>
                <w:rFonts w:ascii="Courier New" w:hAnsi="Courier New" w:cs="Courier New"/>
              </w:rPr>
              <w:t>;apmy9</w:t>
            </w:r>
            <w:proofErr w:type="gramEnd"/>
            <w:r w:rsidRPr="00FE0C59">
              <w:rPr>
                <w:rFonts w:ascii="Courier New" w:hAnsi="Courier New" w:cs="Courier New"/>
              </w:rPr>
              <w:t>;</w:t>
            </w:r>
            <w:r w:rsidR="00FE0C59">
              <w:rPr>
                <w:rFonts w:ascii="Courier New" w:hAnsi="Courier New" w:cs="Courier New"/>
                <w:sz w:val="32"/>
                <w:szCs w:val="32"/>
              </w:rPr>
              <w:t>…</w:t>
            </w:r>
          </w:p>
        </w:tc>
        <w:tc>
          <w:tcPr>
            <w:tcW w:w="540" w:type="dxa"/>
          </w:tcPr>
          <w:p w:rsidR="00B75F27" w:rsidRDefault="00B75F27" w:rsidP="000B2F0B">
            <w:r>
              <w:t>0</w:t>
            </w:r>
          </w:p>
        </w:tc>
        <w:tc>
          <w:tcPr>
            <w:tcW w:w="450" w:type="dxa"/>
          </w:tcPr>
          <w:p w:rsidR="00B75F27" w:rsidRDefault="00B75F27" w:rsidP="000B2F0B">
            <w:r>
              <w:t>0</w:t>
            </w:r>
          </w:p>
        </w:tc>
        <w:tc>
          <w:tcPr>
            <w:tcW w:w="630" w:type="dxa"/>
          </w:tcPr>
          <w:p w:rsidR="00B75F27" w:rsidRDefault="00B75F27" w:rsidP="000B2F0B">
            <w:r>
              <w:t>0</w:t>
            </w:r>
          </w:p>
        </w:tc>
        <w:tc>
          <w:tcPr>
            <w:tcW w:w="540" w:type="dxa"/>
          </w:tcPr>
          <w:p w:rsidR="00B75F27" w:rsidRDefault="00B75F27" w:rsidP="000B2F0B">
            <w:r>
              <w:t>0</w:t>
            </w:r>
          </w:p>
        </w:tc>
        <w:tc>
          <w:tcPr>
            <w:tcW w:w="805" w:type="dxa"/>
          </w:tcPr>
          <w:p w:rsidR="00B75F27" w:rsidRDefault="00B75F27" w:rsidP="000B2F0B">
            <w:r>
              <w:t>2344</w:t>
            </w:r>
          </w:p>
        </w:tc>
      </w:tr>
    </w:tbl>
    <w:p w:rsidR="005017C3" w:rsidRDefault="005017C3" w:rsidP="005017C3">
      <w:r w:rsidRPr="00D50917">
        <w:rPr>
          <w:b/>
          <w:i/>
        </w:rPr>
        <w:t>Service</w:t>
      </w:r>
      <w:r>
        <w:t>: Reading</w:t>
      </w:r>
    </w:p>
    <w:p w:rsidR="005017C3" w:rsidRDefault="005017C3" w:rsidP="005017C3">
      <w:r w:rsidRPr="00D50917">
        <w:rPr>
          <w:b/>
          <w:i/>
        </w:rPr>
        <w:t>Category</w:t>
      </w:r>
      <w:r>
        <w:t xml:space="preserve">: Most Number of sum </w:t>
      </w:r>
      <w:r w:rsidR="00FF2674">
        <w:t>of Exception</w:t>
      </w:r>
      <w:r>
        <w:t xml:space="preserve"> error levels </w:t>
      </w:r>
    </w:p>
    <w:p w:rsidR="005017C3" w:rsidRDefault="005017C3" w:rsidP="005017C3"/>
    <w:tbl>
      <w:tblPr>
        <w:tblStyle w:val="TableGrid"/>
        <w:tblW w:w="10975" w:type="dxa"/>
        <w:tblLayout w:type="fixed"/>
        <w:tblLook w:val="04A0" w:firstRow="1" w:lastRow="0" w:firstColumn="1" w:lastColumn="0" w:noHBand="0" w:noVBand="1"/>
      </w:tblPr>
      <w:tblGrid>
        <w:gridCol w:w="8365"/>
        <w:gridCol w:w="450"/>
        <w:gridCol w:w="360"/>
        <w:gridCol w:w="630"/>
        <w:gridCol w:w="450"/>
        <w:gridCol w:w="720"/>
      </w:tblGrid>
      <w:tr w:rsidR="0012686E" w:rsidTr="0012686E">
        <w:tc>
          <w:tcPr>
            <w:tcW w:w="8365" w:type="dxa"/>
          </w:tcPr>
          <w:p w:rsidR="005017C3" w:rsidRDefault="005017C3" w:rsidP="000B2F0B">
            <w:r>
              <w:t>EventStream</w:t>
            </w:r>
          </w:p>
          <w:p w:rsidR="00FE0C59" w:rsidRDefault="00FE0C59" w:rsidP="000B2F0B"/>
        </w:tc>
        <w:tc>
          <w:tcPr>
            <w:tcW w:w="450" w:type="dxa"/>
          </w:tcPr>
          <w:p w:rsidR="005017C3" w:rsidRDefault="005017C3" w:rsidP="000B2F0B">
            <w:r>
              <w:t>W</w:t>
            </w:r>
          </w:p>
        </w:tc>
        <w:tc>
          <w:tcPr>
            <w:tcW w:w="360" w:type="dxa"/>
          </w:tcPr>
          <w:p w:rsidR="005017C3" w:rsidRDefault="005017C3" w:rsidP="000B2F0B">
            <w:r>
              <w:t>C</w:t>
            </w:r>
          </w:p>
        </w:tc>
        <w:tc>
          <w:tcPr>
            <w:tcW w:w="630" w:type="dxa"/>
          </w:tcPr>
          <w:p w:rsidR="005017C3" w:rsidRDefault="005017C3" w:rsidP="000B2F0B">
            <w:r>
              <w:t>E</w:t>
            </w:r>
          </w:p>
        </w:tc>
        <w:tc>
          <w:tcPr>
            <w:tcW w:w="450" w:type="dxa"/>
          </w:tcPr>
          <w:p w:rsidR="005017C3" w:rsidRDefault="005017C3" w:rsidP="000B2F0B">
            <w:r>
              <w:t>U</w:t>
            </w:r>
          </w:p>
        </w:tc>
        <w:tc>
          <w:tcPr>
            <w:tcW w:w="720" w:type="dxa"/>
          </w:tcPr>
          <w:p w:rsidR="005017C3" w:rsidRDefault="005017C3" w:rsidP="000B2F0B">
            <w:r>
              <w:t>M</w:t>
            </w:r>
          </w:p>
        </w:tc>
      </w:tr>
      <w:tr w:rsidR="005017C3" w:rsidTr="0012686E">
        <w:tc>
          <w:tcPr>
            <w:tcW w:w="8365" w:type="dxa"/>
          </w:tcPr>
          <w:p w:rsidR="00A42460" w:rsidRPr="00FE0C59" w:rsidRDefault="0012686E" w:rsidP="00D81F4A">
            <w:pPr>
              <w:rPr>
                <w:rFonts w:ascii="Courier New" w:hAnsi="Courier New" w:cs="Courier New"/>
              </w:rPr>
            </w:pPr>
            <w:r w:rsidRPr="00FE0C59">
              <w:rPr>
                <w:rFonts w:ascii="Courier New" w:hAnsi="Courier New" w:cs="Courier New"/>
              </w:rPr>
              <w:t>77a3;gn9u;xmnv;ala2r;aei4c;aei</w:t>
            </w:r>
            <w:r w:rsidR="00FE0C59">
              <w:rPr>
                <w:rFonts w:ascii="Courier New" w:hAnsi="Courier New" w:cs="Courier New"/>
              </w:rPr>
              <w:t>4d;ahmsa;ac7lx;al5ee;dcw3;</w:t>
            </w:r>
            <w:r w:rsidR="00CD36F1" w:rsidRPr="00FE0C59">
              <w:rPr>
                <w:rFonts w:ascii="Courier New" w:hAnsi="Courier New" w:cs="Courier New"/>
                <w:sz w:val="32"/>
                <w:szCs w:val="32"/>
              </w:rPr>
              <w:t>…</w:t>
            </w:r>
            <w:r w:rsidRPr="00FE0C59">
              <w:rPr>
                <w:rFonts w:ascii="Courier New" w:hAnsi="Courier New" w:cs="Courier New"/>
              </w:rPr>
              <w:t xml:space="preserve"> </w:t>
            </w:r>
            <w:r w:rsidR="00FF2674" w:rsidRPr="00FE0C59">
              <w:rPr>
                <w:rFonts w:ascii="Courier New" w:hAnsi="Courier New" w:cs="Courier New"/>
              </w:rPr>
              <w:t xml:space="preserve"> </w:t>
            </w:r>
          </w:p>
        </w:tc>
        <w:tc>
          <w:tcPr>
            <w:tcW w:w="450" w:type="dxa"/>
          </w:tcPr>
          <w:p w:rsidR="005017C3" w:rsidRDefault="0012686E" w:rsidP="000B2F0B">
            <w:r>
              <w:t>0</w:t>
            </w:r>
          </w:p>
        </w:tc>
        <w:tc>
          <w:tcPr>
            <w:tcW w:w="360" w:type="dxa"/>
          </w:tcPr>
          <w:p w:rsidR="005017C3" w:rsidRDefault="0012686E" w:rsidP="000B2F0B">
            <w:r>
              <w:t>0</w:t>
            </w:r>
          </w:p>
        </w:tc>
        <w:tc>
          <w:tcPr>
            <w:tcW w:w="630" w:type="dxa"/>
          </w:tcPr>
          <w:p w:rsidR="005017C3" w:rsidRDefault="0012686E" w:rsidP="000B2F0B">
            <w:r>
              <w:t>138</w:t>
            </w:r>
          </w:p>
        </w:tc>
        <w:tc>
          <w:tcPr>
            <w:tcW w:w="450" w:type="dxa"/>
          </w:tcPr>
          <w:p w:rsidR="005017C3" w:rsidRDefault="0012686E" w:rsidP="000B2F0B">
            <w:r>
              <w:t>0</w:t>
            </w:r>
          </w:p>
        </w:tc>
        <w:tc>
          <w:tcPr>
            <w:tcW w:w="720" w:type="dxa"/>
          </w:tcPr>
          <w:p w:rsidR="005017C3" w:rsidRDefault="0012686E" w:rsidP="000B2F0B">
            <w:r>
              <w:t>1289</w:t>
            </w:r>
          </w:p>
        </w:tc>
      </w:tr>
      <w:tr w:rsidR="00FF2674" w:rsidTr="0012686E">
        <w:tc>
          <w:tcPr>
            <w:tcW w:w="8365" w:type="dxa"/>
          </w:tcPr>
          <w:p w:rsidR="00A42460" w:rsidRPr="00FE0C59" w:rsidRDefault="00FF2674" w:rsidP="00CD36F1">
            <w:pPr>
              <w:rPr>
                <w:rFonts w:ascii="Courier New" w:hAnsi="Courier New" w:cs="Courier New"/>
              </w:rPr>
            </w:pPr>
            <w:r w:rsidRPr="00FE0C59">
              <w:rPr>
                <w:rFonts w:ascii="Courier New" w:hAnsi="Courier New" w:cs="Courier New"/>
              </w:rPr>
              <w:t>77a3;gn9u;xmnv;ala2r;aei4c;aei</w:t>
            </w:r>
            <w:r w:rsidR="00FE0C59">
              <w:rPr>
                <w:rFonts w:ascii="Courier New" w:hAnsi="Courier New" w:cs="Courier New"/>
              </w:rPr>
              <w:t>4d;ahmsa;ac7lx;al5ee;dcw3;</w:t>
            </w:r>
            <w:r w:rsidR="00FE0C59" w:rsidRPr="00FE0C59">
              <w:rPr>
                <w:rFonts w:ascii="Courier New" w:hAnsi="Courier New" w:cs="Courier New"/>
              </w:rPr>
              <w:t xml:space="preserve"> </w:t>
            </w:r>
            <w:r w:rsidR="00CD36F1" w:rsidRPr="00FE0C59">
              <w:rPr>
                <w:rFonts w:ascii="Courier New" w:hAnsi="Courier New" w:cs="Courier New"/>
                <w:sz w:val="32"/>
                <w:szCs w:val="32"/>
              </w:rPr>
              <w:t>…</w:t>
            </w:r>
          </w:p>
        </w:tc>
        <w:tc>
          <w:tcPr>
            <w:tcW w:w="450" w:type="dxa"/>
          </w:tcPr>
          <w:p w:rsidR="00FF2674" w:rsidRDefault="00FF2674" w:rsidP="000B2F0B">
            <w:r>
              <w:t>0</w:t>
            </w:r>
          </w:p>
        </w:tc>
        <w:tc>
          <w:tcPr>
            <w:tcW w:w="360" w:type="dxa"/>
          </w:tcPr>
          <w:p w:rsidR="00FF2674" w:rsidRDefault="00FF2674" w:rsidP="000B2F0B">
            <w:r>
              <w:t>0</w:t>
            </w:r>
          </w:p>
        </w:tc>
        <w:tc>
          <w:tcPr>
            <w:tcW w:w="630" w:type="dxa"/>
          </w:tcPr>
          <w:p w:rsidR="00FF2674" w:rsidRDefault="00FF2674" w:rsidP="000B2F0B">
            <w:r>
              <w:t>72</w:t>
            </w:r>
          </w:p>
        </w:tc>
        <w:tc>
          <w:tcPr>
            <w:tcW w:w="450" w:type="dxa"/>
          </w:tcPr>
          <w:p w:rsidR="00FF2674" w:rsidRDefault="00FF2674" w:rsidP="000B2F0B">
            <w:r>
              <w:t>0</w:t>
            </w:r>
          </w:p>
        </w:tc>
        <w:tc>
          <w:tcPr>
            <w:tcW w:w="720" w:type="dxa"/>
          </w:tcPr>
          <w:p w:rsidR="00FF2674" w:rsidRDefault="00FF2674" w:rsidP="000B2F0B">
            <w:r>
              <w:t>96</w:t>
            </w:r>
          </w:p>
        </w:tc>
      </w:tr>
      <w:tr w:rsidR="00D617A4" w:rsidTr="0012686E">
        <w:tc>
          <w:tcPr>
            <w:tcW w:w="8365" w:type="dxa"/>
          </w:tcPr>
          <w:p w:rsidR="00A42460" w:rsidRPr="00FE0C59" w:rsidRDefault="00D617A4" w:rsidP="00FE0C59">
            <w:pPr>
              <w:rPr>
                <w:rFonts w:ascii="Courier New" w:hAnsi="Courier New" w:cs="Courier New"/>
              </w:rPr>
            </w:pPr>
            <w:r w:rsidRPr="00FE0C59">
              <w:rPr>
                <w:rFonts w:ascii="Courier New" w:hAnsi="Courier New" w:cs="Courier New"/>
              </w:rPr>
              <w:t>77a3;gn9u;xmnv;ala2r;aei4c;aei4d;ahmsa;ac7lx;al5ee;dcw3;</w:t>
            </w:r>
            <w:r w:rsidR="00FE0C59" w:rsidRPr="00FE0C59">
              <w:rPr>
                <w:rFonts w:ascii="Courier New" w:hAnsi="Courier New" w:cs="Courier New"/>
              </w:rPr>
              <w:t xml:space="preserve"> </w:t>
            </w:r>
            <w:r w:rsidR="00FE0C59" w:rsidRPr="00FE0C59">
              <w:rPr>
                <w:rFonts w:ascii="Courier New" w:hAnsi="Courier New" w:cs="Courier New"/>
                <w:sz w:val="2"/>
                <w:szCs w:val="2"/>
              </w:rPr>
              <w:t>…</w:t>
            </w:r>
            <w:r w:rsidR="00FE0C59" w:rsidRPr="00FE0C59">
              <w:rPr>
                <w:rFonts w:ascii="Courier New" w:hAnsi="Courier New" w:cs="Courier New"/>
                <w:sz w:val="32"/>
                <w:szCs w:val="32"/>
              </w:rPr>
              <w:t>…</w:t>
            </w:r>
          </w:p>
        </w:tc>
        <w:tc>
          <w:tcPr>
            <w:tcW w:w="450" w:type="dxa"/>
          </w:tcPr>
          <w:p w:rsidR="00D617A4" w:rsidRDefault="00D617A4" w:rsidP="000B2F0B">
            <w:r>
              <w:t>0</w:t>
            </w:r>
          </w:p>
        </w:tc>
        <w:tc>
          <w:tcPr>
            <w:tcW w:w="360" w:type="dxa"/>
          </w:tcPr>
          <w:p w:rsidR="00D617A4" w:rsidRDefault="00D617A4" w:rsidP="000B2F0B">
            <w:r>
              <w:t>0</w:t>
            </w:r>
          </w:p>
        </w:tc>
        <w:tc>
          <w:tcPr>
            <w:tcW w:w="630" w:type="dxa"/>
          </w:tcPr>
          <w:p w:rsidR="00D617A4" w:rsidRDefault="00D617A4" w:rsidP="000B2F0B">
            <w:r>
              <w:t>70</w:t>
            </w:r>
          </w:p>
        </w:tc>
        <w:tc>
          <w:tcPr>
            <w:tcW w:w="450" w:type="dxa"/>
          </w:tcPr>
          <w:p w:rsidR="00D617A4" w:rsidRDefault="00D617A4" w:rsidP="000B2F0B">
            <w:r>
              <w:t>0</w:t>
            </w:r>
          </w:p>
        </w:tc>
        <w:tc>
          <w:tcPr>
            <w:tcW w:w="720" w:type="dxa"/>
          </w:tcPr>
          <w:p w:rsidR="00D617A4" w:rsidRDefault="00D617A4" w:rsidP="000B2F0B">
            <w:r>
              <w:t>91</w:t>
            </w:r>
          </w:p>
        </w:tc>
      </w:tr>
      <w:tr w:rsidR="00D617A4" w:rsidTr="0012686E">
        <w:tc>
          <w:tcPr>
            <w:tcW w:w="8365" w:type="dxa"/>
          </w:tcPr>
          <w:p w:rsidR="002200E4" w:rsidRPr="00FE0C59" w:rsidRDefault="00D617A4" w:rsidP="00FE0C59">
            <w:pPr>
              <w:rPr>
                <w:rFonts w:ascii="Courier New" w:hAnsi="Courier New" w:cs="Courier New"/>
              </w:rPr>
            </w:pPr>
            <w:r w:rsidRPr="00FE0C59">
              <w:rPr>
                <w:rFonts w:ascii="Courier New" w:hAnsi="Courier New" w:cs="Courier New"/>
              </w:rPr>
              <w:t>77a3;gn9u;xmnv;ala2r;aei4c;aei4d;ahmsa;ac7lx;al5ee;dcw3;</w:t>
            </w:r>
            <w:r w:rsidR="00FE0C59" w:rsidRPr="00FE0C59">
              <w:rPr>
                <w:rFonts w:ascii="Courier New" w:hAnsi="Courier New" w:cs="Courier New"/>
              </w:rPr>
              <w:t xml:space="preserve"> </w:t>
            </w:r>
            <w:r w:rsidR="00FE0C59">
              <w:rPr>
                <w:rFonts w:ascii="Courier New" w:hAnsi="Courier New" w:cs="Courier New"/>
                <w:sz w:val="32"/>
                <w:szCs w:val="32"/>
              </w:rPr>
              <w:t>…</w:t>
            </w:r>
          </w:p>
        </w:tc>
        <w:tc>
          <w:tcPr>
            <w:tcW w:w="450" w:type="dxa"/>
          </w:tcPr>
          <w:p w:rsidR="00D617A4" w:rsidRDefault="00D617A4" w:rsidP="000B2F0B">
            <w:r>
              <w:t>0</w:t>
            </w:r>
          </w:p>
        </w:tc>
        <w:tc>
          <w:tcPr>
            <w:tcW w:w="360" w:type="dxa"/>
          </w:tcPr>
          <w:p w:rsidR="00D617A4" w:rsidRDefault="00D617A4" w:rsidP="000B2F0B">
            <w:r>
              <w:t>0</w:t>
            </w:r>
          </w:p>
        </w:tc>
        <w:tc>
          <w:tcPr>
            <w:tcW w:w="630" w:type="dxa"/>
          </w:tcPr>
          <w:p w:rsidR="00D617A4" w:rsidRDefault="00D617A4" w:rsidP="000B2F0B">
            <w:r>
              <w:t>36</w:t>
            </w:r>
          </w:p>
        </w:tc>
        <w:tc>
          <w:tcPr>
            <w:tcW w:w="450" w:type="dxa"/>
          </w:tcPr>
          <w:p w:rsidR="00D617A4" w:rsidRDefault="00D617A4" w:rsidP="000B2F0B">
            <w:r>
              <w:t>0</w:t>
            </w:r>
          </w:p>
        </w:tc>
        <w:tc>
          <w:tcPr>
            <w:tcW w:w="720" w:type="dxa"/>
          </w:tcPr>
          <w:p w:rsidR="00D617A4" w:rsidRDefault="00D617A4" w:rsidP="000B2F0B">
            <w:r>
              <w:t>336</w:t>
            </w:r>
          </w:p>
        </w:tc>
      </w:tr>
      <w:tr w:rsidR="002200E4" w:rsidTr="0012686E">
        <w:tc>
          <w:tcPr>
            <w:tcW w:w="8365" w:type="dxa"/>
          </w:tcPr>
          <w:p w:rsidR="002200E4" w:rsidRPr="00FE0C59" w:rsidRDefault="002200E4" w:rsidP="00FE0C59">
            <w:pPr>
              <w:rPr>
                <w:rFonts w:ascii="Courier New" w:hAnsi="Courier New" w:cs="Courier New"/>
              </w:rPr>
            </w:pPr>
            <w:r w:rsidRPr="00FE0C59">
              <w:rPr>
                <w:rFonts w:ascii="Courier New" w:hAnsi="Courier New" w:cs="Courier New"/>
              </w:rPr>
              <w:lastRenderedPageBreak/>
              <w:t>77a3;gn9u;xmnv;ala2r;aei4c;aei4d;ahmsa;ac7lx;al5ee;dcw3;</w:t>
            </w:r>
            <w:r w:rsidR="00FE0C59">
              <w:rPr>
                <w:rFonts w:ascii="Courier New" w:hAnsi="Courier New" w:cs="Courier New"/>
                <w:sz w:val="32"/>
                <w:szCs w:val="32"/>
              </w:rPr>
              <w:t xml:space="preserve"> …</w:t>
            </w:r>
          </w:p>
        </w:tc>
        <w:tc>
          <w:tcPr>
            <w:tcW w:w="450" w:type="dxa"/>
          </w:tcPr>
          <w:p w:rsidR="002200E4" w:rsidRDefault="002200E4" w:rsidP="000B2F0B">
            <w:r>
              <w:t>0</w:t>
            </w:r>
          </w:p>
        </w:tc>
        <w:tc>
          <w:tcPr>
            <w:tcW w:w="360" w:type="dxa"/>
          </w:tcPr>
          <w:p w:rsidR="002200E4" w:rsidRDefault="002200E4" w:rsidP="000B2F0B">
            <w:r>
              <w:t>0</w:t>
            </w:r>
          </w:p>
        </w:tc>
        <w:tc>
          <w:tcPr>
            <w:tcW w:w="630" w:type="dxa"/>
          </w:tcPr>
          <w:p w:rsidR="002200E4" w:rsidRDefault="002200E4" w:rsidP="000B2F0B">
            <w:r>
              <w:t>33</w:t>
            </w:r>
          </w:p>
        </w:tc>
        <w:tc>
          <w:tcPr>
            <w:tcW w:w="450" w:type="dxa"/>
          </w:tcPr>
          <w:p w:rsidR="002200E4" w:rsidRDefault="002200E4" w:rsidP="000B2F0B">
            <w:r>
              <w:t>0</w:t>
            </w:r>
          </w:p>
        </w:tc>
        <w:tc>
          <w:tcPr>
            <w:tcW w:w="720" w:type="dxa"/>
          </w:tcPr>
          <w:p w:rsidR="002200E4" w:rsidRDefault="002200E4" w:rsidP="000B2F0B">
            <w:r>
              <w:t>310</w:t>
            </w:r>
          </w:p>
        </w:tc>
      </w:tr>
    </w:tbl>
    <w:p w:rsidR="00B75F27" w:rsidRDefault="00B75F27" w:rsidP="00CD36F1">
      <w:pPr>
        <w:rPr>
          <w:b/>
          <w:i/>
        </w:rPr>
      </w:pPr>
    </w:p>
    <w:p w:rsidR="0089043A" w:rsidRDefault="0089043A" w:rsidP="00CD36F1">
      <w:pPr>
        <w:rPr>
          <w:b/>
          <w:i/>
        </w:rPr>
      </w:pPr>
    </w:p>
    <w:p w:rsidR="00CD36F1" w:rsidRDefault="00CD36F1" w:rsidP="00CD36F1">
      <w:r w:rsidRPr="00A867E1">
        <w:rPr>
          <w:b/>
          <w:i/>
        </w:rPr>
        <w:t>Service</w:t>
      </w:r>
      <w:r>
        <w:t>: Reading</w:t>
      </w:r>
    </w:p>
    <w:p w:rsidR="00CD36F1" w:rsidRDefault="00CD36F1" w:rsidP="00CD36F1">
      <w:r w:rsidRPr="00A867E1">
        <w:rPr>
          <w:b/>
          <w:i/>
        </w:rPr>
        <w:t>Category</w:t>
      </w:r>
      <w:r>
        <w:t xml:space="preserve">: Most Number of sum of </w:t>
      </w:r>
      <w:proofErr w:type="gramStart"/>
      <w:r w:rsidR="00D50917">
        <w:t>Unex</w:t>
      </w:r>
      <w:r>
        <w:t>p</w:t>
      </w:r>
      <w:r w:rsidR="00D50917">
        <w:t>ec</w:t>
      </w:r>
      <w:r>
        <w:t>t</w:t>
      </w:r>
      <w:r w:rsidR="00D50917">
        <w:t>ed</w:t>
      </w:r>
      <w:proofErr w:type="gramEnd"/>
      <w:r>
        <w:t xml:space="preserve"> error levels </w:t>
      </w:r>
    </w:p>
    <w:p w:rsidR="00CD36F1" w:rsidRDefault="00CD36F1" w:rsidP="00CD36F1"/>
    <w:tbl>
      <w:tblPr>
        <w:tblStyle w:val="TableGrid"/>
        <w:tblW w:w="10975" w:type="dxa"/>
        <w:tblLayout w:type="fixed"/>
        <w:tblLook w:val="04A0" w:firstRow="1" w:lastRow="0" w:firstColumn="1" w:lastColumn="0" w:noHBand="0" w:noVBand="1"/>
      </w:tblPr>
      <w:tblGrid>
        <w:gridCol w:w="8365"/>
        <w:gridCol w:w="450"/>
        <w:gridCol w:w="360"/>
        <w:gridCol w:w="540"/>
        <w:gridCol w:w="540"/>
        <w:gridCol w:w="720"/>
      </w:tblGrid>
      <w:tr w:rsidR="00CD36F1" w:rsidTr="00CD36F1">
        <w:tc>
          <w:tcPr>
            <w:tcW w:w="8365" w:type="dxa"/>
          </w:tcPr>
          <w:p w:rsidR="00CD36F1" w:rsidRDefault="00CD36F1" w:rsidP="000B2F0B">
            <w:r>
              <w:t>EventStream</w:t>
            </w:r>
          </w:p>
          <w:p w:rsidR="00FE0C59" w:rsidRDefault="00FE0C59" w:rsidP="000B2F0B"/>
        </w:tc>
        <w:tc>
          <w:tcPr>
            <w:tcW w:w="450" w:type="dxa"/>
          </w:tcPr>
          <w:p w:rsidR="00CD36F1" w:rsidRDefault="00CD36F1" w:rsidP="000B2F0B">
            <w:r>
              <w:t>W</w:t>
            </w:r>
          </w:p>
        </w:tc>
        <w:tc>
          <w:tcPr>
            <w:tcW w:w="360" w:type="dxa"/>
          </w:tcPr>
          <w:p w:rsidR="00CD36F1" w:rsidRDefault="00CD36F1" w:rsidP="000B2F0B">
            <w:r>
              <w:t>C</w:t>
            </w:r>
          </w:p>
        </w:tc>
        <w:tc>
          <w:tcPr>
            <w:tcW w:w="540" w:type="dxa"/>
          </w:tcPr>
          <w:p w:rsidR="00CD36F1" w:rsidRDefault="00CD36F1" w:rsidP="000B2F0B">
            <w:r>
              <w:t>E</w:t>
            </w:r>
          </w:p>
        </w:tc>
        <w:tc>
          <w:tcPr>
            <w:tcW w:w="540" w:type="dxa"/>
          </w:tcPr>
          <w:p w:rsidR="00CD36F1" w:rsidRDefault="00CD36F1" w:rsidP="000B2F0B">
            <w:r>
              <w:t>U</w:t>
            </w:r>
          </w:p>
        </w:tc>
        <w:tc>
          <w:tcPr>
            <w:tcW w:w="720" w:type="dxa"/>
          </w:tcPr>
          <w:p w:rsidR="00CD36F1" w:rsidRDefault="00CD36F1" w:rsidP="000B2F0B">
            <w:r>
              <w:t>M</w:t>
            </w:r>
          </w:p>
        </w:tc>
      </w:tr>
      <w:tr w:rsidR="00CD36F1" w:rsidTr="00CD36F1">
        <w:tc>
          <w:tcPr>
            <w:tcW w:w="8365" w:type="dxa"/>
          </w:tcPr>
          <w:p w:rsidR="00CD36F1" w:rsidRPr="00FE0C59" w:rsidRDefault="00CD36F1" w:rsidP="00CD36F1">
            <w:pPr>
              <w:rPr>
                <w:rFonts w:ascii="Courier New" w:hAnsi="Courier New" w:cs="Courier New"/>
              </w:rPr>
            </w:pPr>
            <w:r w:rsidRPr="00FE0C59">
              <w:rPr>
                <w:rFonts w:ascii="Courier New" w:hAnsi="Courier New" w:cs="Courier New"/>
              </w:rPr>
              <w:t>77a3;xmnv;ala2r;aei4c;aei</w:t>
            </w:r>
            <w:r w:rsidR="00FE0C59">
              <w:rPr>
                <w:rFonts w:ascii="Courier New" w:hAnsi="Courier New" w:cs="Courier New"/>
              </w:rPr>
              <w:t>4d;ahmsa;al5ee;dcw3;apmy9;</w:t>
            </w:r>
            <w:r w:rsidRPr="00FE0C59">
              <w:rPr>
                <w:rFonts w:ascii="Courier New" w:hAnsi="Courier New" w:cs="Courier New"/>
              </w:rPr>
              <w:t>...</w:t>
            </w:r>
          </w:p>
          <w:p w:rsidR="00A42460" w:rsidRPr="00FE0C59" w:rsidRDefault="00A42460" w:rsidP="00CD36F1">
            <w:pPr>
              <w:rPr>
                <w:rFonts w:ascii="Courier New" w:hAnsi="Courier New" w:cs="Courier New"/>
              </w:rPr>
            </w:pPr>
          </w:p>
        </w:tc>
        <w:tc>
          <w:tcPr>
            <w:tcW w:w="450" w:type="dxa"/>
          </w:tcPr>
          <w:p w:rsidR="00CD36F1" w:rsidRDefault="00CD36F1" w:rsidP="000B2F0B">
            <w:r>
              <w:t>0</w:t>
            </w:r>
          </w:p>
        </w:tc>
        <w:tc>
          <w:tcPr>
            <w:tcW w:w="360" w:type="dxa"/>
          </w:tcPr>
          <w:p w:rsidR="00CD36F1" w:rsidRDefault="00CD36F1" w:rsidP="000B2F0B">
            <w:r>
              <w:t>0</w:t>
            </w:r>
          </w:p>
        </w:tc>
        <w:tc>
          <w:tcPr>
            <w:tcW w:w="540" w:type="dxa"/>
          </w:tcPr>
          <w:p w:rsidR="00CD36F1" w:rsidRDefault="00CD36F1" w:rsidP="000B2F0B">
            <w:r>
              <w:t>17</w:t>
            </w:r>
          </w:p>
        </w:tc>
        <w:tc>
          <w:tcPr>
            <w:tcW w:w="540" w:type="dxa"/>
          </w:tcPr>
          <w:p w:rsidR="00CD36F1" w:rsidRDefault="00CD36F1" w:rsidP="000B2F0B">
            <w:r>
              <w:t>40</w:t>
            </w:r>
          </w:p>
        </w:tc>
        <w:tc>
          <w:tcPr>
            <w:tcW w:w="720" w:type="dxa"/>
          </w:tcPr>
          <w:p w:rsidR="00CD36F1" w:rsidRDefault="00CD36F1" w:rsidP="000B2F0B">
            <w:r>
              <w:t>192</w:t>
            </w:r>
          </w:p>
        </w:tc>
      </w:tr>
      <w:tr w:rsidR="00BB04A7" w:rsidTr="00CD36F1">
        <w:tc>
          <w:tcPr>
            <w:tcW w:w="8365" w:type="dxa"/>
          </w:tcPr>
          <w:p w:rsidR="00BB04A7" w:rsidRPr="00FE0C59" w:rsidRDefault="00BB04A7" w:rsidP="00BB04A7">
            <w:pPr>
              <w:rPr>
                <w:rFonts w:ascii="Courier New" w:hAnsi="Courier New" w:cs="Courier New"/>
              </w:rPr>
            </w:pPr>
            <w:r w:rsidRPr="00FE0C59">
              <w:rPr>
                <w:rFonts w:ascii="Courier New" w:hAnsi="Courier New" w:cs="Courier New"/>
              </w:rPr>
              <w:t>77a3;gn9u;xmnv;ala2r;aei4c;aei</w:t>
            </w:r>
            <w:r w:rsidR="00FE0C59">
              <w:rPr>
                <w:rFonts w:ascii="Courier New" w:hAnsi="Courier New" w:cs="Courier New"/>
              </w:rPr>
              <w:t>4d;ahmsa;ac7lx;al5ee;</w:t>
            </w:r>
            <w:r w:rsidRPr="00FE0C59">
              <w:rPr>
                <w:rFonts w:ascii="Courier New" w:hAnsi="Courier New" w:cs="Courier New"/>
                <w:sz w:val="32"/>
                <w:szCs w:val="32"/>
              </w:rPr>
              <w:t>…</w:t>
            </w:r>
          </w:p>
          <w:p w:rsidR="00A42460" w:rsidRPr="00FE0C59" w:rsidRDefault="00A42460" w:rsidP="00BB04A7">
            <w:pPr>
              <w:rPr>
                <w:rFonts w:ascii="Courier New" w:hAnsi="Courier New" w:cs="Courier New"/>
              </w:rPr>
            </w:pPr>
          </w:p>
        </w:tc>
        <w:tc>
          <w:tcPr>
            <w:tcW w:w="450" w:type="dxa"/>
          </w:tcPr>
          <w:p w:rsidR="00BB04A7" w:rsidRDefault="00BB04A7" w:rsidP="000B2F0B">
            <w:r>
              <w:t>0</w:t>
            </w:r>
          </w:p>
        </w:tc>
        <w:tc>
          <w:tcPr>
            <w:tcW w:w="360" w:type="dxa"/>
          </w:tcPr>
          <w:p w:rsidR="00BB04A7" w:rsidRDefault="00BB04A7" w:rsidP="000B2F0B">
            <w:r>
              <w:t>0</w:t>
            </w:r>
          </w:p>
        </w:tc>
        <w:tc>
          <w:tcPr>
            <w:tcW w:w="540" w:type="dxa"/>
          </w:tcPr>
          <w:p w:rsidR="00BB04A7" w:rsidRDefault="00BB04A7" w:rsidP="000B2F0B">
            <w:r>
              <w:t>13</w:t>
            </w:r>
          </w:p>
        </w:tc>
        <w:tc>
          <w:tcPr>
            <w:tcW w:w="540" w:type="dxa"/>
          </w:tcPr>
          <w:p w:rsidR="00BB04A7" w:rsidRDefault="00BB04A7" w:rsidP="000B2F0B">
            <w:r>
              <w:t>25</w:t>
            </w:r>
          </w:p>
        </w:tc>
        <w:tc>
          <w:tcPr>
            <w:tcW w:w="720" w:type="dxa"/>
          </w:tcPr>
          <w:p w:rsidR="00BB04A7" w:rsidRDefault="00BB04A7" w:rsidP="000B2F0B">
            <w:r>
              <w:t>158</w:t>
            </w:r>
          </w:p>
        </w:tc>
      </w:tr>
      <w:tr w:rsidR="00F206E8" w:rsidTr="00CD36F1">
        <w:tc>
          <w:tcPr>
            <w:tcW w:w="8365" w:type="dxa"/>
          </w:tcPr>
          <w:p w:rsidR="00F206E8" w:rsidRPr="00FE0C59" w:rsidRDefault="00F206E8" w:rsidP="00F206E8">
            <w:pPr>
              <w:rPr>
                <w:rFonts w:ascii="Courier New" w:hAnsi="Courier New" w:cs="Courier New"/>
              </w:rPr>
            </w:pPr>
            <w:r w:rsidRPr="00FE0C59">
              <w:rPr>
                <w:rFonts w:ascii="Courier New" w:hAnsi="Courier New" w:cs="Courier New"/>
              </w:rPr>
              <w:t>77a3;gn9u;xmnv;ala2r;aei4c;aei</w:t>
            </w:r>
            <w:r w:rsidR="00FE0C59">
              <w:rPr>
                <w:rFonts w:ascii="Courier New" w:hAnsi="Courier New" w:cs="Courier New"/>
              </w:rPr>
              <w:t>4d;ahmsa;ac7lx;al5ee;</w:t>
            </w:r>
            <w:r w:rsidR="00FE0C59">
              <w:rPr>
                <w:rFonts w:ascii="Courier New" w:hAnsi="Courier New" w:cs="Courier New"/>
                <w:sz w:val="32"/>
                <w:szCs w:val="32"/>
              </w:rPr>
              <w:t>…</w:t>
            </w:r>
          </w:p>
          <w:p w:rsidR="00A42460" w:rsidRPr="00FE0C59" w:rsidRDefault="00A42460" w:rsidP="00F206E8">
            <w:pPr>
              <w:rPr>
                <w:rFonts w:ascii="Courier New" w:hAnsi="Courier New" w:cs="Courier New"/>
              </w:rPr>
            </w:pPr>
          </w:p>
        </w:tc>
        <w:tc>
          <w:tcPr>
            <w:tcW w:w="450" w:type="dxa"/>
          </w:tcPr>
          <w:p w:rsidR="00F206E8" w:rsidRDefault="00F206E8" w:rsidP="000B2F0B">
            <w:r>
              <w:t>0</w:t>
            </w:r>
          </w:p>
        </w:tc>
        <w:tc>
          <w:tcPr>
            <w:tcW w:w="360" w:type="dxa"/>
          </w:tcPr>
          <w:p w:rsidR="00F206E8" w:rsidRDefault="00F206E8" w:rsidP="000B2F0B">
            <w:r>
              <w:t>0</w:t>
            </w:r>
          </w:p>
        </w:tc>
        <w:tc>
          <w:tcPr>
            <w:tcW w:w="540" w:type="dxa"/>
          </w:tcPr>
          <w:p w:rsidR="00F206E8" w:rsidRDefault="00F206E8" w:rsidP="000B2F0B">
            <w:r>
              <w:t>13</w:t>
            </w:r>
          </w:p>
        </w:tc>
        <w:tc>
          <w:tcPr>
            <w:tcW w:w="540" w:type="dxa"/>
          </w:tcPr>
          <w:p w:rsidR="00F206E8" w:rsidRDefault="00F206E8" w:rsidP="000B2F0B">
            <w:r>
              <w:t>25</w:t>
            </w:r>
          </w:p>
        </w:tc>
        <w:tc>
          <w:tcPr>
            <w:tcW w:w="720" w:type="dxa"/>
          </w:tcPr>
          <w:p w:rsidR="00F206E8" w:rsidRDefault="00F206E8" w:rsidP="000B2F0B">
            <w:r>
              <w:t>156</w:t>
            </w:r>
          </w:p>
        </w:tc>
      </w:tr>
      <w:tr w:rsidR="00F206E8" w:rsidTr="00CD36F1">
        <w:tc>
          <w:tcPr>
            <w:tcW w:w="8365" w:type="dxa"/>
          </w:tcPr>
          <w:p w:rsidR="00F206E8" w:rsidRPr="00FE0C59" w:rsidRDefault="00F206E8" w:rsidP="00253E55">
            <w:pPr>
              <w:rPr>
                <w:rFonts w:ascii="Courier New" w:hAnsi="Courier New" w:cs="Courier New"/>
              </w:rPr>
            </w:pPr>
            <w:r w:rsidRPr="00FE0C59">
              <w:rPr>
                <w:rFonts w:ascii="Courier New" w:hAnsi="Courier New" w:cs="Courier New"/>
              </w:rPr>
              <w:t>77a3;gn9u;xmnv;ala2r;aei4c;aei</w:t>
            </w:r>
            <w:r w:rsidR="00FE0C59">
              <w:rPr>
                <w:rFonts w:ascii="Courier New" w:hAnsi="Courier New" w:cs="Courier New"/>
              </w:rPr>
              <w:t>4d;ahmsa;ac7lx;al5ee;</w:t>
            </w:r>
            <w:r w:rsidR="00FE0C59">
              <w:rPr>
                <w:rFonts w:ascii="Courier New" w:hAnsi="Courier New" w:cs="Courier New"/>
                <w:sz w:val="32"/>
                <w:szCs w:val="32"/>
              </w:rPr>
              <w:t>…</w:t>
            </w:r>
          </w:p>
          <w:p w:rsidR="00A42460" w:rsidRPr="00FE0C59" w:rsidRDefault="00A42460" w:rsidP="00253E55">
            <w:pPr>
              <w:rPr>
                <w:rFonts w:ascii="Courier New" w:hAnsi="Courier New" w:cs="Courier New"/>
              </w:rPr>
            </w:pPr>
          </w:p>
        </w:tc>
        <w:tc>
          <w:tcPr>
            <w:tcW w:w="450" w:type="dxa"/>
          </w:tcPr>
          <w:p w:rsidR="00F206E8" w:rsidRDefault="00253E55" w:rsidP="000B2F0B">
            <w:r>
              <w:t>0</w:t>
            </w:r>
          </w:p>
        </w:tc>
        <w:tc>
          <w:tcPr>
            <w:tcW w:w="360" w:type="dxa"/>
          </w:tcPr>
          <w:p w:rsidR="00F206E8" w:rsidRDefault="00253E55" w:rsidP="000B2F0B">
            <w:r>
              <w:t>0</w:t>
            </w:r>
          </w:p>
        </w:tc>
        <w:tc>
          <w:tcPr>
            <w:tcW w:w="540" w:type="dxa"/>
          </w:tcPr>
          <w:p w:rsidR="00F206E8" w:rsidRDefault="00253E55" w:rsidP="00253E55">
            <w:r>
              <w:t>9</w:t>
            </w:r>
          </w:p>
        </w:tc>
        <w:tc>
          <w:tcPr>
            <w:tcW w:w="540" w:type="dxa"/>
          </w:tcPr>
          <w:p w:rsidR="00F206E8" w:rsidRDefault="00253E55" w:rsidP="000B2F0B">
            <w:r>
              <w:t>11</w:t>
            </w:r>
          </w:p>
        </w:tc>
        <w:tc>
          <w:tcPr>
            <w:tcW w:w="720" w:type="dxa"/>
          </w:tcPr>
          <w:p w:rsidR="00F206E8" w:rsidRDefault="00253E55" w:rsidP="000B2F0B">
            <w:r>
              <w:t>2</w:t>
            </w:r>
          </w:p>
        </w:tc>
      </w:tr>
    </w:tbl>
    <w:p w:rsidR="00A42460" w:rsidRDefault="00A42460" w:rsidP="00BD57B5"/>
    <w:p w:rsidR="002200E4" w:rsidRDefault="00BD57B5" w:rsidP="00BD57B5">
      <w:r>
        <w:t xml:space="preserve">  </w:t>
      </w:r>
    </w:p>
    <w:p w:rsidR="00E23CE1" w:rsidRDefault="00D7667C" w:rsidP="00BD57B5">
      <w:r w:rsidRPr="00A867E1">
        <w:rPr>
          <w:b/>
          <w:i/>
        </w:rPr>
        <w:t>Service</w:t>
      </w:r>
      <w:r>
        <w:t>: Roaming</w:t>
      </w:r>
    </w:p>
    <w:p w:rsidR="00B00AB7" w:rsidRDefault="00E23CE1" w:rsidP="00BD57B5">
      <w:r w:rsidRPr="00A867E1">
        <w:rPr>
          <w:b/>
          <w:i/>
        </w:rPr>
        <w:t>Category</w:t>
      </w:r>
      <w:r>
        <w:t xml:space="preserve">: Most Number of sum of </w:t>
      </w:r>
      <w:r w:rsidR="00D7667C">
        <w:t>Critical</w:t>
      </w:r>
      <w:r w:rsidR="00DE3A6C">
        <w:t xml:space="preserve"> error levels</w:t>
      </w:r>
      <w:r>
        <w:t xml:space="preserve"> </w:t>
      </w:r>
    </w:p>
    <w:p w:rsidR="00647F14" w:rsidRDefault="00647F14" w:rsidP="00BD57B5"/>
    <w:tbl>
      <w:tblPr>
        <w:tblStyle w:val="TableGrid"/>
        <w:tblW w:w="0" w:type="auto"/>
        <w:tblLayout w:type="fixed"/>
        <w:tblLook w:val="04A0" w:firstRow="1" w:lastRow="0" w:firstColumn="1" w:lastColumn="0" w:noHBand="0" w:noVBand="1"/>
      </w:tblPr>
      <w:tblGrid>
        <w:gridCol w:w="8365"/>
        <w:gridCol w:w="450"/>
        <w:gridCol w:w="540"/>
        <w:gridCol w:w="450"/>
        <w:gridCol w:w="450"/>
        <w:gridCol w:w="535"/>
      </w:tblGrid>
      <w:tr w:rsidR="00D7667C" w:rsidTr="00D7667C">
        <w:tc>
          <w:tcPr>
            <w:tcW w:w="8365" w:type="dxa"/>
          </w:tcPr>
          <w:p w:rsidR="00D7667C" w:rsidRDefault="00D7667C" w:rsidP="000B2F0B">
            <w:r>
              <w:t>EventStream</w:t>
            </w:r>
          </w:p>
          <w:p w:rsidR="00FE0C59" w:rsidRDefault="00FE0C59" w:rsidP="000B2F0B"/>
        </w:tc>
        <w:tc>
          <w:tcPr>
            <w:tcW w:w="450" w:type="dxa"/>
          </w:tcPr>
          <w:p w:rsidR="00D7667C" w:rsidRDefault="00D7667C" w:rsidP="00D7667C">
            <w:r>
              <w:t>W</w:t>
            </w:r>
          </w:p>
        </w:tc>
        <w:tc>
          <w:tcPr>
            <w:tcW w:w="540" w:type="dxa"/>
          </w:tcPr>
          <w:p w:rsidR="00D7667C" w:rsidRDefault="00D7667C" w:rsidP="000B2F0B">
            <w:r>
              <w:t>C</w:t>
            </w:r>
          </w:p>
        </w:tc>
        <w:tc>
          <w:tcPr>
            <w:tcW w:w="450" w:type="dxa"/>
          </w:tcPr>
          <w:p w:rsidR="00D7667C" w:rsidRDefault="00D7667C" w:rsidP="00D7667C">
            <w:r>
              <w:t>E</w:t>
            </w:r>
          </w:p>
        </w:tc>
        <w:tc>
          <w:tcPr>
            <w:tcW w:w="450" w:type="dxa"/>
          </w:tcPr>
          <w:p w:rsidR="00D7667C" w:rsidRDefault="00D7667C" w:rsidP="00D7667C">
            <w:r>
              <w:t>U</w:t>
            </w:r>
          </w:p>
        </w:tc>
        <w:tc>
          <w:tcPr>
            <w:tcW w:w="535" w:type="dxa"/>
          </w:tcPr>
          <w:p w:rsidR="00D7667C" w:rsidRDefault="00D7667C" w:rsidP="00D7667C">
            <w:r>
              <w:t>M</w:t>
            </w:r>
          </w:p>
        </w:tc>
      </w:tr>
      <w:tr w:rsidR="00D7667C" w:rsidTr="00D7667C">
        <w:tc>
          <w:tcPr>
            <w:tcW w:w="8365" w:type="dxa"/>
          </w:tcPr>
          <w:p w:rsidR="003048EE" w:rsidRDefault="003048EE" w:rsidP="00CD36F1">
            <w:pPr>
              <w:rPr>
                <w:rFonts w:ascii="Courier New" w:hAnsi="Courier New" w:cs="Courier New"/>
              </w:rPr>
            </w:pPr>
          </w:p>
          <w:p w:rsidR="00D7667C" w:rsidRDefault="00D7667C" w:rsidP="00CD36F1">
            <w:r w:rsidRPr="00FE0C59">
              <w:rPr>
                <w:rFonts w:ascii="Courier New" w:hAnsi="Courier New" w:cs="Courier New"/>
              </w:rPr>
              <w:t>77a3;mr04;mr08;dcw3;dcw3;akhz0;ak31v;ak31w;ak31z;ak31s;a495;mr09;a495;mr0b;dcw3;agh86;mr0f;mr0h;mr0i;agl1b;</w:t>
            </w:r>
            <w:r w:rsidR="00FE0C59" w:rsidRPr="00FE0C59">
              <w:rPr>
                <w:sz w:val="32"/>
                <w:szCs w:val="32"/>
              </w:rPr>
              <w:t xml:space="preserve"> </w:t>
            </w:r>
            <w:r w:rsidR="00CD36F1" w:rsidRPr="00FE0C59">
              <w:rPr>
                <w:sz w:val="32"/>
                <w:szCs w:val="32"/>
              </w:rPr>
              <w:t>…</w:t>
            </w:r>
          </w:p>
          <w:p w:rsidR="00A42460" w:rsidRDefault="00A42460" w:rsidP="00CD36F1"/>
        </w:tc>
        <w:tc>
          <w:tcPr>
            <w:tcW w:w="450" w:type="dxa"/>
          </w:tcPr>
          <w:p w:rsidR="00D7667C" w:rsidRDefault="00D7667C" w:rsidP="00D7667C">
            <w:r>
              <w:t>0</w:t>
            </w:r>
          </w:p>
        </w:tc>
        <w:tc>
          <w:tcPr>
            <w:tcW w:w="540" w:type="dxa"/>
          </w:tcPr>
          <w:p w:rsidR="00D7667C" w:rsidRDefault="00D7667C" w:rsidP="00D7667C">
            <w:r>
              <w:t>1</w:t>
            </w:r>
          </w:p>
        </w:tc>
        <w:tc>
          <w:tcPr>
            <w:tcW w:w="450" w:type="dxa"/>
          </w:tcPr>
          <w:p w:rsidR="00D7667C" w:rsidRDefault="00D7667C" w:rsidP="00D7667C">
            <w:r>
              <w:t>0</w:t>
            </w:r>
          </w:p>
        </w:tc>
        <w:tc>
          <w:tcPr>
            <w:tcW w:w="450" w:type="dxa"/>
          </w:tcPr>
          <w:p w:rsidR="00D7667C" w:rsidRDefault="00D7667C" w:rsidP="00D7667C">
            <w:r>
              <w:t>0</w:t>
            </w:r>
          </w:p>
        </w:tc>
        <w:tc>
          <w:tcPr>
            <w:tcW w:w="535" w:type="dxa"/>
          </w:tcPr>
          <w:p w:rsidR="00D7667C" w:rsidRDefault="00D7667C" w:rsidP="00D7667C">
            <w:r>
              <w:t>1</w:t>
            </w:r>
          </w:p>
        </w:tc>
      </w:tr>
    </w:tbl>
    <w:p w:rsidR="002200E4" w:rsidRDefault="002200E4" w:rsidP="00D7667C">
      <w:pPr>
        <w:rPr>
          <w:b/>
          <w:i/>
        </w:rPr>
      </w:pPr>
    </w:p>
    <w:p w:rsidR="00D7667C" w:rsidRDefault="00D7667C" w:rsidP="00D7667C">
      <w:r w:rsidRPr="00A867E1">
        <w:rPr>
          <w:b/>
          <w:i/>
        </w:rPr>
        <w:t>Service</w:t>
      </w:r>
      <w:r>
        <w:t>: Roaming</w:t>
      </w:r>
    </w:p>
    <w:p w:rsidR="00D7667C" w:rsidRDefault="00D7667C" w:rsidP="00D7667C">
      <w:r w:rsidRPr="00A867E1">
        <w:rPr>
          <w:b/>
          <w:i/>
        </w:rPr>
        <w:t>Cat</w:t>
      </w:r>
      <w:r w:rsidR="001D1FFA" w:rsidRPr="00A867E1">
        <w:rPr>
          <w:b/>
          <w:i/>
        </w:rPr>
        <w:t>egory</w:t>
      </w:r>
      <w:r w:rsidR="001D1FFA">
        <w:t xml:space="preserve">: Most Number of sum </w:t>
      </w:r>
      <w:r w:rsidR="00CA4EB2">
        <w:t xml:space="preserve">of </w:t>
      </w:r>
      <w:proofErr w:type="gramStart"/>
      <w:r w:rsidR="00CA4EB2">
        <w:t>Unexpected</w:t>
      </w:r>
      <w:proofErr w:type="gramEnd"/>
      <w:r>
        <w:t xml:space="preserve"> error levels </w:t>
      </w:r>
    </w:p>
    <w:p w:rsidR="00D7667C" w:rsidRDefault="00D7667C" w:rsidP="00D7667C"/>
    <w:tbl>
      <w:tblPr>
        <w:tblStyle w:val="TableGrid"/>
        <w:tblW w:w="0" w:type="auto"/>
        <w:tblLayout w:type="fixed"/>
        <w:tblLook w:val="04A0" w:firstRow="1" w:lastRow="0" w:firstColumn="1" w:lastColumn="0" w:noHBand="0" w:noVBand="1"/>
      </w:tblPr>
      <w:tblGrid>
        <w:gridCol w:w="8365"/>
        <w:gridCol w:w="450"/>
        <w:gridCol w:w="540"/>
        <w:gridCol w:w="450"/>
        <w:gridCol w:w="540"/>
        <w:gridCol w:w="445"/>
      </w:tblGrid>
      <w:tr w:rsidR="00D7667C" w:rsidTr="001D1FFA">
        <w:tc>
          <w:tcPr>
            <w:tcW w:w="8365" w:type="dxa"/>
          </w:tcPr>
          <w:p w:rsidR="00D7667C" w:rsidRDefault="00D7667C" w:rsidP="000B2F0B">
            <w:r>
              <w:t>EventStream</w:t>
            </w:r>
          </w:p>
          <w:p w:rsidR="00FF7E83" w:rsidRDefault="00FF7E83" w:rsidP="000B2F0B"/>
        </w:tc>
        <w:tc>
          <w:tcPr>
            <w:tcW w:w="450" w:type="dxa"/>
          </w:tcPr>
          <w:p w:rsidR="00D7667C" w:rsidRDefault="00D7667C" w:rsidP="000B2F0B">
            <w:r>
              <w:t>W</w:t>
            </w:r>
          </w:p>
        </w:tc>
        <w:tc>
          <w:tcPr>
            <w:tcW w:w="540" w:type="dxa"/>
          </w:tcPr>
          <w:p w:rsidR="00D7667C" w:rsidRDefault="00D7667C" w:rsidP="000B2F0B">
            <w:r>
              <w:t>C</w:t>
            </w:r>
          </w:p>
        </w:tc>
        <w:tc>
          <w:tcPr>
            <w:tcW w:w="450" w:type="dxa"/>
          </w:tcPr>
          <w:p w:rsidR="00D7667C" w:rsidRDefault="00D7667C" w:rsidP="000B2F0B">
            <w:r>
              <w:t>E</w:t>
            </w:r>
          </w:p>
        </w:tc>
        <w:tc>
          <w:tcPr>
            <w:tcW w:w="540" w:type="dxa"/>
          </w:tcPr>
          <w:p w:rsidR="00D7667C" w:rsidRDefault="00D7667C" w:rsidP="000B2F0B">
            <w:r>
              <w:t>U</w:t>
            </w:r>
          </w:p>
        </w:tc>
        <w:tc>
          <w:tcPr>
            <w:tcW w:w="445" w:type="dxa"/>
          </w:tcPr>
          <w:p w:rsidR="00D7667C" w:rsidRDefault="00D7667C" w:rsidP="000B2F0B">
            <w:r>
              <w:t>M</w:t>
            </w:r>
          </w:p>
        </w:tc>
      </w:tr>
      <w:tr w:rsidR="001D1FFA" w:rsidTr="001D1FFA">
        <w:tc>
          <w:tcPr>
            <w:tcW w:w="8365" w:type="dxa"/>
          </w:tcPr>
          <w:p w:rsidR="00CD36F1" w:rsidRPr="00FE0C59" w:rsidRDefault="001D1FFA" w:rsidP="000B2F0B">
            <w:pPr>
              <w:rPr>
                <w:rFonts w:ascii="Courier New" w:hAnsi="Courier New" w:cs="Courier New"/>
              </w:rPr>
            </w:pPr>
            <w:r w:rsidRPr="00FE0C59">
              <w:rPr>
                <w:rFonts w:ascii="Courier New" w:hAnsi="Courier New" w:cs="Courier New"/>
              </w:rPr>
              <w:t>77a3;mr04;mr08;dcw3;dcw3;ak31v;ak31s;a495;mr09;a495;</w:t>
            </w:r>
            <w:r w:rsidR="00CD36F1" w:rsidRPr="00FE0C59">
              <w:rPr>
                <w:rFonts w:ascii="Courier New" w:hAnsi="Courier New" w:cs="Courier New"/>
                <w:sz w:val="32"/>
                <w:szCs w:val="32"/>
              </w:rPr>
              <w:t>…</w:t>
            </w:r>
          </w:p>
          <w:p w:rsidR="00A42460" w:rsidRPr="00FE0C59" w:rsidRDefault="00A42460" w:rsidP="000B2F0B">
            <w:pPr>
              <w:rPr>
                <w:rFonts w:ascii="Courier New" w:hAnsi="Courier New" w:cs="Courier New"/>
              </w:rPr>
            </w:pPr>
          </w:p>
        </w:tc>
        <w:tc>
          <w:tcPr>
            <w:tcW w:w="450" w:type="dxa"/>
          </w:tcPr>
          <w:p w:rsidR="001D1FFA" w:rsidRDefault="001D1FFA" w:rsidP="000B2F0B">
            <w:r>
              <w:t>0</w:t>
            </w:r>
          </w:p>
        </w:tc>
        <w:tc>
          <w:tcPr>
            <w:tcW w:w="540" w:type="dxa"/>
          </w:tcPr>
          <w:p w:rsidR="001D1FFA" w:rsidRDefault="001D1FFA" w:rsidP="000B2F0B">
            <w:r>
              <w:t>0</w:t>
            </w:r>
          </w:p>
        </w:tc>
        <w:tc>
          <w:tcPr>
            <w:tcW w:w="450" w:type="dxa"/>
          </w:tcPr>
          <w:p w:rsidR="001D1FFA" w:rsidRDefault="001D1FFA" w:rsidP="000B2F0B">
            <w:r>
              <w:t>0</w:t>
            </w:r>
          </w:p>
        </w:tc>
        <w:tc>
          <w:tcPr>
            <w:tcW w:w="540" w:type="dxa"/>
          </w:tcPr>
          <w:p w:rsidR="001D1FFA" w:rsidRDefault="001D1FFA" w:rsidP="000B2F0B">
            <w:r>
              <w:t>44</w:t>
            </w:r>
          </w:p>
        </w:tc>
        <w:tc>
          <w:tcPr>
            <w:tcW w:w="445" w:type="dxa"/>
          </w:tcPr>
          <w:p w:rsidR="001D1FFA" w:rsidRDefault="001D1FFA" w:rsidP="000B2F0B">
            <w:r>
              <w:t>0</w:t>
            </w:r>
          </w:p>
        </w:tc>
      </w:tr>
      <w:tr w:rsidR="00CA4EB2" w:rsidTr="001D1FFA">
        <w:tc>
          <w:tcPr>
            <w:tcW w:w="8365" w:type="dxa"/>
          </w:tcPr>
          <w:p w:rsidR="00CD36F1" w:rsidRPr="00FE0C59" w:rsidRDefault="00CA4EB2" w:rsidP="000B2F0B">
            <w:pPr>
              <w:rPr>
                <w:rFonts w:ascii="Courier New" w:hAnsi="Courier New" w:cs="Courier New"/>
              </w:rPr>
            </w:pPr>
            <w:r w:rsidRPr="00FE0C59">
              <w:rPr>
                <w:rFonts w:ascii="Courier New" w:hAnsi="Courier New" w:cs="Courier New"/>
              </w:rPr>
              <w:t>77a3;mr04;mr08;dcw3;dcw3</w:t>
            </w:r>
            <w:r w:rsidR="00FE0C59">
              <w:rPr>
                <w:rFonts w:ascii="Courier New" w:hAnsi="Courier New" w:cs="Courier New"/>
              </w:rPr>
              <w:t>;ak31v;ak31s;a495;mr09;a495;</w:t>
            </w:r>
            <w:r w:rsidR="00CD36F1" w:rsidRPr="00FE0C59">
              <w:rPr>
                <w:rFonts w:ascii="Courier New" w:hAnsi="Courier New" w:cs="Courier New"/>
                <w:sz w:val="32"/>
                <w:szCs w:val="32"/>
              </w:rPr>
              <w:t>…</w:t>
            </w:r>
          </w:p>
          <w:p w:rsidR="00A42460" w:rsidRPr="00FE0C59" w:rsidRDefault="00A42460" w:rsidP="000B2F0B">
            <w:pPr>
              <w:rPr>
                <w:rFonts w:ascii="Courier New" w:hAnsi="Courier New" w:cs="Courier New"/>
              </w:rPr>
            </w:pPr>
          </w:p>
        </w:tc>
        <w:tc>
          <w:tcPr>
            <w:tcW w:w="450" w:type="dxa"/>
          </w:tcPr>
          <w:p w:rsidR="00CA4EB2" w:rsidRDefault="00CA4EB2" w:rsidP="000B2F0B">
            <w:r>
              <w:t>0</w:t>
            </w:r>
          </w:p>
        </w:tc>
        <w:tc>
          <w:tcPr>
            <w:tcW w:w="540" w:type="dxa"/>
          </w:tcPr>
          <w:p w:rsidR="00CA4EB2" w:rsidRDefault="00CA4EB2" w:rsidP="000B2F0B">
            <w:r>
              <w:t>0</w:t>
            </w:r>
          </w:p>
        </w:tc>
        <w:tc>
          <w:tcPr>
            <w:tcW w:w="450" w:type="dxa"/>
          </w:tcPr>
          <w:p w:rsidR="00CA4EB2" w:rsidRDefault="00CA4EB2" w:rsidP="000B2F0B">
            <w:r>
              <w:t>0</w:t>
            </w:r>
          </w:p>
        </w:tc>
        <w:tc>
          <w:tcPr>
            <w:tcW w:w="540" w:type="dxa"/>
          </w:tcPr>
          <w:p w:rsidR="00CA4EB2" w:rsidRDefault="00CA4EB2" w:rsidP="000B2F0B">
            <w:r>
              <w:t>8</w:t>
            </w:r>
          </w:p>
        </w:tc>
        <w:tc>
          <w:tcPr>
            <w:tcW w:w="445" w:type="dxa"/>
          </w:tcPr>
          <w:p w:rsidR="00CA4EB2" w:rsidRDefault="00CA4EB2" w:rsidP="000B2F0B">
            <w:r>
              <w:t>0</w:t>
            </w:r>
          </w:p>
        </w:tc>
      </w:tr>
      <w:tr w:rsidR="00D65DD2" w:rsidTr="001D1FFA">
        <w:tc>
          <w:tcPr>
            <w:tcW w:w="8365" w:type="dxa"/>
          </w:tcPr>
          <w:p w:rsidR="00D65DD2" w:rsidRPr="00FE0C59" w:rsidRDefault="00D65DD2" w:rsidP="00D65DD2">
            <w:pPr>
              <w:rPr>
                <w:rFonts w:ascii="Courier New" w:hAnsi="Courier New" w:cs="Courier New"/>
                <w:sz w:val="32"/>
                <w:szCs w:val="32"/>
              </w:rPr>
            </w:pPr>
            <w:r w:rsidRPr="00FE0C59">
              <w:rPr>
                <w:rFonts w:ascii="Courier New" w:hAnsi="Courier New" w:cs="Courier New"/>
              </w:rPr>
              <w:t>77a3;aeqvg;aeqvs;9w8h;9w</w:t>
            </w:r>
            <w:r w:rsidR="00FE0C59">
              <w:rPr>
                <w:rFonts w:ascii="Courier New" w:hAnsi="Courier New" w:cs="Courier New"/>
              </w:rPr>
              <w:t>8i;aeqvg;aeqvg;aeqvg;aeqvg</w:t>
            </w:r>
            <w:r w:rsidRPr="00FE0C59">
              <w:rPr>
                <w:rFonts w:ascii="Courier New" w:hAnsi="Courier New" w:cs="Courier New"/>
              </w:rPr>
              <w:t>;</w:t>
            </w:r>
            <w:r w:rsidR="00CD36F1" w:rsidRPr="00FE0C59">
              <w:rPr>
                <w:rFonts w:ascii="Courier New" w:hAnsi="Courier New" w:cs="Courier New"/>
                <w:sz w:val="32"/>
                <w:szCs w:val="32"/>
              </w:rPr>
              <w:t>…</w:t>
            </w:r>
          </w:p>
          <w:p w:rsidR="00A42460" w:rsidRPr="00FE0C59" w:rsidRDefault="00A42460" w:rsidP="00D65DD2">
            <w:pPr>
              <w:rPr>
                <w:rFonts w:ascii="Courier New" w:hAnsi="Courier New" w:cs="Courier New"/>
              </w:rPr>
            </w:pPr>
          </w:p>
        </w:tc>
        <w:tc>
          <w:tcPr>
            <w:tcW w:w="450" w:type="dxa"/>
          </w:tcPr>
          <w:p w:rsidR="00D65DD2" w:rsidRDefault="00D65DD2" w:rsidP="000B2F0B">
            <w:r>
              <w:t>0</w:t>
            </w:r>
          </w:p>
        </w:tc>
        <w:tc>
          <w:tcPr>
            <w:tcW w:w="540" w:type="dxa"/>
          </w:tcPr>
          <w:p w:rsidR="00D65DD2" w:rsidRDefault="00D65DD2" w:rsidP="000B2F0B">
            <w:r>
              <w:t>0</w:t>
            </w:r>
          </w:p>
        </w:tc>
        <w:tc>
          <w:tcPr>
            <w:tcW w:w="450" w:type="dxa"/>
          </w:tcPr>
          <w:p w:rsidR="00D65DD2" w:rsidRDefault="00D65DD2" w:rsidP="000B2F0B">
            <w:r>
              <w:t>0</w:t>
            </w:r>
          </w:p>
        </w:tc>
        <w:tc>
          <w:tcPr>
            <w:tcW w:w="540" w:type="dxa"/>
          </w:tcPr>
          <w:p w:rsidR="00D65DD2" w:rsidRDefault="00D65DD2" w:rsidP="000B2F0B">
            <w:r>
              <w:t>6</w:t>
            </w:r>
          </w:p>
        </w:tc>
        <w:tc>
          <w:tcPr>
            <w:tcW w:w="445" w:type="dxa"/>
          </w:tcPr>
          <w:p w:rsidR="00D65DD2" w:rsidRDefault="00D65DD2" w:rsidP="000B2F0B">
            <w:r>
              <w:t>0</w:t>
            </w:r>
          </w:p>
        </w:tc>
      </w:tr>
    </w:tbl>
    <w:p w:rsidR="00A42460" w:rsidRDefault="00A42460" w:rsidP="00BD57B5"/>
    <w:p w:rsidR="00AD07EA" w:rsidRDefault="00AD07EA" w:rsidP="00AD07EA">
      <w:r w:rsidRPr="00A867E1">
        <w:rPr>
          <w:b/>
          <w:i/>
        </w:rPr>
        <w:t>Service</w:t>
      </w:r>
      <w:r>
        <w:t>: Roaming</w:t>
      </w:r>
    </w:p>
    <w:p w:rsidR="00AD07EA" w:rsidRDefault="00AD07EA" w:rsidP="00AD07EA">
      <w:r w:rsidRPr="00A867E1">
        <w:rPr>
          <w:b/>
          <w:i/>
        </w:rPr>
        <w:t>Category</w:t>
      </w:r>
      <w:r>
        <w:t xml:space="preserve">: Most Number of sum of Monitorable error levels </w:t>
      </w:r>
    </w:p>
    <w:p w:rsidR="00AD07EA" w:rsidRDefault="00AD07EA" w:rsidP="00AD07EA"/>
    <w:tbl>
      <w:tblPr>
        <w:tblStyle w:val="TableGrid"/>
        <w:tblW w:w="0" w:type="auto"/>
        <w:tblLayout w:type="fixed"/>
        <w:tblLook w:val="04A0" w:firstRow="1" w:lastRow="0" w:firstColumn="1" w:lastColumn="0" w:noHBand="0" w:noVBand="1"/>
      </w:tblPr>
      <w:tblGrid>
        <w:gridCol w:w="8365"/>
        <w:gridCol w:w="450"/>
        <w:gridCol w:w="540"/>
        <w:gridCol w:w="450"/>
        <w:gridCol w:w="450"/>
        <w:gridCol w:w="535"/>
      </w:tblGrid>
      <w:tr w:rsidR="00AD07EA" w:rsidTr="00AD07EA">
        <w:tc>
          <w:tcPr>
            <w:tcW w:w="8365" w:type="dxa"/>
          </w:tcPr>
          <w:p w:rsidR="00AD07EA" w:rsidRDefault="00AD07EA" w:rsidP="000B2F0B">
            <w:r>
              <w:t>EventStream</w:t>
            </w:r>
          </w:p>
          <w:p w:rsidR="00FF7E83" w:rsidRDefault="00FF7E83" w:rsidP="000B2F0B"/>
        </w:tc>
        <w:tc>
          <w:tcPr>
            <w:tcW w:w="450" w:type="dxa"/>
          </w:tcPr>
          <w:p w:rsidR="00AD07EA" w:rsidRDefault="00AD07EA" w:rsidP="000B2F0B">
            <w:r>
              <w:t>W</w:t>
            </w:r>
          </w:p>
        </w:tc>
        <w:tc>
          <w:tcPr>
            <w:tcW w:w="540" w:type="dxa"/>
          </w:tcPr>
          <w:p w:rsidR="00AD07EA" w:rsidRDefault="00AD07EA" w:rsidP="000B2F0B">
            <w:r>
              <w:t>C</w:t>
            </w:r>
          </w:p>
        </w:tc>
        <w:tc>
          <w:tcPr>
            <w:tcW w:w="450" w:type="dxa"/>
          </w:tcPr>
          <w:p w:rsidR="00AD07EA" w:rsidRDefault="00AD07EA" w:rsidP="000B2F0B">
            <w:r>
              <w:t>E</w:t>
            </w:r>
          </w:p>
        </w:tc>
        <w:tc>
          <w:tcPr>
            <w:tcW w:w="450" w:type="dxa"/>
          </w:tcPr>
          <w:p w:rsidR="00AD07EA" w:rsidRDefault="00AD07EA" w:rsidP="000B2F0B">
            <w:r>
              <w:t>U</w:t>
            </w:r>
          </w:p>
        </w:tc>
        <w:tc>
          <w:tcPr>
            <w:tcW w:w="535" w:type="dxa"/>
          </w:tcPr>
          <w:p w:rsidR="00AD07EA" w:rsidRDefault="00AD07EA" w:rsidP="000B2F0B">
            <w:r>
              <w:t>M</w:t>
            </w:r>
          </w:p>
        </w:tc>
      </w:tr>
      <w:tr w:rsidR="00AD07EA" w:rsidTr="00AD07EA">
        <w:tc>
          <w:tcPr>
            <w:tcW w:w="8365" w:type="dxa"/>
          </w:tcPr>
          <w:p w:rsidR="00AD07EA" w:rsidRPr="00FE0C59" w:rsidRDefault="00AD07EA" w:rsidP="000B2F0B">
            <w:pPr>
              <w:rPr>
                <w:rFonts w:ascii="Courier New" w:hAnsi="Courier New" w:cs="Courier New"/>
              </w:rPr>
            </w:pPr>
            <w:r w:rsidRPr="00FE0C59">
              <w:rPr>
                <w:rFonts w:ascii="Courier New" w:hAnsi="Courier New" w:cs="Courier New"/>
              </w:rPr>
              <w:t>77a3;adihl;adihh;adihw;dcw3;adihc;adiho;adiho;adiho;adihq;als3t;77a3</w:t>
            </w:r>
          </w:p>
        </w:tc>
        <w:tc>
          <w:tcPr>
            <w:tcW w:w="450" w:type="dxa"/>
          </w:tcPr>
          <w:p w:rsidR="00AD07EA" w:rsidRDefault="00AD07EA" w:rsidP="000B2F0B">
            <w:r>
              <w:t>0</w:t>
            </w:r>
          </w:p>
        </w:tc>
        <w:tc>
          <w:tcPr>
            <w:tcW w:w="540" w:type="dxa"/>
          </w:tcPr>
          <w:p w:rsidR="00AD07EA" w:rsidRDefault="00AD07EA" w:rsidP="000B2F0B">
            <w:r>
              <w:t>0</w:t>
            </w:r>
          </w:p>
        </w:tc>
        <w:tc>
          <w:tcPr>
            <w:tcW w:w="450" w:type="dxa"/>
          </w:tcPr>
          <w:p w:rsidR="00AD07EA" w:rsidRDefault="00AD07EA" w:rsidP="000B2F0B">
            <w:r>
              <w:t>0</w:t>
            </w:r>
          </w:p>
        </w:tc>
        <w:tc>
          <w:tcPr>
            <w:tcW w:w="450" w:type="dxa"/>
          </w:tcPr>
          <w:p w:rsidR="00AD07EA" w:rsidRDefault="00AD07EA" w:rsidP="000B2F0B">
            <w:r>
              <w:t>0</w:t>
            </w:r>
          </w:p>
        </w:tc>
        <w:tc>
          <w:tcPr>
            <w:tcW w:w="535" w:type="dxa"/>
          </w:tcPr>
          <w:p w:rsidR="00AD07EA" w:rsidRDefault="00AD07EA" w:rsidP="000B2F0B">
            <w:r>
              <w:t>24</w:t>
            </w:r>
          </w:p>
        </w:tc>
      </w:tr>
      <w:tr w:rsidR="00AD07EA" w:rsidTr="00AD07EA">
        <w:tc>
          <w:tcPr>
            <w:tcW w:w="8365" w:type="dxa"/>
          </w:tcPr>
          <w:p w:rsidR="00FE0C59" w:rsidRDefault="00FE0C59" w:rsidP="00FE0C59">
            <w:pPr>
              <w:rPr>
                <w:rFonts w:ascii="Courier New" w:hAnsi="Courier New" w:cs="Courier New"/>
              </w:rPr>
            </w:pPr>
          </w:p>
          <w:p w:rsidR="00A42460" w:rsidRDefault="00D74B39" w:rsidP="00FE0C59">
            <w:pPr>
              <w:rPr>
                <w:rFonts w:ascii="Courier New" w:hAnsi="Courier New" w:cs="Courier New"/>
                <w:sz w:val="32"/>
                <w:szCs w:val="32"/>
              </w:rPr>
            </w:pPr>
            <w:proofErr w:type="spellStart"/>
            <w:r w:rsidRPr="00FE0C59">
              <w:rPr>
                <w:rFonts w:ascii="Courier New" w:hAnsi="Courier New" w:cs="Courier New"/>
              </w:rPr>
              <w:lastRenderedPageBreak/>
              <w:t>ajmfo;ajmfo;ajmfo;ajmfo;ajmfo;ajmfo;ajmfw;ajmfy;ajmfk</w:t>
            </w:r>
            <w:proofErr w:type="spellEnd"/>
            <w:r w:rsidRPr="00FE0C59">
              <w:rPr>
                <w:rFonts w:ascii="Courier New" w:hAnsi="Courier New" w:cs="Courier New"/>
              </w:rPr>
              <w:t>;</w:t>
            </w:r>
            <w:r w:rsidR="00E33C2E" w:rsidRPr="00FE0C59">
              <w:rPr>
                <w:rFonts w:ascii="Courier New" w:hAnsi="Courier New" w:cs="Courier New"/>
                <w:sz w:val="32"/>
                <w:szCs w:val="32"/>
              </w:rPr>
              <w:t>…</w:t>
            </w:r>
          </w:p>
          <w:p w:rsidR="00FF7E83" w:rsidRPr="00FE0C59" w:rsidRDefault="00FF7E83" w:rsidP="00FE0C59">
            <w:pPr>
              <w:rPr>
                <w:rFonts w:ascii="Courier New" w:hAnsi="Courier New" w:cs="Courier New"/>
              </w:rPr>
            </w:pPr>
          </w:p>
        </w:tc>
        <w:tc>
          <w:tcPr>
            <w:tcW w:w="450" w:type="dxa"/>
          </w:tcPr>
          <w:p w:rsidR="00AD07EA" w:rsidRDefault="008A52A2" w:rsidP="000B2F0B">
            <w:r>
              <w:lastRenderedPageBreak/>
              <w:t>0</w:t>
            </w:r>
          </w:p>
        </w:tc>
        <w:tc>
          <w:tcPr>
            <w:tcW w:w="540" w:type="dxa"/>
          </w:tcPr>
          <w:p w:rsidR="00AD07EA" w:rsidRDefault="008A52A2" w:rsidP="000B2F0B">
            <w:r>
              <w:t>0</w:t>
            </w:r>
          </w:p>
        </w:tc>
        <w:tc>
          <w:tcPr>
            <w:tcW w:w="450" w:type="dxa"/>
          </w:tcPr>
          <w:p w:rsidR="00AD07EA" w:rsidRDefault="008A52A2" w:rsidP="000B2F0B">
            <w:r>
              <w:t>0</w:t>
            </w:r>
          </w:p>
        </w:tc>
        <w:tc>
          <w:tcPr>
            <w:tcW w:w="450" w:type="dxa"/>
          </w:tcPr>
          <w:p w:rsidR="00AD07EA" w:rsidRDefault="008A52A2" w:rsidP="000B2F0B">
            <w:r>
              <w:t>0</w:t>
            </w:r>
          </w:p>
        </w:tc>
        <w:tc>
          <w:tcPr>
            <w:tcW w:w="535" w:type="dxa"/>
          </w:tcPr>
          <w:p w:rsidR="00AD07EA" w:rsidRDefault="008A52A2" w:rsidP="000B2F0B">
            <w:r>
              <w:t>11</w:t>
            </w:r>
          </w:p>
        </w:tc>
      </w:tr>
      <w:tr w:rsidR="00FB6130" w:rsidTr="00AD07EA">
        <w:tc>
          <w:tcPr>
            <w:tcW w:w="8365" w:type="dxa"/>
          </w:tcPr>
          <w:p w:rsidR="00415C7E" w:rsidRPr="00FE0C59" w:rsidRDefault="00415C7E" w:rsidP="00FB6130">
            <w:pPr>
              <w:rPr>
                <w:rFonts w:ascii="Courier New" w:hAnsi="Courier New" w:cs="Courier New"/>
              </w:rPr>
            </w:pPr>
          </w:p>
          <w:p w:rsidR="00FB6130" w:rsidRPr="00FE0C59" w:rsidRDefault="00FB6130" w:rsidP="00FB6130">
            <w:pPr>
              <w:rPr>
                <w:rFonts w:ascii="Courier New" w:hAnsi="Courier New" w:cs="Courier New"/>
              </w:rPr>
            </w:pPr>
            <w:r w:rsidRPr="00FE0C59">
              <w:rPr>
                <w:rFonts w:ascii="Courier New" w:hAnsi="Courier New" w:cs="Courier New"/>
              </w:rPr>
              <w:t xml:space="preserve">77a3;aebci;af7xc;aiwcp;akhz0;adhof;adhoi;af7xd;77a3 </w:t>
            </w:r>
          </w:p>
        </w:tc>
        <w:tc>
          <w:tcPr>
            <w:tcW w:w="450" w:type="dxa"/>
          </w:tcPr>
          <w:p w:rsidR="00FB6130" w:rsidRDefault="00FB6130" w:rsidP="000B2F0B">
            <w:r>
              <w:t>0</w:t>
            </w:r>
          </w:p>
        </w:tc>
        <w:tc>
          <w:tcPr>
            <w:tcW w:w="540" w:type="dxa"/>
          </w:tcPr>
          <w:p w:rsidR="00FB6130" w:rsidRDefault="00FB6130" w:rsidP="000B2F0B">
            <w:r>
              <w:t>0</w:t>
            </w:r>
          </w:p>
        </w:tc>
        <w:tc>
          <w:tcPr>
            <w:tcW w:w="450" w:type="dxa"/>
          </w:tcPr>
          <w:p w:rsidR="00FB6130" w:rsidRDefault="00FB6130" w:rsidP="000B2F0B">
            <w:r>
              <w:t>0</w:t>
            </w:r>
          </w:p>
        </w:tc>
        <w:tc>
          <w:tcPr>
            <w:tcW w:w="450" w:type="dxa"/>
          </w:tcPr>
          <w:p w:rsidR="00FB6130" w:rsidRDefault="00FB6130" w:rsidP="000B2F0B">
            <w:r>
              <w:t>0</w:t>
            </w:r>
          </w:p>
        </w:tc>
        <w:tc>
          <w:tcPr>
            <w:tcW w:w="535" w:type="dxa"/>
          </w:tcPr>
          <w:p w:rsidR="00FB6130" w:rsidRDefault="00FB6130" w:rsidP="000B2F0B">
            <w:r>
              <w:t>4</w:t>
            </w:r>
          </w:p>
        </w:tc>
      </w:tr>
    </w:tbl>
    <w:p w:rsidR="00B75F27" w:rsidRDefault="00B75F27" w:rsidP="00BD57B5"/>
    <w:p w:rsidR="00B75F27" w:rsidRDefault="00B75F27" w:rsidP="00B75F27">
      <w:r w:rsidRPr="00A867E1">
        <w:rPr>
          <w:b/>
          <w:i/>
        </w:rPr>
        <w:t>Service</w:t>
      </w:r>
      <w:r>
        <w:t xml:space="preserve">:   Nexus </w:t>
      </w:r>
    </w:p>
    <w:p w:rsidR="00B75F27" w:rsidRDefault="00B75F27" w:rsidP="00B75F27">
      <w:r w:rsidRPr="00A867E1">
        <w:rPr>
          <w:b/>
          <w:i/>
        </w:rPr>
        <w:t>Category</w:t>
      </w:r>
      <w:r>
        <w:t>: Most number of sum of Unexpected and Monitorable error levels in their requests.</w:t>
      </w:r>
    </w:p>
    <w:p w:rsidR="00B75F27" w:rsidRDefault="00B75F27" w:rsidP="00B75F27"/>
    <w:tbl>
      <w:tblPr>
        <w:tblStyle w:val="TableGrid"/>
        <w:tblW w:w="0" w:type="auto"/>
        <w:tblLayout w:type="fixed"/>
        <w:tblLook w:val="04A0" w:firstRow="1" w:lastRow="0" w:firstColumn="1" w:lastColumn="0" w:noHBand="0" w:noVBand="1"/>
      </w:tblPr>
      <w:tblGrid>
        <w:gridCol w:w="7825"/>
        <w:gridCol w:w="540"/>
        <w:gridCol w:w="450"/>
        <w:gridCol w:w="630"/>
        <w:gridCol w:w="720"/>
        <w:gridCol w:w="625"/>
      </w:tblGrid>
      <w:tr w:rsidR="00B75F27" w:rsidTr="000B2F0B">
        <w:tc>
          <w:tcPr>
            <w:tcW w:w="7825" w:type="dxa"/>
          </w:tcPr>
          <w:p w:rsidR="00B75F27" w:rsidRDefault="00B75F27" w:rsidP="000B2F0B">
            <w:r>
              <w:t>EventStream</w:t>
            </w:r>
          </w:p>
          <w:p w:rsidR="00FF7E83" w:rsidRDefault="00FF7E83" w:rsidP="000B2F0B"/>
        </w:tc>
        <w:tc>
          <w:tcPr>
            <w:tcW w:w="540" w:type="dxa"/>
          </w:tcPr>
          <w:p w:rsidR="00B75F27" w:rsidRDefault="00B75F27" w:rsidP="000B2F0B">
            <w:r>
              <w:t>W</w:t>
            </w:r>
          </w:p>
        </w:tc>
        <w:tc>
          <w:tcPr>
            <w:tcW w:w="450" w:type="dxa"/>
          </w:tcPr>
          <w:p w:rsidR="00B75F27" w:rsidRDefault="00B75F27" w:rsidP="000B2F0B">
            <w:r>
              <w:t>C</w:t>
            </w:r>
          </w:p>
        </w:tc>
        <w:tc>
          <w:tcPr>
            <w:tcW w:w="630" w:type="dxa"/>
          </w:tcPr>
          <w:p w:rsidR="00B75F27" w:rsidRDefault="00B75F27" w:rsidP="000B2F0B">
            <w:r>
              <w:t>E</w:t>
            </w:r>
          </w:p>
        </w:tc>
        <w:tc>
          <w:tcPr>
            <w:tcW w:w="720" w:type="dxa"/>
          </w:tcPr>
          <w:p w:rsidR="00B75F27" w:rsidRDefault="00B75F27" w:rsidP="000B2F0B">
            <w:r>
              <w:t>U</w:t>
            </w:r>
          </w:p>
        </w:tc>
        <w:tc>
          <w:tcPr>
            <w:tcW w:w="625" w:type="dxa"/>
          </w:tcPr>
          <w:p w:rsidR="00B75F27" w:rsidRDefault="00B75F27" w:rsidP="000B2F0B">
            <w:r>
              <w:t>M</w:t>
            </w:r>
          </w:p>
        </w:tc>
      </w:tr>
      <w:tr w:rsidR="00B75F27" w:rsidTr="000B2F0B">
        <w:tc>
          <w:tcPr>
            <w:tcW w:w="7825" w:type="dxa"/>
          </w:tcPr>
          <w:p w:rsidR="00B75F27" w:rsidRPr="00FE0C59" w:rsidRDefault="00B75F27" w:rsidP="000B2F0B">
            <w:pPr>
              <w:rPr>
                <w:rFonts w:ascii="Courier New" w:hAnsi="Courier New" w:cs="Courier New"/>
              </w:rPr>
            </w:pPr>
            <w:r w:rsidRPr="00FE0C59">
              <w:rPr>
                <w:rFonts w:ascii="Courier New" w:hAnsi="Courier New" w:cs="Courier New"/>
              </w:rPr>
              <w:t>aebce;af7xc;ajk04;ajk04;ajk04;ajk04;ajk05;ajk04;ajk04;ajk04;ajk04;ajk05;aebci;af7xc;aebcc;ajk04;aebci;af7xc;aebcc;ajk04;aebci;af7xc;aebcc;ajk04;aebci;</w:t>
            </w:r>
          </w:p>
          <w:p w:rsidR="00B75F27" w:rsidRDefault="00B75F27" w:rsidP="000B2F0B">
            <w:pPr>
              <w:rPr>
                <w:rFonts w:ascii="Courier New" w:hAnsi="Courier New" w:cs="Courier New"/>
              </w:rPr>
            </w:pPr>
            <w:r w:rsidRPr="00FE0C59">
              <w:rPr>
                <w:rFonts w:ascii="Courier New" w:hAnsi="Courier New" w:cs="Courier New"/>
              </w:rPr>
              <w:t>af7xc;aebcc;ajk04;ajk05;af7xd</w:t>
            </w:r>
          </w:p>
          <w:p w:rsidR="00FF7E83" w:rsidRPr="00FE0C59" w:rsidRDefault="00FF7E83" w:rsidP="000B2F0B">
            <w:pPr>
              <w:rPr>
                <w:rFonts w:ascii="Courier New" w:hAnsi="Courier New" w:cs="Courier New"/>
              </w:rPr>
            </w:pPr>
          </w:p>
        </w:tc>
        <w:tc>
          <w:tcPr>
            <w:tcW w:w="540" w:type="dxa"/>
          </w:tcPr>
          <w:p w:rsidR="00B75F27" w:rsidRDefault="00B75F27" w:rsidP="000B2F0B">
            <w:r>
              <w:t>0</w:t>
            </w:r>
          </w:p>
        </w:tc>
        <w:tc>
          <w:tcPr>
            <w:tcW w:w="450" w:type="dxa"/>
          </w:tcPr>
          <w:p w:rsidR="00B75F27" w:rsidRDefault="00B75F27" w:rsidP="000B2F0B">
            <w:r>
              <w:t>0</w:t>
            </w:r>
          </w:p>
        </w:tc>
        <w:tc>
          <w:tcPr>
            <w:tcW w:w="630" w:type="dxa"/>
          </w:tcPr>
          <w:p w:rsidR="00B75F27" w:rsidRDefault="00B75F27" w:rsidP="000B2F0B">
            <w:r>
              <w:t>0</w:t>
            </w:r>
          </w:p>
        </w:tc>
        <w:tc>
          <w:tcPr>
            <w:tcW w:w="720" w:type="dxa"/>
          </w:tcPr>
          <w:p w:rsidR="00B75F27" w:rsidRDefault="00B75F27" w:rsidP="000B2F0B">
            <w:r>
              <w:t>1065</w:t>
            </w:r>
          </w:p>
        </w:tc>
        <w:tc>
          <w:tcPr>
            <w:tcW w:w="625" w:type="dxa"/>
          </w:tcPr>
          <w:p w:rsidR="00B75F27" w:rsidRDefault="00B75F27" w:rsidP="000B2F0B">
            <w:r>
              <w:t>284</w:t>
            </w:r>
          </w:p>
        </w:tc>
      </w:tr>
      <w:tr w:rsidR="00B75F27" w:rsidTr="000B2F0B">
        <w:tc>
          <w:tcPr>
            <w:tcW w:w="7825" w:type="dxa"/>
          </w:tcPr>
          <w:p w:rsidR="00FE0C59" w:rsidRDefault="00FE0C59" w:rsidP="000B2F0B">
            <w:pPr>
              <w:rPr>
                <w:rFonts w:ascii="Courier New" w:hAnsi="Courier New" w:cs="Courier New"/>
              </w:rPr>
            </w:pPr>
          </w:p>
          <w:p w:rsidR="00B75F27" w:rsidRPr="00FE0C59" w:rsidRDefault="00B75F27" w:rsidP="000B2F0B">
            <w:pPr>
              <w:rPr>
                <w:rFonts w:ascii="Courier New" w:hAnsi="Courier New" w:cs="Courier New"/>
              </w:rPr>
            </w:pPr>
            <w:r w:rsidRPr="00FE0C59">
              <w:rPr>
                <w:rFonts w:ascii="Courier New" w:hAnsi="Courier New" w:cs="Courier New"/>
              </w:rPr>
              <w:t>aebci;af7xc;aebcc;aebci;af7xc;aebcc;aebci;af7xc;aebcc;aebci;af7xc;aebcc</w:t>
            </w:r>
          </w:p>
        </w:tc>
        <w:tc>
          <w:tcPr>
            <w:tcW w:w="540" w:type="dxa"/>
          </w:tcPr>
          <w:p w:rsidR="00B75F27" w:rsidRDefault="00B75F27" w:rsidP="000B2F0B">
            <w:r>
              <w:t>0</w:t>
            </w:r>
          </w:p>
        </w:tc>
        <w:tc>
          <w:tcPr>
            <w:tcW w:w="450" w:type="dxa"/>
          </w:tcPr>
          <w:p w:rsidR="00B75F27" w:rsidRDefault="00B75F27" w:rsidP="000B2F0B">
            <w:r>
              <w:t>0</w:t>
            </w:r>
          </w:p>
        </w:tc>
        <w:tc>
          <w:tcPr>
            <w:tcW w:w="630" w:type="dxa"/>
          </w:tcPr>
          <w:p w:rsidR="00B75F27" w:rsidRDefault="00B75F27" w:rsidP="000B2F0B">
            <w:r>
              <w:t>0</w:t>
            </w:r>
          </w:p>
        </w:tc>
        <w:tc>
          <w:tcPr>
            <w:tcW w:w="720" w:type="dxa"/>
          </w:tcPr>
          <w:p w:rsidR="00B75F27" w:rsidRDefault="00B75F27" w:rsidP="000B2F0B">
            <w:r>
              <w:t>0</w:t>
            </w:r>
          </w:p>
        </w:tc>
        <w:tc>
          <w:tcPr>
            <w:tcW w:w="625" w:type="dxa"/>
          </w:tcPr>
          <w:p w:rsidR="00B75F27" w:rsidRDefault="00B75F27" w:rsidP="000B2F0B">
            <w:r>
              <w:t>432</w:t>
            </w:r>
          </w:p>
        </w:tc>
      </w:tr>
      <w:tr w:rsidR="00B75F27" w:rsidTr="000B2F0B">
        <w:trPr>
          <w:trHeight w:val="79"/>
        </w:trPr>
        <w:tc>
          <w:tcPr>
            <w:tcW w:w="7825" w:type="dxa"/>
          </w:tcPr>
          <w:p w:rsidR="00FE0C59" w:rsidRDefault="00FE0C59" w:rsidP="000B2F0B">
            <w:pPr>
              <w:rPr>
                <w:rFonts w:ascii="Courier New" w:hAnsi="Courier New" w:cs="Courier New"/>
              </w:rPr>
            </w:pPr>
          </w:p>
          <w:p w:rsidR="00B75F27" w:rsidRPr="00FE0C59" w:rsidRDefault="00B75F27" w:rsidP="000B2F0B">
            <w:pPr>
              <w:rPr>
                <w:rFonts w:ascii="Courier New" w:hAnsi="Courier New" w:cs="Courier New"/>
              </w:rPr>
            </w:pPr>
            <w:r w:rsidRPr="00FE0C59">
              <w:rPr>
                <w:rFonts w:ascii="Courier New" w:hAnsi="Courier New" w:cs="Courier New"/>
              </w:rPr>
              <w:t>ap3l0;aitqq;ap3l3;af6ok;af6oq</w:t>
            </w:r>
          </w:p>
        </w:tc>
        <w:tc>
          <w:tcPr>
            <w:tcW w:w="540" w:type="dxa"/>
          </w:tcPr>
          <w:p w:rsidR="00B75F27" w:rsidRDefault="00B75F27" w:rsidP="000B2F0B">
            <w:r>
              <w:t>0</w:t>
            </w:r>
          </w:p>
        </w:tc>
        <w:tc>
          <w:tcPr>
            <w:tcW w:w="450" w:type="dxa"/>
          </w:tcPr>
          <w:p w:rsidR="00B75F27" w:rsidRDefault="00B75F27" w:rsidP="000B2F0B">
            <w:r>
              <w:t>0</w:t>
            </w:r>
          </w:p>
        </w:tc>
        <w:tc>
          <w:tcPr>
            <w:tcW w:w="630" w:type="dxa"/>
          </w:tcPr>
          <w:p w:rsidR="00B75F27" w:rsidRDefault="00B75F27" w:rsidP="000B2F0B">
            <w:r>
              <w:t>0</w:t>
            </w:r>
          </w:p>
        </w:tc>
        <w:tc>
          <w:tcPr>
            <w:tcW w:w="720" w:type="dxa"/>
          </w:tcPr>
          <w:p w:rsidR="00B75F27" w:rsidRDefault="00B75F27" w:rsidP="000B2F0B">
            <w:r>
              <w:t>0</w:t>
            </w:r>
          </w:p>
        </w:tc>
        <w:tc>
          <w:tcPr>
            <w:tcW w:w="625" w:type="dxa"/>
          </w:tcPr>
          <w:p w:rsidR="00B75F27" w:rsidRDefault="00B75F27" w:rsidP="000B2F0B">
            <w:r>
              <w:t>268</w:t>
            </w:r>
          </w:p>
        </w:tc>
      </w:tr>
      <w:tr w:rsidR="00B75F27" w:rsidTr="000B2F0B">
        <w:tc>
          <w:tcPr>
            <w:tcW w:w="7825" w:type="dxa"/>
          </w:tcPr>
          <w:p w:rsidR="00FE0C59" w:rsidRDefault="00FE0C59" w:rsidP="000B2F0B">
            <w:pPr>
              <w:rPr>
                <w:rFonts w:ascii="Courier New" w:hAnsi="Courier New" w:cs="Courier New"/>
              </w:rPr>
            </w:pPr>
          </w:p>
          <w:p w:rsidR="00B75F27" w:rsidRPr="00FE0C59" w:rsidRDefault="00B75F27" w:rsidP="000B2F0B">
            <w:pPr>
              <w:rPr>
                <w:rFonts w:ascii="Courier New" w:hAnsi="Courier New" w:cs="Courier New"/>
              </w:rPr>
            </w:pPr>
            <w:r w:rsidRPr="00FE0C59">
              <w:rPr>
                <w:rFonts w:ascii="Courier New" w:hAnsi="Courier New" w:cs="Courier New"/>
              </w:rPr>
              <w:t xml:space="preserve">aebce;af7xc;aebb0;aebcb;ahrz8;ahrz8 </w:t>
            </w:r>
          </w:p>
        </w:tc>
        <w:tc>
          <w:tcPr>
            <w:tcW w:w="540" w:type="dxa"/>
          </w:tcPr>
          <w:p w:rsidR="00B75F27" w:rsidRDefault="00B75F27" w:rsidP="000B2F0B">
            <w:r>
              <w:t>0</w:t>
            </w:r>
          </w:p>
        </w:tc>
        <w:tc>
          <w:tcPr>
            <w:tcW w:w="450" w:type="dxa"/>
          </w:tcPr>
          <w:p w:rsidR="00B75F27" w:rsidRDefault="00B75F27" w:rsidP="000B2F0B">
            <w:r>
              <w:t>0</w:t>
            </w:r>
          </w:p>
        </w:tc>
        <w:tc>
          <w:tcPr>
            <w:tcW w:w="630" w:type="dxa"/>
          </w:tcPr>
          <w:p w:rsidR="00B75F27" w:rsidRDefault="00B75F27" w:rsidP="000B2F0B">
            <w:r>
              <w:t>0</w:t>
            </w:r>
          </w:p>
        </w:tc>
        <w:tc>
          <w:tcPr>
            <w:tcW w:w="720" w:type="dxa"/>
          </w:tcPr>
          <w:p w:rsidR="00B75F27" w:rsidRDefault="00B75F27" w:rsidP="000B2F0B">
            <w:r>
              <w:t>13</w:t>
            </w:r>
          </w:p>
        </w:tc>
        <w:tc>
          <w:tcPr>
            <w:tcW w:w="625" w:type="dxa"/>
          </w:tcPr>
          <w:p w:rsidR="00B75F27" w:rsidRDefault="00B75F27" w:rsidP="000B2F0B">
            <w:r>
              <w:t>26</w:t>
            </w:r>
          </w:p>
        </w:tc>
      </w:tr>
    </w:tbl>
    <w:p w:rsidR="00FE0C59" w:rsidRDefault="00FE0C59" w:rsidP="00A42460"/>
    <w:p w:rsidR="004E08A0" w:rsidRPr="00A42460" w:rsidRDefault="00CE7F73" w:rsidP="005C05FD">
      <w:pPr>
        <w:pStyle w:val="ListParagraph"/>
        <w:numPr>
          <w:ilvl w:val="0"/>
          <w:numId w:val="16"/>
        </w:numPr>
        <w:rPr>
          <w:b/>
          <w:i/>
        </w:rPr>
      </w:pPr>
      <w:r w:rsidRPr="00AF5C68">
        <w:rPr>
          <w:b/>
          <w:i/>
        </w:rPr>
        <w:t>Longest requests</w:t>
      </w:r>
      <w:r w:rsidR="00AF5C68">
        <w:rPr>
          <w:b/>
          <w:i/>
        </w:rPr>
        <w:t xml:space="preserve"> and Streams</w:t>
      </w:r>
      <w:r w:rsidRPr="00AF5C68">
        <w:rPr>
          <w:b/>
          <w:i/>
        </w:rPr>
        <w:t>:</w:t>
      </w:r>
      <w:r w:rsidR="00AF5C68" w:rsidRPr="00AF5C68">
        <w:rPr>
          <w:b/>
          <w:i/>
        </w:rPr>
        <w:t xml:space="preserve"> </w:t>
      </w:r>
      <w:r>
        <w:t>The request</w:t>
      </w:r>
      <w:r w:rsidR="00AF5C68">
        <w:t>s and streams</w:t>
      </w:r>
      <w:r>
        <w:t xml:space="preserve"> which has most number of event IDs.</w:t>
      </w:r>
    </w:p>
    <w:p w:rsidR="00A42460" w:rsidRPr="004E08A0" w:rsidRDefault="00A42460" w:rsidP="00A42460">
      <w:pPr>
        <w:pStyle w:val="ListParagraph"/>
        <w:ind w:left="360"/>
        <w:rPr>
          <w:b/>
          <w:i/>
        </w:rPr>
      </w:pPr>
    </w:p>
    <w:p w:rsidR="00CE7F73" w:rsidRDefault="005C048B" w:rsidP="004E08A0">
      <w:pPr>
        <w:pStyle w:val="ListParagraph"/>
        <w:rPr>
          <w:b/>
          <w:i/>
        </w:rPr>
      </w:pPr>
      <w:r>
        <w:rPr>
          <w:noProof/>
        </w:rPr>
        <w:drawing>
          <wp:inline distT="0" distB="0" distL="0" distR="0" wp14:anchorId="06149188" wp14:editId="0191E178">
            <wp:extent cx="4572000" cy="27432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5C048B" w:rsidRDefault="005C048B" w:rsidP="004E08A0">
      <w:pPr>
        <w:pStyle w:val="ListParagraph"/>
        <w:rPr>
          <w:b/>
          <w:i/>
        </w:rPr>
      </w:pPr>
    </w:p>
    <w:p w:rsidR="005C048B" w:rsidRDefault="005C048B" w:rsidP="004E08A0">
      <w:pPr>
        <w:pStyle w:val="ListParagraph"/>
        <w:rPr>
          <w:b/>
          <w:i/>
        </w:rPr>
      </w:pPr>
    </w:p>
    <w:p w:rsidR="005C048B" w:rsidRPr="004E08A0" w:rsidRDefault="005C048B" w:rsidP="004E08A0">
      <w:pPr>
        <w:pStyle w:val="ListParagraph"/>
        <w:rPr>
          <w:b/>
          <w:i/>
        </w:rPr>
      </w:pPr>
      <w:r>
        <w:rPr>
          <w:noProof/>
        </w:rPr>
        <w:lastRenderedPageBreak/>
        <w:drawing>
          <wp:inline distT="0" distB="0" distL="0" distR="0" wp14:anchorId="2B0E9C49" wp14:editId="75C71FF2">
            <wp:extent cx="4572000" cy="274320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4E08A0" w:rsidRDefault="004E08A0" w:rsidP="00ED5E77">
      <w:pPr>
        <w:pStyle w:val="ListParagraph"/>
        <w:rPr>
          <w:b/>
          <w:i/>
        </w:rPr>
      </w:pPr>
    </w:p>
    <w:p w:rsidR="00E46D13" w:rsidRDefault="00E46D13" w:rsidP="004E08A0">
      <w:pPr>
        <w:pStyle w:val="ListParagraph"/>
      </w:pPr>
      <w:r>
        <w:rPr>
          <w:noProof/>
        </w:rPr>
        <w:drawing>
          <wp:inline distT="0" distB="0" distL="0" distR="0" wp14:anchorId="5E3474B2" wp14:editId="12FF2ADE">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9973E5" w:rsidRDefault="00BF4BA3" w:rsidP="009973E5">
      <w:pPr>
        <w:pStyle w:val="ListParagraph"/>
        <w:ind w:left="360"/>
      </w:pPr>
      <w:r>
        <w:t xml:space="preserve">Looking at the graphs reveals several important truths. The length of the pathways chosen by the services vary vastly! Nexus is a pipeline which transfer client usage data to cosmos. The amount of </w:t>
      </w:r>
      <w:r w:rsidR="00E46D13">
        <w:t>variation in the number of task</w:t>
      </w:r>
      <w:r>
        <w:t>s needed to satisfy a client is minimal</w:t>
      </w:r>
      <w:r w:rsidR="00A1690B">
        <w:t>.</w:t>
      </w:r>
      <w:r w:rsidR="00C31BAA">
        <w:t xml:space="preserve"> </w:t>
      </w:r>
      <w:r w:rsidR="00A1690B">
        <w:t>T</w:t>
      </w:r>
      <w:r w:rsidR="00C31BAA">
        <w:t xml:space="preserve">he number of eventIds logged are </w:t>
      </w:r>
      <w:r w:rsidR="00A1690B">
        <w:t>less</w:t>
      </w:r>
      <w:r>
        <w:t>. Thus there is a huge spike at around 6 events. The outliers are a</w:t>
      </w:r>
      <w:r w:rsidR="003E23FC">
        <w:t>t event length of 60</w:t>
      </w:r>
      <w:r w:rsidR="00014841">
        <w:t>.</w:t>
      </w:r>
      <w:r>
        <w:t xml:space="preserve"> Reading services seems to have a vast spread of length. This is expected </w:t>
      </w:r>
      <w:r w:rsidR="007453D7">
        <w:t>as</w:t>
      </w:r>
      <w:r w:rsidR="007146AE">
        <w:t xml:space="preserve"> the amount of time spent in reading</w:t>
      </w:r>
      <w:r w:rsidR="00014841">
        <w:t>/using the tablet/desktop/mobile</w:t>
      </w:r>
      <w:r w:rsidR="007146AE">
        <w:t xml:space="preserve"> varies person to person. It could be huge amount of idle events. Roaming has pretty good distribution of stream lengths</w:t>
      </w:r>
      <w:r w:rsidR="001626F0">
        <w:t xml:space="preserve"> with </w:t>
      </w:r>
      <w:r w:rsidR="00014841">
        <w:t xml:space="preserve">just </w:t>
      </w:r>
      <w:r w:rsidR="001626F0">
        <w:t>two outliers</w:t>
      </w:r>
      <w:r w:rsidR="007146AE">
        <w:t>.</w:t>
      </w:r>
      <w:r w:rsidR="003E23FC">
        <w:t xml:space="preserve"> </w:t>
      </w:r>
      <w:r w:rsidR="0076731B">
        <w:t>It would require a developer’s investigation to precisely explain the i</w:t>
      </w:r>
      <w:r w:rsidR="003E23FC">
        <w:t>nternal stories of the above graphs.</w:t>
      </w:r>
      <w:r w:rsidR="007146AE">
        <w:t xml:space="preserve"> </w:t>
      </w:r>
    </w:p>
    <w:p w:rsidR="009973E5" w:rsidRDefault="009973E5" w:rsidP="009973E5">
      <w:pPr>
        <w:pStyle w:val="ListParagraph"/>
        <w:ind w:left="360"/>
      </w:pPr>
    </w:p>
    <w:p w:rsidR="009973E5" w:rsidRPr="009973E5" w:rsidRDefault="009973E5" w:rsidP="009973E5">
      <w:pPr>
        <w:pStyle w:val="ListParagraph"/>
        <w:ind w:left="360"/>
        <w:rPr>
          <w:b/>
        </w:rPr>
      </w:pPr>
      <w:r w:rsidRPr="009973E5">
        <w:rPr>
          <w:b/>
        </w:rPr>
        <w:t>SYSTEM HEALTH AND LENGTH OF EVENT STREAMS:</w:t>
      </w:r>
    </w:p>
    <w:p w:rsidR="009973E5" w:rsidRPr="009973E5" w:rsidRDefault="009973E5" w:rsidP="009973E5">
      <w:pPr>
        <w:pStyle w:val="ListParagraph"/>
        <w:ind w:left="360"/>
      </w:pPr>
      <w:r w:rsidRPr="009973E5">
        <w:t>Important application of the Length of the streams is that the Health of the System can be gauged by looking at the percentage of execution for each of the lengths of the event streams. There is a vast difference between the normal days of execution vs the service outage day (Jan 14</w:t>
      </w:r>
      <w:proofErr w:type="gramStart"/>
      <w:r w:rsidRPr="009973E5">
        <w:t>,2014</w:t>
      </w:r>
      <w:proofErr w:type="gramEnd"/>
      <w:r w:rsidRPr="009973E5">
        <w:t xml:space="preserve"> where the authentication of Roaming Service failed). This resulted in great reduction in the length of the event streams executed and we see a peek in the Event Streams of length 2.</w:t>
      </w:r>
    </w:p>
    <w:p w:rsidR="009973E5" w:rsidRPr="009973E5" w:rsidRDefault="009973E5" w:rsidP="009973E5">
      <w:pPr>
        <w:pStyle w:val="ListParagraph"/>
      </w:pPr>
      <w:r w:rsidRPr="009973E5">
        <w:lastRenderedPageBreak/>
        <w:drawing>
          <wp:anchor distT="0" distB="0" distL="114300" distR="114300" simplePos="0" relativeHeight="251659264" behindDoc="0" locked="0" layoutInCell="1" allowOverlap="1" wp14:anchorId="71DB93E5" wp14:editId="0FC5A7C3">
            <wp:simplePos x="0" y="0"/>
            <wp:positionH relativeFrom="margin">
              <wp:posOffset>114300</wp:posOffset>
            </wp:positionH>
            <wp:positionV relativeFrom="paragraph">
              <wp:posOffset>183515</wp:posOffset>
            </wp:positionV>
            <wp:extent cx="6748780" cy="3602990"/>
            <wp:effectExtent l="0" t="0" r="13970" b="16510"/>
            <wp:wrapThrough wrapText="bothSides">
              <wp:wrapPolygon edited="0">
                <wp:start x="0" y="0"/>
                <wp:lineTo x="0" y="21585"/>
                <wp:lineTo x="21584" y="21585"/>
                <wp:lineTo x="21584" y="0"/>
                <wp:lineTo x="0" y="0"/>
              </wp:wrapPolygon>
            </wp:wrapThrough>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p>
    <w:p w:rsidR="009973E5" w:rsidRPr="00BF4BA3" w:rsidRDefault="009973E5" w:rsidP="004E08A0">
      <w:pPr>
        <w:pStyle w:val="ListParagraph"/>
      </w:pPr>
    </w:p>
    <w:p w:rsidR="007938EC" w:rsidRPr="00E26D3E" w:rsidRDefault="00600EC7" w:rsidP="00577C54">
      <w:pPr>
        <w:pStyle w:val="ListParagraph"/>
        <w:numPr>
          <w:ilvl w:val="0"/>
          <w:numId w:val="16"/>
        </w:numPr>
        <w:rPr>
          <w:b/>
          <w:i/>
        </w:rPr>
      </w:pPr>
      <w:r w:rsidRPr="00600EC7">
        <w:rPr>
          <w:b/>
          <w:i/>
        </w:rPr>
        <w:t xml:space="preserve">Most Delayed </w:t>
      </w:r>
      <w:r w:rsidR="00E81B92">
        <w:rPr>
          <w:b/>
          <w:i/>
        </w:rPr>
        <w:t xml:space="preserve">streams and most delayed </w:t>
      </w:r>
      <w:r w:rsidRPr="00600EC7">
        <w:rPr>
          <w:b/>
          <w:i/>
        </w:rPr>
        <w:t>request amongst an individual stream</w:t>
      </w:r>
      <w:r>
        <w:rPr>
          <w:b/>
          <w:i/>
        </w:rPr>
        <w:t xml:space="preserve">: </w:t>
      </w:r>
      <w:r>
        <w:t xml:space="preserve">Given that the </w:t>
      </w:r>
      <w:r w:rsidR="007146AE">
        <w:t xml:space="preserve">start </w:t>
      </w:r>
      <w:r>
        <w:t>tim</w:t>
      </w:r>
      <w:r w:rsidR="007146AE">
        <w:t xml:space="preserve">e and </w:t>
      </w:r>
      <w:proofErr w:type="spellStart"/>
      <w:r w:rsidR="007146AE">
        <w:t>EndTime</w:t>
      </w:r>
      <w:proofErr w:type="spellEnd"/>
      <w:r w:rsidR="007146AE">
        <w:t xml:space="preserve"> </w:t>
      </w:r>
      <w:r>
        <w:t xml:space="preserve">of a stream, </w:t>
      </w:r>
      <w:r w:rsidR="00E81B92">
        <w:t>we can find the streams which takes maximum amount of time. T</w:t>
      </w:r>
      <w:r>
        <w:t xml:space="preserve">here are </w:t>
      </w:r>
      <w:r w:rsidR="00E81B92">
        <w:t xml:space="preserve">always </w:t>
      </w:r>
      <w:r>
        <w:t>possibilities for a specific request to take more than a usual time to complete a task. This is a very important and powerful debugging tool.</w:t>
      </w:r>
    </w:p>
    <w:p w:rsidR="00E26D3E" w:rsidRPr="007938EC" w:rsidRDefault="00E26D3E" w:rsidP="00E26D3E">
      <w:pPr>
        <w:pStyle w:val="ListParagraph"/>
        <w:ind w:left="360"/>
        <w:rPr>
          <w:b/>
          <w:i/>
        </w:rPr>
      </w:pPr>
    </w:p>
    <w:p w:rsidR="00CE7F73" w:rsidRDefault="0049203D" w:rsidP="0049203D">
      <w:pPr>
        <w:pStyle w:val="ListParagraph"/>
        <w:rPr>
          <w:b/>
          <w:i/>
        </w:rPr>
      </w:pPr>
      <w:r>
        <w:rPr>
          <w:b/>
          <w:i/>
        </w:rPr>
        <w:t xml:space="preserve">      </w:t>
      </w:r>
      <w:r w:rsidR="007938EC">
        <w:rPr>
          <w:noProof/>
        </w:rPr>
        <w:drawing>
          <wp:inline distT="0" distB="0" distL="0" distR="0" wp14:anchorId="499E00D2" wp14:editId="00B9156D">
            <wp:extent cx="5485221" cy="2860040"/>
            <wp:effectExtent l="0" t="0" r="1270" b="1651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9145FB" w:rsidRDefault="009145FB" w:rsidP="001F46EF">
      <w:pPr>
        <w:jc w:val="center"/>
      </w:pPr>
    </w:p>
    <w:p w:rsidR="0049203D" w:rsidRDefault="0049203D" w:rsidP="001F46EF">
      <w:pPr>
        <w:jc w:val="center"/>
      </w:pPr>
    </w:p>
    <w:p w:rsidR="009145FB" w:rsidRDefault="00904AB7" w:rsidP="001F46EF">
      <w:pPr>
        <w:jc w:val="center"/>
      </w:pPr>
      <w:r>
        <w:rPr>
          <w:noProof/>
        </w:rPr>
        <w:lastRenderedPageBreak/>
        <w:drawing>
          <wp:inline distT="0" distB="0" distL="0" distR="0" wp14:anchorId="16827C84" wp14:editId="078177A7">
            <wp:extent cx="5438775" cy="3145972"/>
            <wp:effectExtent l="0" t="0" r="9525" b="1651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9145FB" w:rsidRDefault="00881B0C" w:rsidP="001F46EF">
      <w:pPr>
        <w:jc w:val="center"/>
      </w:pPr>
      <w:r>
        <w:t xml:space="preserve">          </w:t>
      </w:r>
    </w:p>
    <w:p w:rsidR="0049203D" w:rsidRDefault="0049203D" w:rsidP="001F46EF">
      <w:pPr>
        <w:jc w:val="center"/>
      </w:pPr>
    </w:p>
    <w:p w:rsidR="00E81B92" w:rsidRDefault="00C52C2B" w:rsidP="001F46EF">
      <w:pPr>
        <w:jc w:val="center"/>
      </w:pPr>
      <w:r>
        <w:rPr>
          <w:noProof/>
        </w:rPr>
        <w:drawing>
          <wp:inline distT="0" distB="0" distL="0" distR="0" wp14:anchorId="07E4E927" wp14:editId="086021A1">
            <wp:extent cx="5172075" cy="2743200"/>
            <wp:effectExtent l="0" t="0" r="9525"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854109" w:rsidRDefault="00854109" w:rsidP="001F46EF">
      <w:pPr>
        <w:jc w:val="center"/>
      </w:pPr>
    </w:p>
    <w:p w:rsidR="00BE5819" w:rsidRDefault="00373CC6" w:rsidP="00373CC6">
      <w:r>
        <w:t xml:space="preserve">Looking at the graphs we see similar behavior in terms of the timespans for the request as compared to the length of the event streams. </w:t>
      </w:r>
      <w:r w:rsidR="0049203D">
        <w:t>The variation was huge necessitating a log-log graphs for Reading and Roaming Streams.</w:t>
      </w:r>
      <w:r w:rsidR="009973E5">
        <w:t xml:space="preserve"> The Timespan of the Event Streams are useful to debug the Timeout Errors which are otherwise difficult of debug.</w:t>
      </w:r>
    </w:p>
    <w:p w:rsidR="0049203D" w:rsidRDefault="0049203D" w:rsidP="00373CC6"/>
    <w:p w:rsidR="002F1F2F" w:rsidRDefault="00373CC6" w:rsidP="000B2F0B">
      <w:pPr>
        <w:pStyle w:val="ListParagraph"/>
        <w:numPr>
          <w:ilvl w:val="0"/>
          <w:numId w:val="16"/>
        </w:numPr>
      </w:pPr>
      <w:r w:rsidRPr="004F26F1">
        <w:rPr>
          <w:b/>
          <w:i/>
        </w:rPr>
        <w:t>Most commonly executed streams (streams with most number of requests)</w:t>
      </w:r>
      <w:r>
        <w:t>: This metric marks the “Usage” or coverage of the code paths. These are the most important code paths where a break could shake the system.</w:t>
      </w:r>
      <w:r w:rsidR="004F26F1">
        <w:t xml:space="preserve"> </w:t>
      </w:r>
      <w:r w:rsidR="00DF6DC0">
        <w:t xml:space="preserve">The most frequently used </w:t>
      </w:r>
      <w:r w:rsidR="00833680">
        <w:t>Reading</w:t>
      </w:r>
      <w:r w:rsidR="00DF6DC0">
        <w:t>, Nexus, Roaming</w:t>
      </w:r>
      <w:r w:rsidR="002F1F2F" w:rsidRPr="002F1F2F">
        <w:t xml:space="preserve"> Streams are</w:t>
      </w:r>
      <w:r w:rsidR="002F1F2F">
        <w:t>:</w:t>
      </w:r>
      <w:r w:rsidR="004F26F1">
        <w:t xml:space="preserve"> The count represents the number of times the request executed the pathways of EventStreams. Percentage represents the percent of usage of the EventStream pathways to the observed all possible EventStream pathways.</w:t>
      </w:r>
    </w:p>
    <w:p w:rsidR="001B63A3" w:rsidRDefault="001B63A3" w:rsidP="002F1F2F">
      <w:pPr>
        <w:pStyle w:val="ListParagraph"/>
      </w:pPr>
    </w:p>
    <w:p w:rsidR="00E30080" w:rsidRDefault="00E30080" w:rsidP="002F1F2F">
      <w:pPr>
        <w:pStyle w:val="ListParagraph"/>
      </w:pPr>
    </w:p>
    <w:p w:rsidR="00E30080" w:rsidRDefault="00E30080" w:rsidP="002F1F2F">
      <w:pPr>
        <w:pStyle w:val="ListParagraph"/>
      </w:pPr>
    </w:p>
    <w:p w:rsidR="00E30080" w:rsidRDefault="00E30080" w:rsidP="002F1F2F">
      <w:pPr>
        <w:pStyle w:val="ListParagraph"/>
      </w:pPr>
    </w:p>
    <w:tbl>
      <w:tblPr>
        <w:tblW w:w="10790"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886"/>
        <w:gridCol w:w="7941"/>
        <w:gridCol w:w="887"/>
        <w:gridCol w:w="1076"/>
      </w:tblGrid>
      <w:tr w:rsidR="006736F3" w:rsidRPr="00373CC6" w:rsidTr="006736F3">
        <w:trPr>
          <w:trHeight w:val="557"/>
          <w:jc w:val="center"/>
        </w:trPr>
        <w:tc>
          <w:tcPr>
            <w:tcW w:w="895" w:type="dxa"/>
          </w:tcPr>
          <w:p w:rsidR="0032202C" w:rsidRDefault="004F26F1" w:rsidP="004F26F1">
            <w:pPr>
              <w:jc w:val="center"/>
              <w:rPr>
                <w:rFonts w:ascii="Calibri" w:hAnsi="Calibri"/>
                <w:color w:val="000000"/>
              </w:rPr>
            </w:pPr>
            <w:proofErr w:type="spellStart"/>
            <w:r>
              <w:rPr>
                <w:rFonts w:ascii="Calibri" w:hAnsi="Calibri"/>
                <w:color w:val="000000"/>
              </w:rPr>
              <w:lastRenderedPageBreak/>
              <w:t>S.No</w:t>
            </w:r>
            <w:proofErr w:type="spellEnd"/>
          </w:p>
        </w:tc>
        <w:tc>
          <w:tcPr>
            <w:tcW w:w="7941" w:type="dxa"/>
            <w:shd w:val="clear" w:color="auto" w:fill="auto"/>
            <w:noWrap/>
            <w:vAlign w:val="bottom"/>
            <w:hideMark/>
          </w:tcPr>
          <w:p w:rsidR="0032202C" w:rsidRPr="00373CC6" w:rsidRDefault="000429D5" w:rsidP="000429D5">
            <w:pPr>
              <w:jc w:val="center"/>
              <w:rPr>
                <w:rFonts w:ascii="Calibri" w:hAnsi="Calibri"/>
                <w:color w:val="000000"/>
              </w:rPr>
            </w:pPr>
            <w:r>
              <w:rPr>
                <w:rFonts w:ascii="Calibri" w:hAnsi="Calibri"/>
                <w:color w:val="000000"/>
              </w:rPr>
              <w:t>Ro</w:t>
            </w:r>
            <w:r w:rsidR="0032202C">
              <w:rPr>
                <w:rFonts w:ascii="Calibri" w:hAnsi="Calibri"/>
                <w:color w:val="000000"/>
              </w:rPr>
              <w:t>a</w:t>
            </w:r>
            <w:r>
              <w:rPr>
                <w:rFonts w:ascii="Calibri" w:hAnsi="Calibri"/>
                <w:color w:val="000000"/>
              </w:rPr>
              <w:t>m</w:t>
            </w:r>
            <w:r w:rsidR="0032202C">
              <w:rPr>
                <w:rFonts w:ascii="Calibri" w:hAnsi="Calibri"/>
                <w:color w:val="000000"/>
              </w:rPr>
              <w:t xml:space="preserve">ing  </w:t>
            </w:r>
            <w:proofErr w:type="spellStart"/>
            <w:r w:rsidR="0032202C" w:rsidRPr="00373CC6">
              <w:rPr>
                <w:rFonts w:ascii="Calibri" w:hAnsi="Calibri"/>
                <w:color w:val="000000"/>
              </w:rPr>
              <w:t>Eventstream</w:t>
            </w:r>
            <w:proofErr w:type="spellEnd"/>
          </w:p>
        </w:tc>
        <w:tc>
          <w:tcPr>
            <w:tcW w:w="887" w:type="dxa"/>
            <w:shd w:val="clear" w:color="auto" w:fill="auto"/>
            <w:noWrap/>
            <w:vAlign w:val="bottom"/>
            <w:hideMark/>
          </w:tcPr>
          <w:p w:rsidR="0032202C" w:rsidRPr="00373CC6" w:rsidRDefault="00865F23" w:rsidP="005C05FD">
            <w:pPr>
              <w:rPr>
                <w:rFonts w:ascii="Calibri" w:hAnsi="Calibri"/>
                <w:color w:val="000000"/>
              </w:rPr>
            </w:pPr>
            <w:r>
              <w:rPr>
                <w:rFonts w:ascii="Calibri" w:hAnsi="Calibri"/>
                <w:color w:val="000000"/>
              </w:rPr>
              <w:t>C</w:t>
            </w:r>
            <w:r w:rsidR="0032202C">
              <w:rPr>
                <w:rFonts w:ascii="Calibri" w:hAnsi="Calibri"/>
                <w:color w:val="000000"/>
              </w:rPr>
              <w:t>ount</w:t>
            </w:r>
            <w:r>
              <w:rPr>
                <w:rFonts w:ascii="Calibri" w:hAnsi="Calibri"/>
                <w:color w:val="000000"/>
              </w:rPr>
              <w:t xml:space="preserve">                           </w:t>
            </w:r>
          </w:p>
        </w:tc>
        <w:tc>
          <w:tcPr>
            <w:tcW w:w="1067" w:type="dxa"/>
            <w:shd w:val="clear" w:color="auto" w:fill="auto"/>
            <w:noWrap/>
            <w:vAlign w:val="bottom"/>
            <w:hideMark/>
          </w:tcPr>
          <w:p w:rsidR="0032202C" w:rsidRPr="00373CC6" w:rsidRDefault="000321D1" w:rsidP="006736F3">
            <w:pPr>
              <w:rPr>
                <w:rFonts w:ascii="Calibri" w:hAnsi="Calibri"/>
                <w:color w:val="000000"/>
              </w:rPr>
            </w:pPr>
            <w:r w:rsidRPr="00373CC6">
              <w:rPr>
                <w:rFonts w:ascii="Calibri" w:hAnsi="Calibri"/>
                <w:color w:val="000000"/>
              </w:rPr>
              <w:t>P</w:t>
            </w:r>
            <w:r w:rsidR="0032202C" w:rsidRPr="00373CC6">
              <w:rPr>
                <w:rFonts w:ascii="Calibri" w:hAnsi="Calibri"/>
                <w:color w:val="000000"/>
              </w:rPr>
              <w:t>ercent</w:t>
            </w:r>
          </w:p>
        </w:tc>
      </w:tr>
      <w:tr w:rsidR="006736F3" w:rsidRPr="00373CC6" w:rsidTr="006736F3">
        <w:trPr>
          <w:trHeight w:val="300"/>
          <w:jc w:val="center"/>
        </w:trPr>
        <w:tc>
          <w:tcPr>
            <w:tcW w:w="895" w:type="dxa"/>
          </w:tcPr>
          <w:p w:rsidR="0032202C" w:rsidRPr="001C69A9" w:rsidRDefault="0032202C" w:rsidP="004F26F1">
            <w:pPr>
              <w:jc w:val="center"/>
            </w:pPr>
            <w:r>
              <w:t>1</w:t>
            </w:r>
          </w:p>
        </w:tc>
        <w:tc>
          <w:tcPr>
            <w:tcW w:w="7941" w:type="dxa"/>
            <w:shd w:val="clear" w:color="auto" w:fill="auto"/>
            <w:noWrap/>
            <w:hideMark/>
          </w:tcPr>
          <w:p w:rsidR="0032202C" w:rsidRPr="00FE0C59" w:rsidRDefault="0032202C" w:rsidP="002F1F2F">
            <w:pPr>
              <w:rPr>
                <w:rFonts w:ascii="Courier New" w:hAnsi="Courier New" w:cs="Courier New"/>
              </w:rPr>
            </w:pPr>
            <w:r w:rsidRPr="00FE0C59">
              <w:rPr>
                <w:rFonts w:ascii="Courier New" w:hAnsi="Courier New" w:cs="Courier New"/>
              </w:rPr>
              <w:t>77a3;77a3</w:t>
            </w:r>
          </w:p>
        </w:tc>
        <w:tc>
          <w:tcPr>
            <w:tcW w:w="887" w:type="dxa"/>
            <w:shd w:val="clear" w:color="auto" w:fill="auto"/>
            <w:noWrap/>
            <w:hideMark/>
          </w:tcPr>
          <w:p w:rsidR="0032202C" w:rsidRPr="001C69A9" w:rsidRDefault="0032202C" w:rsidP="002F1F2F">
            <w:r w:rsidRPr="001C69A9">
              <w:t>17145</w:t>
            </w:r>
          </w:p>
        </w:tc>
        <w:tc>
          <w:tcPr>
            <w:tcW w:w="1067" w:type="dxa"/>
            <w:shd w:val="clear" w:color="auto" w:fill="auto"/>
            <w:noWrap/>
            <w:hideMark/>
          </w:tcPr>
          <w:p w:rsidR="0032202C" w:rsidRDefault="003B40AB" w:rsidP="002F1F2F">
            <w:r>
              <w:t>46.144%</w:t>
            </w:r>
          </w:p>
        </w:tc>
      </w:tr>
      <w:tr w:rsidR="006736F3" w:rsidRPr="00373CC6" w:rsidTr="006736F3">
        <w:trPr>
          <w:trHeight w:val="390"/>
          <w:jc w:val="center"/>
        </w:trPr>
        <w:tc>
          <w:tcPr>
            <w:tcW w:w="895" w:type="dxa"/>
          </w:tcPr>
          <w:p w:rsidR="0032202C" w:rsidRPr="006E108D" w:rsidRDefault="0032202C" w:rsidP="004F26F1">
            <w:pPr>
              <w:jc w:val="center"/>
            </w:pPr>
            <w:r>
              <w:t>2</w:t>
            </w:r>
          </w:p>
        </w:tc>
        <w:tc>
          <w:tcPr>
            <w:tcW w:w="7941" w:type="dxa"/>
            <w:shd w:val="clear" w:color="auto" w:fill="auto"/>
            <w:noWrap/>
            <w:hideMark/>
          </w:tcPr>
          <w:p w:rsidR="0032202C" w:rsidRPr="00FE0C59" w:rsidRDefault="0032202C" w:rsidP="002F1F2F">
            <w:pPr>
              <w:rPr>
                <w:rFonts w:ascii="Courier New" w:hAnsi="Courier New" w:cs="Courier New"/>
              </w:rPr>
            </w:pPr>
            <w:r w:rsidRPr="00FE0C59">
              <w:rPr>
                <w:rFonts w:ascii="Courier New" w:hAnsi="Courier New" w:cs="Courier New"/>
              </w:rPr>
              <w:t>77a3;akhz6;ahv0v;77a3</w:t>
            </w:r>
          </w:p>
        </w:tc>
        <w:tc>
          <w:tcPr>
            <w:tcW w:w="887" w:type="dxa"/>
            <w:shd w:val="clear" w:color="auto" w:fill="auto"/>
            <w:noWrap/>
            <w:hideMark/>
          </w:tcPr>
          <w:p w:rsidR="0032202C" w:rsidRPr="006E108D" w:rsidRDefault="0032202C" w:rsidP="002F1F2F">
            <w:r w:rsidRPr="006E108D">
              <w:t>14246</w:t>
            </w:r>
          </w:p>
        </w:tc>
        <w:tc>
          <w:tcPr>
            <w:tcW w:w="1067" w:type="dxa"/>
            <w:shd w:val="clear" w:color="auto" w:fill="auto"/>
            <w:noWrap/>
            <w:hideMark/>
          </w:tcPr>
          <w:p w:rsidR="0032202C" w:rsidRDefault="0032202C" w:rsidP="00865F23">
            <w:r w:rsidRPr="006E108D">
              <w:t>38.34</w:t>
            </w:r>
            <w:r w:rsidR="003B40AB">
              <w:t>%</w:t>
            </w:r>
          </w:p>
        </w:tc>
      </w:tr>
      <w:tr w:rsidR="006736F3" w:rsidRPr="00373CC6" w:rsidTr="006736F3">
        <w:trPr>
          <w:trHeight w:val="300"/>
          <w:jc w:val="center"/>
        </w:trPr>
        <w:tc>
          <w:tcPr>
            <w:tcW w:w="895" w:type="dxa"/>
          </w:tcPr>
          <w:p w:rsidR="0032202C" w:rsidRPr="002427D0" w:rsidRDefault="0032202C" w:rsidP="004F26F1">
            <w:pPr>
              <w:jc w:val="center"/>
            </w:pPr>
            <w:r>
              <w:t>3</w:t>
            </w:r>
          </w:p>
        </w:tc>
        <w:tc>
          <w:tcPr>
            <w:tcW w:w="7941" w:type="dxa"/>
            <w:shd w:val="clear" w:color="auto" w:fill="auto"/>
            <w:noWrap/>
            <w:hideMark/>
          </w:tcPr>
          <w:p w:rsidR="0032202C" w:rsidRPr="00FE0C59" w:rsidRDefault="0032202C" w:rsidP="002F1F2F">
            <w:pPr>
              <w:rPr>
                <w:rFonts w:ascii="Courier New" w:hAnsi="Courier New" w:cs="Courier New"/>
              </w:rPr>
            </w:pPr>
            <w:r w:rsidRPr="00FE0C59">
              <w:rPr>
                <w:rFonts w:ascii="Courier New" w:hAnsi="Courier New" w:cs="Courier New"/>
              </w:rPr>
              <w:t>77a3;ajmfo;77a3</w:t>
            </w:r>
          </w:p>
        </w:tc>
        <w:tc>
          <w:tcPr>
            <w:tcW w:w="887" w:type="dxa"/>
            <w:shd w:val="clear" w:color="auto" w:fill="auto"/>
            <w:noWrap/>
            <w:hideMark/>
          </w:tcPr>
          <w:p w:rsidR="0032202C" w:rsidRPr="002427D0" w:rsidRDefault="0032202C" w:rsidP="002F1F2F">
            <w:r w:rsidRPr="002427D0">
              <w:t>3844</w:t>
            </w:r>
          </w:p>
        </w:tc>
        <w:tc>
          <w:tcPr>
            <w:tcW w:w="1067" w:type="dxa"/>
            <w:shd w:val="clear" w:color="auto" w:fill="auto"/>
            <w:noWrap/>
            <w:hideMark/>
          </w:tcPr>
          <w:p w:rsidR="0032202C" w:rsidRDefault="003B40AB" w:rsidP="003B40AB">
            <w:r>
              <w:t>10.345%</w:t>
            </w:r>
          </w:p>
        </w:tc>
      </w:tr>
      <w:tr w:rsidR="006736F3" w:rsidRPr="00373CC6" w:rsidTr="006736F3">
        <w:trPr>
          <w:trHeight w:val="300"/>
          <w:jc w:val="center"/>
        </w:trPr>
        <w:tc>
          <w:tcPr>
            <w:tcW w:w="895" w:type="dxa"/>
          </w:tcPr>
          <w:p w:rsidR="0032202C" w:rsidRPr="002F1F2F" w:rsidRDefault="0032202C" w:rsidP="004F26F1">
            <w:pPr>
              <w:jc w:val="center"/>
              <w:rPr>
                <w:rFonts w:ascii="Calibri" w:hAnsi="Calibri"/>
                <w:color w:val="000000"/>
              </w:rPr>
            </w:pPr>
            <w:r>
              <w:rPr>
                <w:rFonts w:ascii="Calibri" w:hAnsi="Calibri"/>
                <w:color w:val="000000"/>
              </w:rPr>
              <w:t>4</w:t>
            </w:r>
          </w:p>
        </w:tc>
        <w:tc>
          <w:tcPr>
            <w:tcW w:w="7941" w:type="dxa"/>
            <w:shd w:val="clear" w:color="auto" w:fill="auto"/>
            <w:noWrap/>
            <w:vAlign w:val="bottom"/>
            <w:hideMark/>
          </w:tcPr>
          <w:p w:rsidR="004F26F1" w:rsidRPr="00FE0C59" w:rsidRDefault="0032202C" w:rsidP="00FE0C59">
            <w:pPr>
              <w:rPr>
                <w:rFonts w:ascii="Courier New" w:hAnsi="Courier New" w:cs="Courier New"/>
                <w:color w:val="000000"/>
              </w:rPr>
            </w:pPr>
            <w:r w:rsidRPr="00FE0C59">
              <w:rPr>
                <w:rFonts w:ascii="Courier New" w:hAnsi="Courier New" w:cs="Courier New"/>
                <w:color w:val="000000"/>
              </w:rPr>
              <w:t>77a3;aeqvg;aeqvs;9w8h;9w8</w:t>
            </w:r>
            <w:r w:rsidR="00FE0C59">
              <w:rPr>
                <w:rFonts w:ascii="Courier New" w:hAnsi="Courier New" w:cs="Courier New"/>
                <w:color w:val="000000"/>
              </w:rPr>
              <w:t>i;aeqvg;aeqvg;aeqvg;aeqvg;</w:t>
            </w:r>
            <w:r w:rsidR="00D81F4A" w:rsidRPr="00FE0C59">
              <w:rPr>
                <w:rFonts w:ascii="Courier New" w:hAnsi="Courier New" w:cs="Courier New"/>
                <w:color w:val="000000"/>
                <w:sz w:val="32"/>
                <w:szCs w:val="32"/>
              </w:rPr>
              <w:t>…</w:t>
            </w:r>
          </w:p>
        </w:tc>
        <w:tc>
          <w:tcPr>
            <w:tcW w:w="887" w:type="dxa"/>
            <w:shd w:val="clear" w:color="auto" w:fill="auto"/>
            <w:noWrap/>
            <w:vAlign w:val="bottom"/>
            <w:hideMark/>
          </w:tcPr>
          <w:p w:rsidR="0032202C" w:rsidRPr="00373CC6" w:rsidRDefault="0032202C" w:rsidP="005C05FD">
            <w:pPr>
              <w:rPr>
                <w:rFonts w:ascii="Calibri" w:hAnsi="Calibri"/>
                <w:color w:val="000000"/>
              </w:rPr>
            </w:pPr>
            <w:r w:rsidRPr="00373CC6">
              <w:rPr>
                <w:rFonts w:ascii="Calibri" w:hAnsi="Calibri"/>
                <w:color w:val="000000"/>
              </w:rPr>
              <w:t>7845</w:t>
            </w:r>
          </w:p>
        </w:tc>
        <w:tc>
          <w:tcPr>
            <w:tcW w:w="1067" w:type="dxa"/>
            <w:shd w:val="clear" w:color="auto" w:fill="auto"/>
            <w:noWrap/>
            <w:vAlign w:val="bottom"/>
            <w:hideMark/>
          </w:tcPr>
          <w:p w:rsidR="0032202C" w:rsidRPr="00373CC6" w:rsidRDefault="0032202C" w:rsidP="003B40AB">
            <w:pPr>
              <w:rPr>
                <w:rFonts w:ascii="Calibri" w:hAnsi="Calibri"/>
                <w:color w:val="000000"/>
              </w:rPr>
            </w:pPr>
            <w:r w:rsidRPr="00373CC6">
              <w:rPr>
                <w:rFonts w:ascii="Calibri" w:hAnsi="Calibri"/>
                <w:color w:val="000000"/>
              </w:rPr>
              <w:t>3</w:t>
            </w:r>
            <w:r>
              <w:rPr>
                <w:rFonts w:ascii="Calibri" w:hAnsi="Calibri"/>
                <w:color w:val="000000"/>
              </w:rPr>
              <w:t>.</w:t>
            </w:r>
            <w:r w:rsidRPr="00373CC6">
              <w:rPr>
                <w:rFonts w:ascii="Calibri" w:hAnsi="Calibri"/>
                <w:color w:val="000000"/>
              </w:rPr>
              <w:t>77</w:t>
            </w:r>
            <w:r w:rsidR="003B40AB">
              <w:rPr>
                <w:rFonts w:ascii="Calibri" w:hAnsi="Calibri"/>
                <w:color w:val="000000"/>
              </w:rPr>
              <w:t>%</w:t>
            </w:r>
          </w:p>
        </w:tc>
      </w:tr>
      <w:tr w:rsidR="006736F3" w:rsidRPr="00373CC6" w:rsidTr="006736F3">
        <w:trPr>
          <w:trHeight w:val="300"/>
          <w:jc w:val="center"/>
        </w:trPr>
        <w:tc>
          <w:tcPr>
            <w:tcW w:w="895" w:type="dxa"/>
          </w:tcPr>
          <w:p w:rsidR="0032202C" w:rsidRPr="00FB7DD6" w:rsidRDefault="0032202C" w:rsidP="004F26F1">
            <w:pPr>
              <w:jc w:val="center"/>
            </w:pPr>
            <w:r>
              <w:t>5</w:t>
            </w:r>
          </w:p>
        </w:tc>
        <w:tc>
          <w:tcPr>
            <w:tcW w:w="7941" w:type="dxa"/>
            <w:shd w:val="clear" w:color="auto" w:fill="auto"/>
            <w:noWrap/>
            <w:hideMark/>
          </w:tcPr>
          <w:p w:rsidR="006736F3" w:rsidRDefault="0032202C" w:rsidP="00833680">
            <w:pPr>
              <w:rPr>
                <w:rFonts w:ascii="Courier New" w:hAnsi="Courier New" w:cs="Courier New"/>
              </w:rPr>
            </w:pPr>
            <w:r w:rsidRPr="00FE0C59">
              <w:rPr>
                <w:rFonts w:ascii="Courier New" w:hAnsi="Courier New" w:cs="Courier New"/>
              </w:rPr>
              <w:t>77a3;aeqvg;aeqvs;aeqvu;aeqvv;ajmah;aeqvv;ajmah;aeqvy;</w:t>
            </w:r>
          </w:p>
          <w:p w:rsidR="0032202C" w:rsidRPr="00FE0C59" w:rsidRDefault="0032202C" w:rsidP="00833680">
            <w:pPr>
              <w:rPr>
                <w:rFonts w:ascii="Courier New" w:hAnsi="Courier New" w:cs="Courier New"/>
              </w:rPr>
            </w:pPr>
            <w:r w:rsidRPr="00FE0C59">
              <w:rPr>
                <w:rFonts w:ascii="Courier New" w:hAnsi="Courier New" w:cs="Courier New"/>
              </w:rPr>
              <w:t>77a3</w:t>
            </w:r>
          </w:p>
        </w:tc>
        <w:tc>
          <w:tcPr>
            <w:tcW w:w="887" w:type="dxa"/>
            <w:shd w:val="clear" w:color="auto" w:fill="auto"/>
            <w:noWrap/>
            <w:hideMark/>
          </w:tcPr>
          <w:p w:rsidR="0032202C" w:rsidRPr="00FB7DD6" w:rsidRDefault="0032202C" w:rsidP="00833680">
            <w:r w:rsidRPr="00FB7DD6">
              <w:t>641</w:t>
            </w:r>
          </w:p>
        </w:tc>
        <w:tc>
          <w:tcPr>
            <w:tcW w:w="1067" w:type="dxa"/>
            <w:shd w:val="clear" w:color="auto" w:fill="auto"/>
            <w:noWrap/>
            <w:hideMark/>
          </w:tcPr>
          <w:p w:rsidR="0032202C" w:rsidRDefault="0032202C" w:rsidP="003B40AB">
            <w:r w:rsidRPr="00FB7DD6">
              <w:t>1.72</w:t>
            </w:r>
            <w:r w:rsidR="003B40AB">
              <w:t>%</w:t>
            </w:r>
          </w:p>
        </w:tc>
      </w:tr>
    </w:tbl>
    <w:p w:rsidR="005A295E" w:rsidRDefault="005A295E" w:rsidP="002F1F2F">
      <w:pPr>
        <w:pStyle w:val="ListParagraph"/>
      </w:pPr>
    </w:p>
    <w:p w:rsidR="004F26F1" w:rsidRDefault="004F26F1" w:rsidP="002F1F2F">
      <w:pPr>
        <w:pStyle w:val="ListParagraph"/>
      </w:pPr>
    </w:p>
    <w:tbl>
      <w:tblPr>
        <w:tblW w:w="10790"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669"/>
        <w:gridCol w:w="7965"/>
        <w:gridCol w:w="992"/>
        <w:gridCol w:w="1164"/>
      </w:tblGrid>
      <w:tr w:rsidR="00FE0C59" w:rsidRPr="00373CC6" w:rsidTr="006736F3">
        <w:trPr>
          <w:trHeight w:val="300"/>
          <w:jc w:val="center"/>
        </w:trPr>
        <w:tc>
          <w:tcPr>
            <w:tcW w:w="660" w:type="dxa"/>
            <w:tcBorders>
              <w:top w:val="single" w:sz="6" w:space="0" w:color="auto"/>
              <w:left w:val="single" w:sz="4" w:space="0" w:color="auto"/>
              <w:bottom w:val="single" w:sz="6" w:space="0" w:color="auto"/>
              <w:right w:val="single" w:sz="6" w:space="0" w:color="auto"/>
            </w:tcBorders>
          </w:tcPr>
          <w:p w:rsidR="005A295E" w:rsidRDefault="005A295E" w:rsidP="004F26F1">
            <w:pPr>
              <w:jc w:val="center"/>
              <w:rPr>
                <w:rFonts w:ascii="Calibri" w:hAnsi="Calibri"/>
                <w:color w:val="000000"/>
              </w:rPr>
            </w:pPr>
            <w:proofErr w:type="spellStart"/>
            <w:r>
              <w:rPr>
                <w:rFonts w:ascii="Calibri" w:hAnsi="Calibri"/>
                <w:color w:val="000000"/>
              </w:rPr>
              <w:t>S</w:t>
            </w:r>
            <w:r w:rsidR="004F26F1">
              <w:rPr>
                <w:rFonts w:ascii="Calibri" w:hAnsi="Calibri"/>
                <w:color w:val="000000"/>
              </w:rPr>
              <w:t>.N</w:t>
            </w:r>
            <w:r>
              <w:rPr>
                <w:rFonts w:ascii="Calibri" w:hAnsi="Calibri"/>
                <w:color w:val="000000"/>
              </w:rPr>
              <w:t>o</w:t>
            </w:r>
            <w:proofErr w:type="spellEnd"/>
          </w:p>
        </w:tc>
        <w:tc>
          <w:tcPr>
            <w:tcW w:w="7972"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5A295E" w:rsidRDefault="005A295E" w:rsidP="000B2F0B">
            <w:pPr>
              <w:jc w:val="center"/>
              <w:rPr>
                <w:rFonts w:ascii="Calibri" w:hAnsi="Calibri"/>
                <w:color w:val="000000"/>
              </w:rPr>
            </w:pPr>
            <w:r>
              <w:rPr>
                <w:rFonts w:ascii="Calibri" w:hAnsi="Calibri"/>
                <w:color w:val="000000"/>
              </w:rPr>
              <w:t xml:space="preserve">Reading  </w:t>
            </w:r>
            <w:proofErr w:type="spellStart"/>
            <w:r w:rsidRPr="00373CC6">
              <w:rPr>
                <w:rFonts w:ascii="Calibri" w:hAnsi="Calibri"/>
                <w:color w:val="000000"/>
              </w:rPr>
              <w:t>Eventstream</w:t>
            </w:r>
            <w:proofErr w:type="spellEnd"/>
          </w:p>
          <w:p w:rsidR="006736F3" w:rsidRPr="00373CC6" w:rsidRDefault="006736F3" w:rsidP="000B2F0B">
            <w:pPr>
              <w:jc w:val="center"/>
              <w:rPr>
                <w:rFonts w:ascii="Calibri" w:hAnsi="Calibri"/>
                <w:color w:val="000000"/>
              </w:rPr>
            </w:pPr>
          </w:p>
        </w:tc>
        <w:tc>
          <w:tcPr>
            <w:tcW w:w="993"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5A295E" w:rsidRPr="00373CC6" w:rsidRDefault="005A295E" w:rsidP="000B2F0B">
            <w:pPr>
              <w:rPr>
                <w:rFonts w:ascii="Calibri" w:hAnsi="Calibri"/>
                <w:color w:val="000000"/>
              </w:rPr>
            </w:pPr>
            <w:r>
              <w:rPr>
                <w:rFonts w:ascii="Calibri" w:hAnsi="Calibri"/>
                <w:color w:val="000000"/>
              </w:rPr>
              <w:t>count</w:t>
            </w:r>
          </w:p>
        </w:tc>
        <w:tc>
          <w:tcPr>
            <w:tcW w:w="1165" w:type="dxa"/>
            <w:tcBorders>
              <w:top w:val="single" w:sz="6" w:space="0" w:color="auto"/>
              <w:left w:val="single" w:sz="6" w:space="0" w:color="auto"/>
              <w:bottom w:val="single" w:sz="6" w:space="0" w:color="auto"/>
              <w:right w:val="single" w:sz="4" w:space="0" w:color="auto"/>
            </w:tcBorders>
            <w:shd w:val="clear" w:color="auto" w:fill="auto"/>
            <w:noWrap/>
            <w:vAlign w:val="bottom"/>
            <w:hideMark/>
          </w:tcPr>
          <w:p w:rsidR="005A295E" w:rsidRPr="00373CC6" w:rsidRDefault="005A295E" w:rsidP="006736F3">
            <w:pPr>
              <w:rPr>
                <w:rFonts w:ascii="Calibri" w:hAnsi="Calibri"/>
                <w:color w:val="000000"/>
              </w:rPr>
            </w:pPr>
            <w:r w:rsidRPr="00373CC6">
              <w:rPr>
                <w:rFonts w:ascii="Calibri" w:hAnsi="Calibri"/>
                <w:color w:val="000000"/>
              </w:rPr>
              <w:t>Percent</w:t>
            </w:r>
          </w:p>
        </w:tc>
      </w:tr>
      <w:tr w:rsidR="00FE0C59" w:rsidTr="006736F3">
        <w:trPr>
          <w:trHeight w:val="300"/>
          <w:jc w:val="center"/>
        </w:trPr>
        <w:tc>
          <w:tcPr>
            <w:tcW w:w="660" w:type="dxa"/>
            <w:tcBorders>
              <w:top w:val="single" w:sz="6" w:space="0" w:color="auto"/>
              <w:left w:val="single" w:sz="4" w:space="0" w:color="auto"/>
              <w:bottom w:val="single" w:sz="6" w:space="0" w:color="auto"/>
              <w:right w:val="single" w:sz="6" w:space="0" w:color="auto"/>
            </w:tcBorders>
          </w:tcPr>
          <w:p w:rsidR="005A295E" w:rsidRPr="00373CC6" w:rsidRDefault="005A295E" w:rsidP="004F26F1">
            <w:pPr>
              <w:jc w:val="center"/>
              <w:rPr>
                <w:rFonts w:ascii="Calibri" w:hAnsi="Calibri"/>
                <w:color w:val="000000"/>
              </w:rPr>
            </w:pPr>
            <w:r>
              <w:rPr>
                <w:rFonts w:ascii="Calibri" w:hAnsi="Calibri"/>
                <w:color w:val="000000"/>
              </w:rPr>
              <w:t>1</w:t>
            </w:r>
          </w:p>
        </w:tc>
        <w:tc>
          <w:tcPr>
            <w:tcW w:w="7972" w:type="dxa"/>
            <w:tcBorders>
              <w:top w:val="single" w:sz="6" w:space="0" w:color="auto"/>
              <w:left w:val="single" w:sz="6" w:space="0" w:color="auto"/>
              <w:bottom w:val="single" w:sz="6" w:space="0" w:color="auto"/>
              <w:right w:val="single" w:sz="6" w:space="0" w:color="auto"/>
            </w:tcBorders>
            <w:shd w:val="clear" w:color="auto" w:fill="auto"/>
            <w:noWrap/>
            <w:hideMark/>
          </w:tcPr>
          <w:p w:rsidR="005A295E" w:rsidRPr="00FE0C59" w:rsidRDefault="005A295E" w:rsidP="000B2F0B">
            <w:pPr>
              <w:rPr>
                <w:rFonts w:ascii="Courier New" w:hAnsi="Courier New" w:cs="Courier New"/>
              </w:rPr>
            </w:pPr>
            <w:r w:rsidRPr="00FE0C59">
              <w:rPr>
                <w:rFonts w:ascii="Courier New" w:hAnsi="Courier New" w:cs="Courier New"/>
              </w:rPr>
              <w:t>77a3;77a3</w:t>
            </w:r>
          </w:p>
        </w:tc>
        <w:tc>
          <w:tcPr>
            <w:tcW w:w="993" w:type="dxa"/>
            <w:tcBorders>
              <w:top w:val="single" w:sz="6" w:space="0" w:color="auto"/>
              <w:left w:val="single" w:sz="6" w:space="0" w:color="auto"/>
              <w:bottom w:val="single" w:sz="6" w:space="0" w:color="auto"/>
              <w:right w:val="single" w:sz="6" w:space="0" w:color="auto"/>
            </w:tcBorders>
            <w:shd w:val="clear" w:color="auto" w:fill="auto"/>
            <w:noWrap/>
            <w:hideMark/>
          </w:tcPr>
          <w:p w:rsidR="005A295E" w:rsidRPr="003B1EC6" w:rsidRDefault="005A295E" w:rsidP="000B2F0B">
            <w:r w:rsidRPr="003B1EC6">
              <w:t>41267</w:t>
            </w:r>
          </w:p>
        </w:tc>
        <w:tc>
          <w:tcPr>
            <w:tcW w:w="1165" w:type="dxa"/>
            <w:tcBorders>
              <w:top w:val="single" w:sz="6" w:space="0" w:color="auto"/>
              <w:left w:val="single" w:sz="6" w:space="0" w:color="auto"/>
              <w:bottom w:val="single" w:sz="6" w:space="0" w:color="auto"/>
              <w:right w:val="single" w:sz="4" w:space="0" w:color="auto"/>
            </w:tcBorders>
            <w:shd w:val="clear" w:color="auto" w:fill="auto"/>
            <w:noWrap/>
            <w:hideMark/>
          </w:tcPr>
          <w:p w:rsidR="005A295E" w:rsidRDefault="006736F3" w:rsidP="000B2F0B">
            <w:r>
              <w:t>35.2</w:t>
            </w:r>
            <w:r w:rsidR="005A295E" w:rsidRPr="003B1EC6">
              <w:t>8</w:t>
            </w:r>
            <w:r w:rsidR="005A295E">
              <w:t>%</w:t>
            </w:r>
          </w:p>
        </w:tc>
      </w:tr>
      <w:tr w:rsidR="00FE0C59" w:rsidTr="006736F3">
        <w:trPr>
          <w:trHeight w:val="300"/>
          <w:jc w:val="center"/>
        </w:trPr>
        <w:tc>
          <w:tcPr>
            <w:tcW w:w="660" w:type="dxa"/>
            <w:tcBorders>
              <w:top w:val="single" w:sz="6" w:space="0" w:color="auto"/>
              <w:left w:val="single" w:sz="4" w:space="0" w:color="auto"/>
              <w:bottom w:val="single" w:sz="6" w:space="0" w:color="auto"/>
              <w:right w:val="single" w:sz="6" w:space="0" w:color="auto"/>
            </w:tcBorders>
          </w:tcPr>
          <w:p w:rsidR="005A295E" w:rsidRPr="00373CC6" w:rsidRDefault="005A295E" w:rsidP="004F26F1">
            <w:pPr>
              <w:jc w:val="center"/>
              <w:rPr>
                <w:rFonts w:ascii="Calibri" w:hAnsi="Calibri"/>
                <w:color w:val="000000"/>
              </w:rPr>
            </w:pPr>
            <w:r>
              <w:rPr>
                <w:rFonts w:ascii="Calibri" w:hAnsi="Calibri"/>
                <w:color w:val="000000"/>
              </w:rPr>
              <w:t>2</w:t>
            </w:r>
          </w:p>
        </w:tc>
        <w:tc>
          <w:tcPr>
            <w:tcW w:w="7972" w:type="dxa"/>
            <w:tcBorders>
              <w:top w:val="single" w:sz="6" w:space="0" w:color="auto"/>
              <w:left w:val="single" w:sz="6" w:space="0" w:color="auto"/>
              <w:bottom w:val="single" w:sz="6" w:space="0" w:color="auto"/>
              <w:right w:val="single" w:sz="6" w:space="0" w:color="auto"/>
            </w:tcBorders>
            <w:shd w:val="clear" w:color="auto" w:fill="auto"/>
            <w:noWrap/>
            <w:hideMark/>
          </w:tcPr>
          <w:p w:rsidR="005A295E" w:rsidRPr="00FE0C59" w:rsidRDefault="005A295E" w:rsidP="000B2F0B">
            <w:pPr>
              <w:rPr>
                <w:rFonts w:ascii="Courier New" w:hAnsi="Courier New" w:cs="Courier New"/>
              </w:rPr>
            </w:pPr>
            <w:r w:rsidRPr="00FE0C59">
              <w:rPr>
                <w:rFonts w:ascii="Courier New" w:hAnsi="Courier New" w:cs="Courier New"/>
              </w:rPr>
              <w:t>77a3;akhz6;ahv0v;77a3</w:t>
            </w:r>
          </w:p>
        </w:tc>
        <w:tc>
          <w:tcPr>
            <w:tcW w:w="993" w:type="dxa"/>
            <w:tcBorders>
              <w:top w:val="single" w:sz="6" w:space="0" w:color="auto"/>
              <w:left w:val="single" w:sz="6" w:space="0" w:color="auto"/>
              <w:bottom w:val="single" w:sz="6" w:space="0" w:color="auto"/>
              <w:right w:val="single" w:sz="6" w:space="0" w:color="auto"/>
            </w:tcBorders>
            <w:shd w:val="clear" w:color="auto" w:fill="auto"/>
            <w:noWrap/>
            <w:hideMark/>
          </w:tcPr>
          <w:p w:rsidR="005A295E" w:rsidRPr="00350AA7" w:rsidRDefault="005A295E" w:rsidP="000B2F0B">
            <w:r w:rsidRPr="00350AA7">
              <w:t>29853</w:t>
            </w:r>
          </w:p>
        </w:tc>
        <w:tc>
          <w:tcPr>
            <w:tcW w:w="1165" w:type="dxa"/>
            <w:tcBorders>
              <w:top w:val="single" w:sz="6" w:space="0" w:color="auto"/>
              <w:left w:val="single" w:sz="6" w:space="0" w:color="auto"/>
              <w:bottom w:val="single" w:sz="6" w:space="0" w:color="auto"/>
              <w:right w:val="single" w:sz="4" w:space="0" w:color="auto"/>
            </w:tcBorders>
            <w:shd w:val="clear" w:color="auto" w:fill="auto"/>
            <w:noWrap/>
            <w:hideMark/>
          </w:tcPr>
          <w:p w:rsidR="005A295E" w:rsidRDefault="005A295E" w:rsidP="000B2F0B">
            <w:r>
              <w:t>25.49%</w:t>
            </w:r>
          </w:p>
        </w:tc>
      </w:tr>
      <w:tr w:rsidR="00FE0C59" w:rsidTr="006736F3">
        <w:trPr>
          <w:trHeight w:val="300"/>
          <w:jc w:val="center"/>
        </w:trPr>
        <w:tc>
          <w:tcPr>
            <w:tcW w:w="660" w:type="dxa"/>
            <w:tcBorders>
              <w:top w:val="single" w:sz="6" w:space="0" w:color="auto"/>
              <w:left w:val="single" w:sz="4" w:space="0" w:color="auto"/>
              <w:bottom w:val="single" w:sz="6" w:space="0" w:color="auto"/>
              <w:right w:val="single" w:sz="6" w:space="0" w:color="auto"/>
            </w:tcBorders>
          </w:tcPr>
          <w:p w:rsidR="005A295E" w:rsidRPr="00373CC6" w:rsidRDefault="005A295E" w:rsidP="004F26F1">
            <w:pPr>
              <w:jc w:val="center"/>
              <w:rPr>
                <w:rFonts w:ascii="Calibri" w:hAnsi="Calibri"/>
                <w:color w:val="000000"/>
              </w:rPr>
            </w:pPr>
            <w:r>
              <w:rPr>
                <w:rFonts w:ascii="Calibri" w:hAnsi="Calibri"/>
                <w:color w:val="000000"/>
              </w:rPr>
              <w:t>3</w:t>
            </w:r>
          </w:p>
        </w:tc>
        <w:tc>
          <w:tcPr>
            <w:tcW w:w="7972" w:type="dxa"/>
            <w:tcBorders>
              <w:top w:val="single" w:sz="6" w:space="0" w:color="auto"/>
              <w:left w:val="single" w:sz="6" w:space="0" w:color="auto"/>
              <w:bottom w:val="single" w:sz="6" w:space="0" w:color="auto"/>
              <w:right w:val="single" w:sz="6" w:space="0" w:color="auto"/>
            </w:tcBorders>
            <w:shd w:val="clear" w:color="auto" w:fill="auto"/>
            <w:noWrap/>
            <w:hideMark/>
          </w:tcPr>
          <w:p w:rsidR="005A295E" w:rsidRPr="00FE0C59" w:rsidRDefault="005A295E" w:rsidP="000B2F0B">
            <w:pPr>
              <w:rPr>
                <w:rFonts w:ascii="Courier New" w:hAnsi="Courier New" w:cs="Courier New"/>
              </w:rPr>
            </w:pPr>
            <w:r w:rsidRPr="00FE0C59">
              <w:rPr>
                <w:rFonts w:ascii="Courier New" w:hAnsi="Courier New" w:cs="Courier New"/>
              </w:rPr>
              <w:t>77a3;ajmfo;77a3</w:t>
            </w:r>
          </w:p>
        </w:tc>
        <w:tc>
          <w:tcPr>
            <w:tcW w:w="993" w:type="dxa"/>
            <w:tcBorders>
              <w:top w:val="single" w:sz="6" w:space="0" w:color="auto"/>
              <w:left w:val="single" w:sz="6" w:space="0" w:color="auto"/>
              <w:bottom w:val="single" w:sz="6" w:space="0" w:color="auto"/>
              <w:right w:val="single" w:sz="6" w:space="0" w:color="auto"/>
            </w:tcBorders>
            <w:shd w:val="clear" w:color="auto" w:fill="auto"/>
            <w:noWrap/>
            <w:hideMark/>
          </w:tcPr>
          <w:p w:rsidR="005A295E" w:rsidRPr="00B44C5D" w:rsidRDefault="005A295E" w:rsidP="000B2F0B">
            <w:r w:rsidRPr="00B44C5D">
              <w:t>10901</w:t>
            </w:r>
          </w:p>
        </w:tc>
        <w:tc>
          <w:tcPr>
            <w:tcW w:w="1165" w:type="dxa"/>
            <w:tcBorders>
              <w:top w:val="single" w:sz="6" w:space="0" w:color="auto"/>
              <w:left w:val="single" w:sz="6" w:space="0" w:color="auto"/>
              <w:bottom w:val="single" w:sz="6" w:space="0" w:color="auto"/>
              <w:right w:val="single" w:sz="4" w:space="0" w:color="auto"/>
            </w:tcBorders>
            <w:shd w:val="clear" w:color="auto" w:fill="auto"/>
            <w:noWrap/>
            <w:hideMark/>
          </w:tcPr>
          <w:p w:rsidR="005A295E" w:rsidRDefault="005A295E" w:rsidP="000B2F0B">
            <w:r>
              <w:t>9.3%</w:t>
            </w:r>
          </w:p>
        </w:tc>
      </w:tr>
      <w:tr w:rsidR="00FE0C59" w:rsidRPr="00AE76F4" w:rsidTr="006736F3">
        <w:trPr>
          <w:trHeight w:val="300"/>
          <w:jc w:val="center"/>
        </w:trPr>
        <w:tc>
          <w:tcPr>
            <w:tcW w:w="660" w:type="dxa"/>
            <w:tcBorders>
              <w:top w:val="single" w:sz="6" w:space="0" w:color="auto"/>
              <w:left w:val="single" w:sz="4" w:space="0" w:color="auto"/>
              <w:bottom w:val="single" w:sz="6" w:space="0" w:color="auto"/>
              <w:right w:val="single" w:sz="6" w:space="0" w:color="auto"/>
            </w:tcBorders>
          </w:tcPr>
          <w:p w:rsidR="005A295E" w:rsidRPr="00373CC6" w:rsidRDefault="005A295E" w:rsidP="004F26F1">
            <w:pPr>
              <w:jc w:val="center"/>
              <w:rPr>
                <w:rFonts w:ascii="Calibri" w:hAnsi="Calibri"/>
                <w:color w:val="000000"/>
              </w:rPr>
            </w:pPr>
            <w:r>
              <w:rPr>
                <w:rFonts w:ascii="Calibri" w:hAnsi="Calibri"/>
                <w:color w:val="000000"/>
              </w:rPr>
              <w:t>4</w:t>
            </w:r>
          </w:p>
        </w:tc>
        <w:tc>
          <w:tcPr>
            <w:tcW w:w="7972" w:type="dxa"/>
            <w:tcBorders>
              <w:top w:val="single" w:sz="6" w:space="0" w:color="auto"/>
              <w:left w:val="single" w:sz="6" w:space="0" w:color="auto"/>
              <w:bottom w:val="single" w:sz="6" w:space="0" w:color="auto"/>
              <w:right w:val="single" w:sz="6" w:space="0" w:color="auto"/>
            </w:tcBorders>
            <w:shd w:val="clear" w:color="auto" w:fill="auto"/>
            <w:noWrap/>
            <w:hideMark/>
          </w:tcPr>
          <w:p w:rsidR="00FE0C59" w:rsidRPr="00AE76F4" w:rsidRDefault="005A295E" w:rsidP="00FE0C59">
            <w:r w:rsidRPr="00FE0C59">
              <w:rPr>
                <w:rFonts w:ascii="Courier New" w:hAnsi="Courier New" w:cs="Courier New"/>
              </w:rPr>
              <w:t>77a3;aeqvg;aeqvs;9w8h;9w8i;aeqvg</w:t>
            </w:r>
            <w:r w:rsidR="00FE0C59">
              <w:rPr>
                <w:rFonts w:ascii="Courier New" w:hAnsi="Courier New" w:cs="Courier New"/>
              </w:rPr>
              <w:t>;aeqvg;aeqvg;aeqcg;</w:t>
            </w:r>
            <w:r w:rsidR="00D81F4A" w:rsidRPr="00FE0C59">
              <w:rPr>
                <w:rFonts w:ascii="Courier New" w:hAnsi="Courier New" w:cs="Courier New"/>
                <w:sz w:val="32"/>
                <w:szCs w:val="32"/>
              </w:rPr>
              <w:t>…</w:t>
            </w:r>
          </w:p>
        </w:tc>
        <w:tc>
          <w:tcPr>
            <w:tcW w:w="993" w:type="dxa"/>
            <w:tcBorders>
              <w:top w:val="single" w:sz="6" w:space="0" w:color="auto"/>
              <w:left w:val="single" w:sz="6" w:space="0" w:color="auto"/>
              <w:bottom w:val="single" w:sz="6" w:space="0" w:color="auto"/>
              <w:right w:val="single" w:sz="6" w:space="0" w:color="auto"/>
            </w:tcBorders>
            <w:shd w:val="clear" w:color="auto" w:fill="auto"/>
            <w:noWrap/>
            <w:hideMark/>
          </w:tcPr>
          <w:p w:rsidR="005A295E" w:rsidRPr="00AE76F4" w:rsidRDefault="005A295E" w:rsidP="000B2F0B">
            <w:r>
              <w:t>3586</w:t>
            </w:r>
          </w:p>
        </w:tc>
        <w:tc>
          <w:tcPr>
            <w:tcW w:w="1165" w:type="dxa"/>
            <w:tcBorders>
              <w:top w:val="single" w:sz="6" w:space="0" w:color="auto"/>
              <w:left w:val="single" w:sz="6" w:space="0" w:color="auto"/>
              <w:bottom w:val="single" w:sz="6" w:space="0" w:color="auto"/>
              <w:right w:val="single" w:sz="4" w:space="0" w:color="auto"/>
            </w:tcBorders>
            <w:shd w:val="clear" w:color="auto" w:fill="auto"/>
            <w:noWrap/>
            <w:hideMark/>
          </w:tcPr>
          <w:p w:rsidR="005A295E" w:rsidRPr="00AE76F4" w:rsidRDefault="005A295E" w:rsidP="000B2F0B">
            <w:r>
              <w:t>3.06%</w:t>
            </w:r>
          </w:p>
        </w:tc>
      </w:tr>
      <w:tr w:rsidR="00FE0C59" w:rsidRPr="00373CC6" w:rsidTr="006736F3">
        <w:trPr>
          <w:trHeight w:val="300"/>
          <w:jc w:val="center"/>
        </w:trPr>
        <w:tc>
          <w:tcPr>
            <w:tcW w:w="660" w:type="dxa"/>
            <w:tcBorders>
              <w:top w:val="single" w:sz="6" w:space="0" w:color="auto"/>
              <w:left w:val="single" w:sz="4" w:space="0" w:color="auto"/>
              <w:bottom w:val="single" w:sz="4" w:space="0" w:color="auto"/>
              <w:right w:val="single" w:sz="6" w:space="0" w:color="auto"/>
            </w:tcBorders>
          </w:tcPr>
          <w:p w:rsidR="005A295E" w:rsidRPr="00373CC6" w:rsidRDefault="005A295E" w:rsidP="004F26F1">
            <w:pPr>
              <w:jc w:val="center"/>
              <w:rPr>
                <w:rFonts w:ascii="Calibri" w:hAnsi="Calibri"/>
                <w:color w:val="000000"/>
              </w:rPr>
            </w:pPr>
            <w:r>
              <w:rPr>
                <w:rFonts w:ascii="Calibri" w:hAnsi="Calibri"/>
                <w:color w:val="000000"/>
              </w:rPr>
              <w:t>5</w:t>
            </w:r>
          </w:p>
        </w:tc>
        <w:tc>
          <w:tcPr>
            <w:tcW w:w="7972" w:type="dxa"/>
            <w:tcBorders>
              <w:top w:val="single" w:sz="6" w:space="0" w:color="auto"/>
              <w:left w:val="single" w:sz="6" w:space="0" w:color="auto"/>
              <w:bottom w:val="single" w:sz="4" w:space="0" w:color="auto"/>
              <w:right w:val="single" w:sz="6" w:space="0" w:color="auto"/>
            </w:tcBorders>
            <w:shd w:val="clear" w:color="auto" w:fill="auto"/>
            <w:noWrap/>
            <w:vAlign w:val="bottom"/>
            <w:hideMark/>
          </w:tcPr>
          <w:p w:rsidR="00FE0C59" w:rsidRDefault="005A295E" w:rsidP="000B2F0B">
            <w:pPr>
              <w:rPr>
                <w:rFonts w:ascii="Courier New" w:hAnsi="Courier New" w:cs="Courier New"/>
                <w:color w:val="000000"/>
              </w:rPr>
            </w:pPr>
            <w:r w:rsidRPr="00FE0C59">
              <w:rPr>
                <w:rFonts w:ascii="Courier New" w:hAnsi="Courier New" w:cs="Courier New"/>
                <w:color w:val="000000"/>
              </w:rPr>
              <w:t>77a3;aeqvg;aeqvs;ajkyr;aeqvu;aeqvv;ajmah;aeqvy;</w:t>
            </w:r>
          </w:p>
          <w:p w:rsidR="005A295E" w:rsidRPr="00FE0C59" w:rsidRDefault="005A295E" w:rsidP="000B2F0B">
            <w:pPr>
              <w:rPr>
                <w:rFonts w:ascii="Courier New" w:hAnsi="Courier New" w:cs="Courier New"/>
                <w:color w:val="000000"/>
              </w:rPr>
            </w:pPr>
            <w:r w:rsidRPr="00FE0C59">
              <w:rPr>
                <w:rFonts w:ascii="Courier New" w:hAnsi="Courier New" w:cs="Courier New"/>
                <w:color w:val="000000"/>
              </w:rPr>
              <w:t>77a3</w:t>
            </w:r>
          </w:p>
        </w:tc>
        <w:tc>
          <w:tcPr>
            <w:tcW w:w="993" w:type="dxa"/>
            <w:tcBorders>
              <w:top w:val="single" w:sz="6" w:space="0" w:color="auto"/>
              <w:left w:val="single" w:sz="6" w:space="0" w:color="auto"/>
              <w:bottom w:val="single" w:sz="4" w:space="0" w:color="auto"/>
              <w:right w:val="single" w:sz="6" w:space="0" w:color="auto"/>
            </w:tcBorders>
            <w:shd w:val="clear" w:color="auto" w:fill="auto"/>
            <w:noWrap/>
            <w:vAlign w:val="bottom"/>
            <w:hideMark/>
          </w:tcPr>
          <w:p w:rsidR="005A295E" w:rsidRPr="00373CC6" w:rsidRDefault="005A295E" w:rsidP="000B2F0B">
            <w:pPr>
              <w:rPr>
                <w:rFonts w:ascii="Calibri" w:hAnsi="Calibri"/>
                <w:color w:val="000000"/>
              </w:rPr>
            </w:pPr>
            <w:r>
              <w:rPr>
                <w:rFonts w:ascii="Calibri" w:hAnsi="Calibri"/>
                <w:color w:val="000000"/>
              </w:rPr>
              <w:t>1816</w:t>
            </w:r>
          </w:p>
        </w:tc>
        <w:tc>
          <w:tcPr>
            <w:tcW w:w="1165" w:type="dxa"/>
            <w:tcBorders>
              <w:top w:val="single" w:sz="6" w:space="0" w:color="auto"/>
              <w:left w:val="single" w:sz="6" w:space="0" w:color="auto"/>
              <w:bottom w:val="single" w:sz="4" w:space="0" w:color="auto"/>
              <w:right w:val="single" w:sz="4" w:space="0" w:color="auto"/>
            </w:tcBorders>
            <w:shd w:val="clear" w:color="auto" w:fill="auto"/>
            <w:noWrap/>
            <w:vAlign w:val="bottom"/>
            <w:hideMark/>
          </w:tcPr>
          <w:p w:rsidR="005A295E" w:rsidRPr="00373CC6" w:rsidRDefault="005A295E" w:rsidP="000B2F0B">
            <w:pPr>
              <w:rPr>
                <w:rFonts w:ascii="Calibri" w:hAnsi="Calibri"/>
                <w:color w:val="000000"/>
              </w:rPr>
            </w:pPr>
            <w:r>
              <w:rPr>
                <w:rFonts w:ascii="Calibri" w:hAnsi="Calibri"/>
                <w:color w:val="000000"/>
              </w:rPr>
              <w:t>1.55%</w:t>
            </w:r>
          </w:p>
        </w:tc>
      </w:tr>
    </w:tbl>
    <w:p w:rsidR="005A295E" w:rsidRDefault="005A295E" w:rsidP="002F1F2F">
      <w:pPr>
        <w:pStyle w:val="ListParagraph"/>
      </w:pPr>
    </w:p>
    <w:p w:rsidR="002F1F2F" w:rsidRDefault="002F1F2F" w:rsidP="002F1F2F">
      <w:pPr>
        <w:pStyle w:val="ListParagraph"/>
      </w:pPr>
      <w:r w:rsidRPr="002F1F2F">
        <w:t xml:space="preserve"> </w:t>
      </w:r>
    </w:p>
    <w:p w:rsidR="006736F3" w:rsidRDefault="006736F3" w:rsidP="002F1F2F">
      <w:pPr>
        <w:pStyle w:val="ListParagraph"/>
      </w:pPr>
    </w:p>
    <w:p w:rsidR="00FE0C59" w:rsidRPr="002F1F2F" w:rsidRDefault="00FE0C59" w:rsidP="002F1F2F">
      <w:pPr>
        <w:pStyle w:val="ListParagraph"/>
      </w:pPr>
    </w:p>
    <w:tbl>
      <w:tblPr>
        <w:tblW w:w="10376"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625"/>
        <w:gridCol w:w="7110"/>
        <w:gridCol w:w="1323"/>
        <w:gridCol w:w="1318"/>
      </w:tblGrid>
      <w:tr w:rsidR="003B40AB" w:rsidRPr="00373CC6" w:rsidTr="00865F23">
        <w:trPr>
          <w:trHeight w:val="300"/>
          <w:jc w:val="center"/>
        </w:trPr>
        <w:tc>
          <w:tcPr>
            <w:tcW w:w="625" w:type="dxa"/>
          </w:tcPr>
          <w:p w:rsidR="0032202C" w:rsidRDefault="0032202C" w:rsidP="00373CC6">
            <w:pPr>
              <w:jc w:val="center"/>
              <w:rPr>
                <w:rFonts w:ascii="Calibri" w:hAnsi="Calibri"/>
                <w:color w:val="000000"/>
              </w:rPr>
            </w:pPr>
            <w:proofErr w:type="spellStart"/>
            <w:r>
              <w:rPr>
                <w:rFonts w:ascii="Calibri" w:hAnsi="Calibri"/>
                <w:color w:val="000000"/>
              </w:rPr>
              <w:t>Sno</w:t>
            </w:r>
            <w:proofErr w:type="spellEnd"/>
          </w:p>
        </w:tc>
        <w:tc>
          <w:tcPr>
            <w:tcW w:w="7110" w:type="dxa"/>
            <w:shd w:val="clear" w:color="auto" w:fill="auto"/>
            <w:noWrap/>
            <w:vAlign w:val="bottom"/>
            <w:hideMark/>
          </w:tcPr>
          <w:p w:rsidR="0032202C" w:rsidRDefault="0032202C" w:rsidP="00373CC6">
            <w:pPr>
              <w:jc w:val="center"/>
              <w:rPr>
                <w:rFonts w:ascii="Calibri" w:hAnsi="Calibri"/>
                <w:color w:val="000000"/>
              </w:rPr>
            </w:pPr>
            <w:r>
              <w:rPr>
                <w:rFonts w:ascii="Calibri" w:hAnsi="Calibri"/>
                <w:color w:val="000000"/>
              </w:rPr>
              <w:t xml:space="preserve">Nexus  </w:t>
            </w:r>
            <w:proofErr w:type="spellStart"/>
            <w:r w:rsidRPr="00373CC6">
              <w:rPr>
                <w:rFonts w:ascii="Calibri" w:hAnsi="Calibri"/>
                <w:color w:val="000000"/>
              </w:rPr>
              <w:t>Eventstream</w:t>
            </w:r>
            <w:proofErr w:type="spellEnd"/>
          </w:p>
          <w:p w:rsidR="006736F3" w:rsidRPr="00373CC6" w:rsidRDefault="006736F3" w:rsidP="00373CC6">
            <w:pPr>
              <w:jc w:val="center"/>
              <w:rPr>
                <w:rFonts w:ascii="Calibri" w:hAnsi="Calibri"/>
                <w:color w:val="000000"/>
              </w:rPr>
            </w:pPr>
          </w:p>
        </w:tc>
        <w:tc>
          <w:tcPr>
            <w:tcW w:w="1323" w:type="dxa"/>
            <w:shd w:val="clear" w:color="auto" w:fill="auto"/>
            <w:noWrap/>
            <w:vAlign w:val="bottom"/>
            <w:hideMark/>
          </w:tcPr>
          <w:p w:rsidR="0032202C" w:rsidRPr="00373CC6" w:rsidRDefault="0032202C" w:rsidP="00373CC6">
            <w:pPr>
              <w:rPr>
                <w:rFonts w:ascii="Calibri" w:hAnsi="Calibri"/>
                <w:color w:val="000000"/>
              </w:rPr>
            </w:pPr>
            <w:r>
              <w:rPr>
                <w:rFonts w:ascii="Calibri" w:hAnsi="Calibri"/>
                <w:color w:val="000000"/>
              </w:rPr>
              <w:t>count</w:t>
            </w:r>
          </w:p>
        </w:tc>
        <w:tc>
          <w:tcPr>
            <w:tcW w:w="1318" w:type="dxa"/>
            <w:shd w:val="clear" w:color="auto" w:fill="auto"/>
            <w:noWrap/>
            <w:vAlign w:val="bottom"/>
            <w:hideMark/>
          </w:tcPr>
          <w:p w:rsidR="0032202C" w:rsidRPr="00373CC6" w:rsidRDefault="000321D1" w:rsidP="00373CC6">
            <w:pPr>
              <w:rPr>
                <w:rFonts w:ascii="Calibri" w:hAnsi="Calibri"/>
                <w:color w:val="000000"/>
              </w:rPr>
            </w:pPr>
            <w:r w:rsidRPr="00373CC6">
              <w:rPr>
                <w:rFonts w:ascii="Calibri" w:hAnsi="Calibri"/>
                <w:color w:val="000000"/>
              </w:rPr>
              <w:t>P</w:t>
            </w:r>
            <w:r w:rsidR="0032202C" w:rsidRPr="00373CC6">
              <w:rPr>
                <w:rFonts w:ascii="Calibri" w:hAnsi="Calibri"/>
                <w:color w:val="000000"/>
              </w:rPr>
              <w:t>ercentage</w:t>
            </w:r>
          </w:p>
        </w:tc>
      </w:tr>
      <w:tr w:rsidR="003B40AB" w:rsidRPr="00373CC6" w:rsidTr="00865F23">
        <w:trPr>
          <w:trHeight w:val="300"/>
          <w:jc w:val="center"/>
        </w:trPr>
        <w:tc>
          <w:tcPr>
            <w:tcW w:w="625" w:type="dxa"/>
          </w:tcPr>
          <w:p w:rsidR="0032202C" w:rsidRPr="00373CC6" w:rsidRDefault="0032202C" w:rsidP="00373CC6">
            <w:pPr>
              <w:rPr>
                <w:rFonts w:ascii="Calibri" w:hAnsi="Calibri"/>
                <w:color w:val="000000"/>
              </w:rPr>
            </w:pPr>
            <w:r>
              <w:rPr>
                <w:rFonts w:ascii="Calibri" w:hAnsi="Calibri"/>
                <w:color w:val="000000"/>
              </w:rPr>
              <w:t>1</w:t>
            </w:r>
          </w:p>
        </w:tc>
        <w:tc>
          <w:tcPr>
            <w:tcW w:w="7110" w:type="dxa"/>
            <w:shd w:val="clear" w:color="auto" w:fill="auto"/>
            <w:noWrap/>
            <w:vAlign w:val="bottom"/>
            <w:hideMark/>
          </w:tcPr>
          <w:p w:rsidR="0032202C" w:rsidRPr="00FE0C59" w:rsidRDefault="0032202C" w:rsidP="00373CC6">
            <w:pPr>
              <w:rPr>
                <w:rFonts w:ascii="Courier New" w:hAnsi="Courier New" w:cs="Courier New"/>
                <w:color w:val="000000"/>
              </w:rPr>
            </w:pPr>
            <w:r w:rsidRPr="00FE0C59">
              <w:rPr>
                <w:rFonts w:ascii="Courier New" w:hAnsi="Courier New" w:cs="Courier New"/>
                <w:color w:val="000000"/>
              </w:rPr>
              <w:t>an8jj;ap3nc;ap3nc;ap3nc;ap3nc;ahv0v</w:t>
            </w:r>
          </w:p>
        </w:tc>
        <w:tc>
          <w:tcPr>
            <w:tcW w:w="1323" w:type="dxa"/>
            <w:shd w:val="clear" w:color="auto" w:fill="auto"/>
            <w:noWrap/>
            <w:vAlign w:val="bottom"/>
            <w:hideMark/>
          </w:tcPr>
          <w:p w:rsidR="0032202C" w:rsidRPr="00373CC6" w:rsidRDefault="0032202C" w:rsidP="00373CC6">
            <w:pPr>
              <w:rPr>
                <w:rFonts w:ascii="Calibri" w:hAnsi="Calibri"/>
                <w:color w:val="000000"/>
              </w:rPr>
            </w:pPr>
            <w:r w:rsidRPr="00373CC6">
              <w:rPr>
                <w:rFonts w:ascii="Calibri" w:hAnsi="Calibri"/>
                <w:color w:val="000000"/>
              </w:rPr>
              <w:t>158703</w:t>
            </w:r>
          </w:p>
        </w:tc>
        <w:tc>
          <w:tcPr>
            <w:tcW w:w="1318" w:type="dxa"/>
            <w:shd w:val="clear" w:color="auto" w:fill="auto"/>
            <w:noWrap/>
            <w:vAlign w:val="bottom"/>
            <w:hideMark/>
          </w:tcPr>
          <w:p w:rsidR="0032202C" w:rsidRPr="00373CC6" w:rsidRDefault="0032202C" w:rsidP="003B40AB">
            <w:pPr>
              <w:rPr>
                <w:rFonts w:ascii="Calibri" w:hAnsi="Calibri"/>
                <w:color w:val="000000"/>
              </w:rPr>
            </w:pPr>
            <w:r w:rsidRPr="00373CC6">
              <w:rPr>
                <w:rFonts w:ascii="Calibri" w:hAnsi="Calibri"/>
                <w:color w:val="000000"/>
              </w:rPr>
              <w:t>76</w:t>
            </w:r>
            <w:r>
              <w:rPr>
                <w:rFonts w:ascii="Calibri" w:hAnsi="Calibri"/>
                <w:color w:val="000000"/>
              </w:rPr>
              <w:t>.</w:t>
            </w:r>
            <w:r w:rsidRPr="00373CC6">
              <w:rPr>
                <w:rFonts w:ascii="Calibri" w:hAnsi="Calibri"/>
                <w:color w:val="000000"/>
              </w:rPr>
              <w:t>39</w:t>
            </w:r>
            <w:r w:rsidR="003B40AB">
              <w:rPr>
                <w:rFonts w:ascii="Calibri" w:hAnsi="Calibri"/>
                <w:color w:val="000000"/>
              </w:rPr>
              <w:t>%</w:t>
            </w:r>
          </w:p>
        </w:tc>
      </w:tr>
      <w:tr w:rsidR="003B40AB" w:rsidRPr="00373CC6" w:rsidTr="00865F23">
        <w:trPr>
          <w:trHeight w:val="300"/>
          <w:jc w:val="center"/>
        </w:trPr>
        <w:tc>
          <w:tcPr>
            <w:tcW w:w="625" w:type="dxa"/>
          </w:tcPr>
          <w:p w:rsidR="0032202C" w:rsidRPr="00373CC6" w:rsidRDefault="0032202C" w:rsidP="00373CC6">
            <w:pPr>
              <w:rPr>
                <w:rFonts w:ascii="Calibri" w:hAnsi="Calibri"/>
                <w:color w:val="000000"/>
              </w:rPr>
            </w:pPr>
            <w:r>
              <w:rPr>
                <w:rFonts w:ascii="Calibri" w:hAnsi="Calibri"/>
                <w:color w:val="000000"/>
              </w:rPr>
              <w:t>2</w:t>
            </w:r>
          </w:p>
        </w:tc>
        <w:tc>
          <w:tcPr>
            <w:tcW w:w="7110" w:type="dxa"/>
            <w:shd w:val="clear" w:color="auto" w:fill="auto"/>
            <w:noWrap/>
            <w:vAlign w:val="bottom"/>
            <w:hideMark/>
          </w:tcPr>
          <w:p w:rsidR="0032202C" w:rsidRPr="00FE0C59" w:rsidRDefault="0032202C" w:rsidP="00373CC6">
            <w:pPr>
              <w:rPr>
                <w:rFonts w:ascii="Courier New" w:hAnsi="Courier New" w:cs="Courier New"/>
                <w:color w:val="000000"/>
              </w:rPr>
            </w:pPr>
            <w:r w:rsidRPr="00FE0C59">
              <w:rPr>
                <w:rFonts w:ascii="Courier New" w:hAnsi="Courier New" w:cs="Courier New"/>
                <w:color w:val="000000"/>
              </w:rPr>
              <w:t>apl4f;an3fm;an3fw;apl4i</w:t>
            </w:r>
          </w:p>
        </w:tc>
        <w:tc>
          <w:tcPr>
            <w:tcW w:w="1323" w:type="dxa"/>
            <w:shd w:val="clear" w:color="auto" w:fill="auto"/>
            <w:noWrap/>
            <w:vAlign w:val="bottom"/>
            <w:hideMark/>
          </w:tcPr>
          <w:p w:rsidR="0032202C" w:rsidRPr="00373CC6" w:rsidRDefault="0032202C" w:rsidP="00373CC6">
            <w:pPr>
              <w:rPr>
                <w:rFonts w:ascii="Calibri" w:hAnsi="Calibri"/>
                <w:color w:val="000000"/>
              </w:rPr>
            </w:pPr>
            <w:r w:rsidRPr="00373CC6">
              <w:rPr>
                <w:rFonts w:ascii="Calibri" w:hAnsi="Calibri"/>
                <w:color w:val="000000"/>
              </w:rPr>
              <w:t>15222</w:t>
            </w:r>
          </w:p>
        </w:tc>
        <w:tc>
          <w:tcPr>
            <w:tcW w:w="1318" w:type="dxa"/>
            <w:shd w:val="clear" w:color="auto" w:fill="auto"/>
            <w:noWrap/>
            <w:vAlign w:val="bottom"/>
            <w:hideMark/>
          </w:tcPr>
          <w:p w:rsidR="0032202C" w:rsidRPr="00373CC6" w:rsidRDefault="0032202C" w:rsidP="00373CC6">
            <w:pPr>
              <w:rPr>
                <w:rFonts w:ascii="Calibri" w:hAnsi="Calibri"/>
                <w:color w:val="000000"/>
              </w:rPr>
            </w:pPr>
            <w:r w:rsidRPr="00373CC6">
              <w:rPr>
                <w:rFonts w:ascii="Calibri" w:hAnsi="Calibri"/>
                <w:color w:val="000000"/>
              </w:rPr>
              <w:t>7</w:t>
            </w:r>
            <w:r>
              <w:rPr>
                <w:rFonts w:ascii="Calibri" w:hAnsi="Calibri"/>
                <w:color w:val="000000"/>
              </w:rPr>
              <w:t>.</w:t>
            </w:r>
            <w:r w:rsidRPr="00373CC6">
              <w:rPr>
                <w:rFonts w:ascii="Calibri" w:hAnsi="Calibri"/>
                <w:color w:val="000000"/>
              </w:rPr>
              <w:t>327</w:t>
            </w:r>
            <w:r w:rsidR="003B40AB">
              <w:rPr>
                <w:rFonts w:ascii="Calibri" w:hAnsi="Calibri"/>
                <w:color w:val="000000"/>
              </w:rPr>
              <w:t>%</w:t>
            </w:r>
          </w:p>
        </w:tc>
      </w:tr>
      <w:tr w:rsidR="003B40AB" w:rsidRPr="00373CC6" w:rsidTr="00865F23">
        <w:trPr>
          <w:trHeight w:val="300"/>
          <w:jc w:val="center"/>
        </w:trPr>
        <w:tc>
          <w:tcPr>
            <w:tcW w:w="625" w:type="dxa"/>
          </w:tcPr>
          <w:p w:rsidR="0032202C" w:rsidRPr="00373CC6" w:rsidRDefault="0032202C" w:rsidP="00373CC6">
            <w:pPr>
              <w:rPr>
                <w:rFonts w:ascii="Calibri" w:hAnsi="Calibri"/>
                <w:color w:val="000000"/>
              </w:rPr>
            </w:pPr>
            <w:r>
              <w:rPr>
                <w:rFonts w:ascii="Calibri" w:hAnsi="Calibri"/>
                <w:color w:val="000000"/>
              </w:rPr>
              <w:t>3</w:t>
            </w:r>
          </w:p>
        </w:tc>
        <w:tc>
          <w:tcPr>
            <w:tcW w:w="7110" w:type="dxa"/>
            <w:shd w:val="clear" w:color="auto" w:fill="auto"/>
            <w:noWrap/>
            <w:vAlign w:val="bottom"/>
            <w:hideMark/>
          </w:tcPr>
          <w:p w:rsidR="0032202C" w:rsidRPr="00FE0C59" w:rsidRDefault="0032202C" w:rsidP="00373CC6">
            <w:pPr>
              <w:rPr>
                <w:rFonts w:ascii="Courier New" w:hAnsi="Courier New" w:cs="Courier New"/>
                <w:color w:val="000000"/>
              </w:rPr>
            </w:pPr>
            <w:r w:rsidRPr="00FE0C59">
              <w:rPr>
                <w:rFonts w:ascii="Courier New" w:hAnsi="Courier New" w:cs="Courier New"/>
                <w:color w:val="000000"/>
              </w:rPr>
              <w:t>ahv0v</w:t>
            </w:r>
          </w:p>
        </w:tc>
        <w:tc>
          <w:tcPr>
            <w:tcW w:w="1323" w:type="dxa"/>
            <w:shd w:val="clear" w:color="auto" w:fill="auto"/>
            <w:noWrap/>
            <w:vAlign w:val="bottom"/>
            <w:hideMark/>
          </w:tcPr>
          <w:p w:rsidR="0032202C" w:rsidRPr="00373CC6" w:rsidRDefault="0032202C" w:rsidP="00373CC6">
            <w:pPr>
              <w:rPr>
                <w:rFonts w:ascii="Calibri" w:hAnsi="Calibri"/>
                <w:color w:val="000000"/>
              </w:rPr>
            </w:pPr>
            <w:r w:rsidRPr="00373CC6">
              <w:rPr>
                <w:rFonts w:ascii="Calibri" w:hAnsi="Calibri"/>
                <w:color w:val="000000"/>
              </w:rPr>
              <w:t>8293</w:t>
            </w:r>
          </w:p>
        </w:tc>
        <w:tc>
          <w:tcPr>
            <w:tcW w:w="1318" w:type="dxa"/>
            <w:shd w:val="clear" w:color="auto" w:fill="auto"/>
            <w:noWrap/>
            <w:vAlign w:val="bottom"/>
            <w:hideMark/>
          </w:tcPr>
          <w:p w:rsidR="0032202C" w:rsidRPr="00373CC6" w:rsidRDefault="0032202C" w:rsidP="00373CC6">
            <w:pPr>
              <w:rPr>
                <w:rFonts w:ascii="Calibri" w:hAnsi="Calibri"/>
                <w:color w:val="000000"/>
              </w:rPr>
            </w:pPr>
            <w:r w:rsidRPr="00373CC6">
              <w:rPr>
                <w:rFonts w:ascii="Calibri" w:hAnsi="Calibri"/>
                <w:color w:val="000000"/>
              </w:rPr>
              <w:t>3</w:t>
            </w:r>
            <w:r>
              <w:rPr>
                <w:rFonts w:ascii="Calibri" w:hAnsi="Calibri"/>
                <w:color w:val="000000"/>
              </w:rPr>
              <w:t>.</w:t>
            </w:r>
            <w:r w:rsidR="003B40AB">
              <w:rPr>
                <w:rFonts w:ascii="Calibri" w:hAnsi="Calibri"/>
                <w:color w:val="000000"/>
              </w:rPr>
              <w:t>99%</w:t>
            </w:r>
          </w:p>
        </w:tc>
      </w:tr>
      <w:tr w:rsidR="003B40AB" w:rsidRPr="00373CC6" w:rsidTr="00865F23">
        <w:trPr>
          <w:trHeight w:val="300"/>
          <w:jc w:val="center"/>
        </w:trPr>
        <w:tc>
          <w:tcPr>
            <w:tcW w:w="625" w:type="dxa"/>
          </w:tcPr>
          <w:p w:rsidR="0032202C" w:rsidRPr="00373CC6" w:rsidRDefault="0032202C" w:rsidP="00373CC6">
            <w:pPr>
              <w:rPr>
                <w:rFonts w:ascii="Calibri" w:hAnsi="Calibri"/>
                <w:color w:val="000000"/>
              </w:rPr>
            </w:pPr>
            <w:r>
              <w:rPr>
                <w:rFonts w:ascii="Calibri" w:hAnsi="Calibri"/>
                <w:color w:val="000000"/>
              </w:rPr>
              <w:t>4</w:t>
            </w:r>
          </w:p>
        </w:tc>
        <w:tc>
          <w:tcPr>
            <w:tcW w:w="7110" w:type="dxa"/>
            <w:shd w:val="clear" w:color="auto" w:fill="auto"/>
            <w:noWrap/>
            <w:vAlign w:val="bottom"/>
            <w:hideMark/>
          </w:tcPr>
          <w:p w:rsidR="0032202C" w:rsidRPr="00FE0C59" w:rsidRDefault="0032202C" w:rsidP="00373CC6">
            <w:pPr>
              <w:rPr>
                <w:rFonts w:ascii="Courier New" w:hAnsi="Courier New" w:cs="Courier New"/>
                <w:color w:val="000000"/>
              </w:rPr>
            </w:pPr>
            <w:r w:rsidRPr="00FE0C59">
              <w:rPr>
                <w:rFonts w:ascii="Courier New" w:hAnsi="Courier New" w:cs="Courier New"/>
                <w:color w:val="000000"/>
              </w:rPr>
              <w:t>ap3m2;ahv0v</w:t>
            </w:r>
          </w:p>
        </w:tc>
        <w:tc>
          <w:tcPr>
            <w:tcW w:w="1323" w:type="dxa"/>
            <w:shd w:val="clear" w:color="auto" w:fill="auto"/>
            <w:noWrap/>
            <w:vAlign w:val="bottom"/>
            <w:hideMark/>
          </w:tcPr>
          <w:p w:rsidR="0032202C" w:rsidRPr="00373CC6" w:rsidRDefault="0032202C" w:rsidP="00373CC6">
            <w:pPr>
              <w:rPr>
                <w:rFonts w:ascii="Calibri" w:hAnsi="Calibri"/>
                <w:color w:val="000000"/>
              </w:rPr>
            </w:pPr>
            <w:r w:rsidRPr="00373CC6">
              <w:rPr>
                <w:rFonts w:ascii="Calibri" w:hAnsi="Calibri"/>
                <w:color w:val="000000"/>
              </w:rPr>
              <w:t>7845</w:t>
            </w:r>
          </w:p>
        </w:tc>
        <w:tc>
          <w:tcPr>
            <w:tcW w:w="1318" w:type="dxa"/>
            <w:shd w:val="clear" w:color="auto" w:fill="auto"/>
            <w:noWrap/>
            <w:vAlign w:val="bottom"/>
            <w:hideMark/>
          </w:tcPr>
          <w:p w:rsidR="0032202C" w:rsidRPr="00373CC6" w:rsidRDefault="0032202C" w:rsidP="003B40AB">
            <w:pPr>
              <w:rPr>
                <w:rFonts w:ascii="Calibri" w:hAnsi="Calibri"/>
                <w:color w:val="000000"/>
              </w:rPr>
            </w:pPr>
            <w:r w:rsidRPr="00373CC6">
              <w:rPr>
                <w:rFonts w:ascii="Calibri" w:hAnsi="Calibri"/>
                <w:color w:val="000000"/>
              </w:rPr>
              <w:t>3</w:t>
            </w:r>
            <w:r>
              <w:rPr>
                <w:rFonts w:ascii="Calibri" w:hAnsi="Calibri"/>
                <w:color w:val="000000"/>
              </w:rPr>
              <w:t>.</w:t>
            </w:r>
            <w:r w:rsidRPr="00373CC6">
              <w:rPr>
                <w:rFonts w:ascii="Calibri" w:hAnsi="Calibri"/>
                <w:color w:val="000000"/>
              </w:rPr>
              <w:t>77</w:t>
            </w:r>
            <w:r w:rsidR="003B40AB">
              <w:rPr>
                <w:rFonts w:ascii="Calibri" w:hAnsi="Calibri"/>
                <w:color w:val="000000"/>
              </w:rPr>
              <w:t>%</w:t>
            </w:r>
          </w:p>
        </w:tc>
      </w:tr>
      <w:tr w:rsidR="003B40AB" w:rsidRPr="00373CC6" w:rsidTr="00865F23">
        <w:trPr>
          <w:trHeight w:val="300"/>
          <w:jc w:val="center"/>
        </w:trPr>
        <w:tc>
          <w:tcPr>
            <w:tcW w:w="625" w:type="dxa"/>
          </w:tcPr>
          <w:p w:rsidR="0032202C" w:rsidRPr="00373CC6" w:rsidRDefault="0032202C" w:rsidP="00373CC6">
            <w:pPr>
              <w:rPr>
                <w:rFonts w:ascii="Calibri" w:hAnsi="Calibri"/>
                <w:color w:val="000000"/>
              </w:rPr>
            </w:pPr>
            <w:r>
              <w:rPr>
                <w:rFonts w:ascii="Calibri" w:hAnsi="Calibri"/>
                <w:color w:val="000000"/>
              </w:rPr>
              <w:t>5</w:t>
            </w:r>
          </w:p>
        </w:tc>
        <w:tc>
          <w:tcPr>
            <w:tcW w:w="7110" w:type="dxa"/>
            <w:shd w:val="clear" w:color="auto" w:fill="auto"/>
            <w:noWrap/>
            <w:vAlign w:val="bottom"/>
            <w:hideMark/>
          </w:tcPr>
          <w:p w:rsidR="0032202C" w:rsidRPr="00FE0C59" w:rsidRDefault="0032202C" w:rsidP="00373CC6">
            <w:pPr>
              <w:rPr>
                <w:rFonts w:ascii="Courier New" w:hAnsi="Courier New" w:cs="Courier New"/>
                <w:color w:val="000000"/>
              </w:rPr>
            </w:pPr>
            <w:r w:rsidRPr="00FE0C59">
              <w:rPr>
                <w:rFonts w:ascii="Courier New" w:hAnsi="Courier New" w:cs="Courier New"/>
                <w:color w:val="000000"/>
              </w:rPr>
              <w:t>apl4f;an3j0;an3j7;an3j8;apl4i;aojam;apkh5;apkh8</w:t>
            </w:r>
          </w:p>
        </w:tc>
        <w:tc>
          <w:tcPr>
            <w:tcW w:w="1323" w:type="dxa"/>
            <w:shd w:val="clear" w:color="auto" w:fill="auto"/>
            <w:noWrap/>
            <w:vAlign w:val="bottom"/>
            <w:hideMark/>
          </w:tcPr>
          <w:p w:rsidR="0032202C" w:rsidRPr="00373CC6" w:rsidRDefault="0032202C" w:rsidP="00373CC6">
            <w:pPr>
              <w:rPr>
                <w:rFonts w:ascii="Calibri" w:hAnsi="Calibri"/>
                <w:color w:val="000000"/>
              </w:rPr>
            </w:pPr>
            <w:r w:rsidRPr="00373CC6">
              <w:rPr>
                <w:rFonts w:ascii="Calibri" w:hAnsi="Calibri"/>
                <w:color w:val="000000"/>
              </w:rPr>
              <w:t>4364</w:t>
            </w:r>
          </w:p>
        </w:tc>
        <w:tc>
          <w:tcPr>
            <w:tcW w:w="1318" w:type="dxa"/>
            <w:shd w:val="clear" w:color="auto" w:fill="auto"/>
            <w:noWrap/>
            <w:vAlign w:val="bottom"/>
            <w:hideMark/>
          </w:tcPr>
          <w:p w:rsidR="0032202C" w:rsidRPr="00373CC6" w:rsidRDefault="0032202C" w:rsidP="00373CC6">
            <w:pPr>
              <w:rPr>
                <w:rFonts w:ascii="Calibri" w:hAnsi="Calibri"/>
                <w:color w:val="000000"/>
              </w:rPr>
            </w:pPr>
            <w:r w:rsidRPr="00373CC6">
              <w:rPr>
                <w:rFonts w:ascii="Calibri" w:hAnsi="Calibri"/>
                <w:color w:val="000000"/>
              </w:rPr>
              <w:t>2</w:t>
            </w:r>
            <w:r>
              <w:rPr>
                <w:rFonts w:ascii="Calibri" w:hAnsi="Calibri"/>
                <w:color w:val="000000"/>
              </w:rPr>
              <w:t>.</w:t>
            </w:r>
            <w:r w:rsidR="003B40AB">
              <w:rPr>
                <w:rFonts w:ascii="Calibri" w:hAnsi="Calibri"/>
                <w:color w:val="000000"/>
              </w:rPr>
              <w:t>1%</w:t>
            </w:r>
          </w:p>
        </w:tc>
      </w:tr>
    </w:tbl>
    <w:p w:rsidR="00500643" w:rsidRDefault="00500643" w:rsidP="00500643">
      <w:pPr>
        <w:pStyle w:val="Heading1"/>
        <w:pBdr>
          <w:bottom w:val="single" w:sz="4" w:space="0" w:color="595959" w:themeColor="text1" w:themeTint="A6"/>
        </w:pBdr>
      </w:pPr>
      <w:r w:rsidRPr="00B57F6F">
        <w:t xml:space="preserve"> </w:t>
      </w:r>
      <w:r>
        <w:t xml:space="preserve">Inter Stream Interaction </w:t>
      </w:r>
    </w:p>
    <w:p w:rsidR="00724160" w:rsidRDefault="00724160" w:rsidP="00373CC6"/>
    <w:p w:rsidR="00E30080" w:rsidRDefault="00500643" w:rsidP="00373CC6">
      <w:r>
        <w:t>When a bunch of client requests are concurrently processed by the server, there are possibilities of interaction amongst the client requests, {shared memory</w:t>
      </w:r>
      <w:r w:rsidR="00464B07">
        <w:t xml:space="preserve">, </w:t>
      </w:r>
      <w:proofErr w:type="spellStart"/>
      <w:proofErr w:type="gramStart"/>
      <w:r w:rsidR="00464B07">
        <w:t>cpu</w:t>
      </w:r>
      <w:proofErr w:type="spellEnd"/>
      <w:proofErr w:type="gramEnd"/>
      <w:r w:rsidR="00464B07">
        <w:t xml:space="preserve">, </w:t>
      </w:r>
      <w:proofErr w:type="spellStart"/>
      <w:r w:rsidR="00464B07">
        <w:t>io</w:t>
      </w:r>
      <w:proofErr w:type="spellEnd"/>
      <w:r w:rsidR="00464B07">
        <w:t>, file handle.</w:t>
      </w:r>
      <w:r>
        <w:t>}</w:t>
      </w:r>
      <w:r w:rsidR="00464B07">
        <w:t xml:space="preserve"> It is also imperative to know how good the Service is in terms</w:t>
      </w:r>
      <w:r>
        <w:t xml:space="preserve"> </w:t>
      </w:r>
      <w:r w:rsidR="00464B07">
        <w:t xml:space="preserve">of managing multiple threads of </w:t>
      </w:r>
      <w:r w:rsidR="00623544">
        <w:t>execution {</w:t>
      </w:r>
      <w:proofErr w:type="spellStart"/>
      <w:r w:rsidR="00464B07">
        <w:t>mutex</w:t>
      </w:r>
      <w:proofErr w:type="spellEnd"/>
      <w:r w:rsidR="00464B07">
        <w:t xml:space="preserve"> variables, semaphores, synchronization and coherence}. </w:t>
      </w:r>
    </w:p>
    <w:p w:rsidR="00E30080" w:rsidRDefault="00E30080" w:rsidP="00373CC6"/>
    <w:p w:rsidR="00662405" w:rsidRDefault="00500643" w:rsidP="00373CC6">
      <w:r>
        <w:t>Th</w:t>
      </w:r>
      <w:r w:rsidR="00464B07">
        <w:t>e</w:t>
      </w:r>
      <w:r>
        <w:t>s</w:t>
      </w:r>
      <w:r w:rsidR="00464B07">
        <w:t>e issues</w:t>
      </w:r>
      <w:r>
        <w:t xml:space="preserve"> might be detrimental at times to either or both of the interacting client requests.  We can approximate such an interaction between</w:t>
      </w:r>
      <w:r w:rsidR="00E234F2">
        <w:t xml:space="preserve"> the client requests. We can hypothesize such as detrimental effect to their </w:t>
      </w:r>
      <w:r w:rsidR="00662405">
        <w:t>causation</w:t>
      </w:r>
      <w:r w:rsidR="00E234F2">
        <w:t xml:space="preserve"> as opposed to correlation. In other words we might analyze possibilities 0f “it is because of this interaction between stream A and B there is an error now in stream B”.  </w:t>
      </w:r>
      <w:r w:rsidR="00464B07">
        <w:t>W</w:t>
      </w:r>
      <w:r w:rsidR="00662405">
        <w:t>e approximate such an interaction by choosing two requests that happens in the “same time”. We claim that they are interacting if the follow the following predicate for requests A and B.</w:t>
      </w:r>
    </w:p>
    <w:p w:rsidR="00E30080" w:rsidRDefault="00E30080" w:rsidP="00373CC6"/>
    <w:p w:rsidR="00E30080" w:rsidRDefault="00E30080" w:rsidP="00373CC6"/>
    <w:p w:rsidR="00E30080" w:rsidRDefault="00E30080" w:rsidP="00373CC6"/>
    <w:p w:rsidR="00E30080" w:rsidRDefault="00E30080" w:rsidP="00373CC6"/>
    <w:p w:rsidR="00E30080" w:rsidRDefault="00E30080" w:rsidP="00373CC6"/>
    <w:p w:rsidR="00662405" w:rsidRPr="008D3923" w:rsidRDefault="008D3923" w:rsidP="00662405">
      <w:pPr>
        <w:pStyle w:val="ListParagraph"/>
        <w:numPr>
          <w:ilvl w:val="0"/>
          <w:numId w:val="18"/>
        </w:numPr>
        <w:rPr>
          <w:rFonts w:ascii="Cambria Math" w:hAnsi="Cambria Math"/>
          <w:oMath/>
        </w:rPr>
      </w:pPr>
      <m:oMath>
        <m:r>
          <w:rPr>
            <w:rFonts w:ascii="Cambria Math" w:hAnsi="Cambria Math"/>
          </w:rPr>
          <w:lastRenderedPageBreak/>
          <m:t>B.StartTime &lt; A.StartTime and B.EndTime &gt;= A.StartTime  or</m:t>
        </m:r>
      </m:oMath>
    </w:p>
    <w:p w:rsidR="00662405" w:rsidRPr="008D3923" w:rsidRDefault="008D3923" w:rsidP="005C05FD">
      <w:pPr>
        <w:pStyle w:val="ListParagraph"/>
        <w:numPr>
          <w:ilvl w:val="0"/>
          <w:numId w:val="18"/>
        </w:numPr>
        <w:rPr>
          <w:rFonts w:ascii="Cambria Math" w:hAnsi="Cambria Math"/>
          <w:oMath/>
        </w:rPr>
      </w:pPr>
      <m:oMath>
        <m:r>
          <w:rPr>
            <w:rFonts w:ascii="Cambria Math" w:hAnsi="Cambria Math"/>
          </w:rPr>
          <m:t>B.StartTime==A.StartTime and B.EndTime &gt;= A.StartTime or</m:t>
        </m:r>
      </m:oMath>
    </w:p>
    <w:p w:rsidR="00662405" w:rsidRPr="008D3923" w:rsidRDefault="008D3923" w:rsidP="005C05FD">
      <w:pPr>
        <w:pStyle w:val="ListParagraph"/>
        <w:numPr>
          <w:ilvl w:val="0"/>
          <w:numId w:val="18"/>
        </w:numPr>
        <w:rPr>
          <w:rFonts w:ascii="Cambria Math" w:hAnsi="Cambria Math"/>
          <w:oMath/>
        </w:rPr>
      </w:pPr>
      <m:oMath>
        <m:r>
          <w:rPr>
            <w:rFonts w:ascii="Cambria Math" w:hAnsi="Cambria Math"/>
          </w:rPr>
          <m:t xml:space="preserve">B.StartTime &gt; A.StartTime and </m:t>
        </m:r>
      </m:oMath>
    </w:p>
    <w:p w:rsidR="00662405" w:rsidRPr="008D3923" w:rsidRDefault="008D3923" w:rsidP="00662405">
      <w:pPr>
        <w:pStyle w:val="ListParagraph"/>
        <w:numPr>
          <w:ilvl w:val="1"/>
          <w:numId w:val="18"/>
        </w:numPr>
        <w:rPr>
          <w:rFonts w:ascii="Cambria Math" w:hAnsi="Cambria Math"/>
          <w:oMath/>
        </w:rPr>
      </w:pPr>
      <m:oMath>
        <m:r>
          <w:rPr>
            <w:rFonts w:ascii="Cambria Math" w:hAnsi="Cambria Math"/>
          </w:rPr>
          <m:t>B.StartTime  &lt; A.EndTime and B.EndTime &gt; A.StartTime or</m:t>
        </m:r>
      </m:oMath>
    </w:p>
    <w:p w:rsidR="008D3923" w:rsidRPr="008D3923" w:rsidRDefault="008D3923" w:rsidP="008D3923">
      <w:pPr>
        <w:pStyle w:val="ListParagraph"/>
        <w:numPr>
          <w:ilvl w:val="1"/>
          <w:numId w:val="18"/>
        </w:numPr>
        <w:rPr>
          <w:rFonts w:ascii="Cambria Math" w:hAnsi="Cambria Math"/>
          <w:oMath/>
        </w:rPr>
      </w:pPr>
      <m:oMath>
        <m:r>
          <w:rPr>
            <w:rFonts w:ascii="Cambria Math" w:hAnsi="Cambria Math"/>
          </w:rPr>
          <m:t>B.StartTime == A.EndTime and B.EndTime &gt; A.StartTime and</m:t>
        </m:r>
      </m:oMath>
    </w:p>
    <w:p w:rsidR="00662405" w:rsidRPr="008D3923" w:rsidRDefault="008D3923" w:rsidP="008D3923">
      <w:pPr>
        <w:pStyle w:val="ListParagraph"/>
        <w:numPr>
          <w:ilvl w:val="2"/>
          <w:numId w:val="18"/>
        </w:numPr>
        <w:rPr>
          <w:rFonts w:ascii="Cambria Math" w:hAnsi="Cambria Math"/>
          <w:oMath/>
        </w:rPr>
      </w:pPr>
      <m:oMath>
        <m:r>
          <w:rPr>
            <w:rFonts w:ascii="Cambria Math" w:hAnsi="Cambria Math"/>
          </w:rPr>
          <m:t xml:space="preserve"> B.EndTime&gt;= A.EndTime</m:t>
        </m:r>
      </m:oMath>
    </w:p>
    <w:p w:rsidR="008D3923" w:rsidRDefault="008D3923" w:rsidP="008D3923">
      <w:pPr>
        <w:pStyle w:val="ListParagraph"/>
        <w:ind w:left="1440"/>
      </w:pPr>
    </w:p>
    <w:p w:rsidR="0067190D" w:rsidRDefault="00623544" w:rsidP="00DC5C7A">
      <w:r>
        <w:t xml:space="preserve">The </w:t>
      </w:r>
      <w:r w:rsidR="008D3923">
        <w:t>following terminologies</w:t>
      </w:r>
      <w:r>
        <w:t xml:space="preserve"> are analog</w:t>
      </w:r>
      <w:r w:rsidR="008D3923">
        <w:t>y</w:t>
      </w:r>
      <w:r>
        <w:t xml:space="preserve"> to a hypothesis where one </w:t>
      </w:r>
      <w:r w:rsidR="008D3923">
        <w:t>EventStr</w:t>
      </w:r>
      <w:r>
        <w:t xml:space="preserve">eam will be affecting other </w:t>
      </w:r>
      <w:r w:rsidR="008D3923">
        <w:t>EventS</w:t>
      </w:r>
      <w:r>
        <w:t>treams.</w:t>
      </w:r>
      <w:r w:rsidR="008D3923">
        <w:t xml:space="preserve">  </w:t>
      </w:r>
      <w:r w:rsidR="005C05FD">
        <w:t xml:space="preserve">An EventStream is </w:t>
      </w:r>
      <w:proofErr w:type="gramStart"/>
      <w:r w:rsidR="005C05FD">
        <w:rPr>
          <w:b/>
          <w:i/>
        </w:rPr>
        <w:t>T</w:t>
      </w:r>
      <w:r w:rsidR="005C05FD" w:rsidRPr="005C05FD">
        <w:rPr>
          <w:b/>
          <w:i/>
        </w:rPr>
        <w:t>roubled</w:t>
      </w:r>
      <w:proofErr w:type="gramEnd"/>
      <w:r w:rsidR="005C05FD">
        <w:t xml:space="preserve"> if it is</w:t>
      </w:r>
      <w:r w:rsidR="00DC5C7A">
        <w:t xml:space="preserve"> having the level field in one of the values {Warning, Unexpected, Exception, Monitorable, </w:t>
      </w:r>
      <w:r w:rsidR="005C05FD">
        <w:t xml:space="preserve">Critical}. A </w:t>
      </w:r>
      <w:r w:rsidR="005C05FD" w:rsidRPr="005C05FD">
        <w:rPr>
          <w:b/>
          <w:i/>
        </w:rPr>
        <w:t>victimStream</w:t>
      </w:r>
      <w:r w:rsidR="005C05FD">
        <w:t xml:space="preserve"> is an </w:t>
      </w:r>
      <w:r>
        <w:t>EventStream</w:t>
      </w:r>
      <w:r w:rsidR="005C05FD">
        <w:t xml:space="preserve"> at focus. </w:t>
      </w:r>
      <w:r w:rsidR="005C05FD" w:rsidRPr="005C05FD">
        <w:rPr>
          <w:b/>
          <w:i/>
        </w:rPr>
        <w:t>Neighbor stream</w:t>
      </w:r>
      <w:r w:rsidR="005C05FD">
        <w:t xml:space="preserve"> are the ones EventStream which occurs at the same</w:t>
      </w:r>
      <w:r>
        <w:t xml:space="preserve"> </w:t>
      </w:r>
      <w:r w:rsidR="005C05FD">
        <w:t xml:space="preserve">time as the </w:t>
      </w:r>
      <w:proofErr w:type="spellStart"/>
      <w:r w:rsidR="005C05FD">
        <w:t>victimstream</w:t>
      </w:r>
      <w:proofErr w:type="spellEnd"/>
      <w:r w:rsidR="005C05FD">
        <w:t xml:space="preserve"> as defined by the above predicate.</w:t>
      </w:r>
      <w:r w:rsidR="00662405">
        <w:t xml:space="preserve"> </w:t>
      </w:r>
      <w:r w:rsidR="005C05FD">
        <w:t>We count the number of times the VictimStream was “troubled” “by” the neighboring streams and the number of the victim stream was not troubled by the neighboring streams</w:t>
      </w:r>
      <w:r w:rsidR="00E2715D">
        <w:t xml:space="preserve"> when the victimStream is “interacting” with the Neighboring stream</w:t>
      </w:r>
      <w:r w:rsidR="005C05FD">
        <w:t>.</w:t>
      </w:r>
      <w:r w:rsidR="00E2715D">
        <w:t xml:space="preserve"> We define “</w:t>
      </w:r>
      <w:r w:rsidR="00E2715D" w:rsidRPr="00E2715D">
        <w:rPr>
          <w:b/>
          <w:i/>
        </w:rPr>
        <w:t>Innocence</w:t>
      </w:r>
      <w:r w:rsidR="00E2715D">
        <w:t>” of a Neighboring stream with respect to a victim stream as the ratio of the number of times the victim stream was not “affected” by neighboring stream to the number of times the victim stream</w:t>
      </w:r>
      <w:r w:rsidR="00464B07">
        <w:t xml:space="preserve">. We declare a </w:t>
      </w:r>
      <w:r w:rsidR="00464B07" w:rsidRPr="00464B07">
        <w:rPr>
          <w:b/>
          <w:i/>
        </w:rPr>
        <w:t>culprit stream</w:t>
      </w:r>
      <w:r w:rsidR="00E2715D">
        <w:t xml:space="preserve"> </w:t>
      </w:r>
      <w:r w:rsidR="00464B07">
        <w:t xml:space="preserve">with respect to a </w:t>
      </w:r>
      <w:proofErr w:type="spellStart"/>
      <w:r w:rsidR="00464B07">
        <w:t>victimstream</w:t>
      </w:r>
      <w:proofErr w:type="spellEnd"/>
      <w:r w:rsidR="00464B07">
        <w:t xml:space="preserve"> as the stream with least value of innocence.</w:t>
      </w:r>
      <w:r w:rsidR="00E2715D">
        <w:t xml:space="preserve"> </w:t>
      </w:r>
      <w:r w:rsidR="0067190D">
        <w:t xml:space="preserve">It all could be just be noise and </w:t>
      </w:r>
      <w:r w:rsidR="003B3308">
        <w:t xml:space="preserve">the above </w:t>
      </w:r>
      <w:r>
        <w:t>definitions</w:t>
      </w:r>
      <w:r w:rsidR="003B3308">
        <w:t xml:space="preserve"> </w:t>
      </w:r>
      <w:r w:rsidR="0067190D">
        <w:t>doesn’t mean anything as the probability of interaction among the request is quite less. We can verify them though just in case</w:t>
      </w:r>
      <w:r w:rsidR="003B3308">
        <w:t xml:space="preserve"> if we find anything interesting</w:t>
      </w:r>
      <w:r w:rsidR="0067190D">
        <w:t>.</w:t>
      </w:r>
    </w:p>
    <w:p w:rsidR="003B3308" w:rsidRDefault="003B3308" w:rsidP="00DC5C7A"/>
    <w:p w:rsidR="0015080D" w:rsidRDefault="0015080D" w:rsidP="00DC5C7A">
      <w:r>
        <w:rPr>
          <w:noProof/>
        </w:rPr>
        <w:drawing>
          <wp:inline distT="0" distB="0" distL="0" distR="0" wp14:anchorId="658C2892" wp14:editId="4CFD5DED">
            <wp:extent cx="5538470" cy="4750422"/>
            <wp:effectExtent l="0" t="0" r="0" b="0"/>
            <wp:docPr id="348" name="Picture 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 name="Picture 347"/>
                    <pic:cNvPicPr>
                      <a:picLocks noChangeAspect="1"/>
                    </pic:cNvPicPr>
                  </pic:nvPicPr>
                  <pic:blipFill>
                    <a:blip r:embed="rId15"/>
                    <a:stretch>
                      <a:fillRect/>
                    </a:stretch>
                  </pic:blipFill>
                  <pic:spPr>
                    <a:xfrm>
                      <a:off x="0" y="0"/>
                      <a:ext cx="5550276" cy="4760548"/>
                    </a:xfrm>
                    <a:prstGeom prst="rect">
                      <a:avLst/>
                    </a:prstGeom>
                  </pic:spPr>
                </pic:pic>
              </a:graphicData>
            </a:graphic>
          </wp:inline>
        </w:drawing>
      </w:r>
    </w:p>
    <w:p w:rsidR="00E30080" w:rsidRDefault="00E30080" w:rsidP="00DC5C7A"/>
    <w:p w:rsidR="00E30080" w:rsidRDefault="00E30080" w:rsidP="00DC5C7A"/>
    <w:p w:rsidR="00E30080" w:rsidRDefault="00E30080" w:rsidP="00DC5C7A"/>
    <w:p w:rsidR="00E30080" w:rsidRDefault="00E30080" w:rsidP="00DC5C7A"/>
    <w:p w:rsidR="00E30080" w:rsidRDefault="00E30080" w:rsidP="00DC5C7A"/>
    <w:p w:rsidR="00BE5819" w:rsidRDefault="009A3E54" w:rsidP="00DC5C7A">
      <w:r>
        <w:t xml:space="preserve"> The following are the culprit streams for Roaming service.</w:t>
      </w:r>
    </w:p>
    <w:p w:rsidR="00972B9B" w:rsidRDefault="00972B9B" w:rsidP="00DC5C7A"/>
    <w:p w:rsidR="009A3E54" w:rsidRPr="005532CE" w:rsidRDefault="00E455C0" w:rsidP="00E455C0">
      <w:pPr>
        <w:pStyle w:val="ListParagraph"/>
        <w:numPr>
          <w:ilvl w:val="0"/>
          <w:numId w:val="19"/>
        </w:numPr>
        <w:rPr>
          <w:rFonts w:ascii="Courier New" w:hAnsi="Courier New" w:cs="Courier New"/>
        </w:rPr>
      </w:pPr>
      <w:r w:rsidRPr="00972B9B">
        <w:rPr>
          <w:i/>
        </w:rPr>
        <w:t>VictimStream</w:t>
      </w:r>
      <w:r>
        <w:t xml:space="preserve">: </w:t>
      </w:r>
      <w:r w:rsidRPr="005532CE">
        <w:rPr>
          <w:rFonts w:ascii="Courier New" w:hAnsi="Courier New" w:cs="Courier New"/>
        </w:rPr>
        <w:t>77a3;aebci;af7xc;aiwcp;akhz0;adhof;adhoi;af7xd;77a3</w:t>
      </w:r>
    </w:p>
    <w:p w:rsidR="00E455C0" w:rsidRDefault="00E455C0" w:rsidP="00E455C0">
      <w:pPr>
        <w:pStyle w:val="ListParagraph"/>
      </w:pPr>
      <w:proofErr w:type="spellStart"/>
      <w:r w:rsidRPr="00972B9B">
        <w:rPr>
          <w:i/>
        </w:rPr>
        <w:t>CulpritStream</w:t>
      </w:r>
      <w:proofErr w:type="spellEnd"/>
      <w:r>
        <w:t xml:space="preserve">: </w:t>
      </w:r>
      <w:r w:rsidRPr="005532CE">
        <w:rPr>
          <w:rFonts w:ascii="Courier New" w:hAnsi="Courier New" w:cs="Courier New"/>
        </w:rPr>
        <w:t>77a3;aebci;af7xc;aiwcp;akhz0;adhof;adhoi;af7xd;77a3</w:t>
      </w:r>
    </w:p>
    <w:p w:rsidR="00E455C0" w:rsidRDefault="008D3923" w:rsidP="00E455C0">
      <w:pPr>
        <w:pStyle w:val="ListParagraph"/>
      </w:pPr>
      <w:r w:rsidRPr="00972B9B">
        <w:rPr>
          <w:i/>
        </w:rPr>
        <w:t>Affected count</w:t>
      </w:r>
      <w:r w:rsidR="00E455C0">
        <w:t>: 12</w:t>
      </w:r>
    </w:p>
    <w:p w:rsidR="00E455C0" w:rsidRDefault="00E455C0" w:rsidP="00E455C0">
      <w:pPr>
        <w:pStyle w:val="ListParagraph"/>
      </w:pPr>
      <w:proofErr w:type="spellStart"/>
      <w:r w:rsidRPr="00050799">
        <w:rPr>
          <w:i/>
        </w:rPr>
        <w:t>NotAffected</w:t>
      </w:r>
      <w:proofErr w:type="spellEnd"/>
      <w:r w:rsidRPr="00050799">
        <w:rPr>
          <w:i/>
        </w:rPr>
        <w:t xml:space="preserve"> count</w:t>
      </w:r>
      <w:r>
        <w:t>:</w:t>
      </w:r>
      <w:r w:rsidR="00050799">
        <w:t xml:space="preserve"> </w:t>
      </w:r>
      <w:r>
        <w:t>0</w:t>
      </w:r>
    </w:p>
    <w:p w:rsidR="00B33479" w:rsidRDefault="00B33479" w:rsidP="00E455C0">
      <w:pPr>
        <w:pStyle w:val="ListParagraph"/>
      </w:pPr>
    </w:p>
    <w:p w:rsidR="00E455C0" w:rsidRPr="005532CE" w:rsidRDefault="00E455C0" w:rsidP="00E455C0">
      <w:pPr>
        <w:pStyle w:val="ListParagraph"/>
        <w:numPr>
          <w:ilvl w:val="0"/>
          <w:numId w:val="19"/>
        </w:numPr>
        <w:rPr>
          <w:rFonts w:ascii="Courier New" w:hAnsi="Courier New" w:cs="Courier New"/>
        </w:rPr>
      </w:pPr>
      <w:proofErr w:type="spellStart"/>
      <w:r w:rsidRPr="00050799">
        <w:rPr>
          <w:i/>
        </w:rPr>
        <w:t>VictimStream</w:t>
      </w:r>
      <w:proofErr w:type="spellEnd"/>
      <w:r>
        <w:t>:</w:t>
      </w:r>
      <w:r w:rsidRPr="00E455C0">
        <w:t xml:space="preserve"> </w:t>
      </w:r>
      <w:r w:rsidRPr="005532CE">
        <w:rPr>
          <w:rFonts w:ascii="Courier New" w:hAnsi="Courier New" w:cs="Courier New"/>
        </w:rPr>
        <w:t>77a3;aebci;af7xc;aiwcp;akhz0;adhof;adhoi;af7xd;77a3</w:t>
      </w:r>
    </w:p>
    <w:p w:rsidR="00E455C0" w:rsidRPr="005532CE" w:rsidRDefault="00E455C0" w:rsidP="00E455C0">
      <w:pPr>
        <w:pStyle w:val="ListParagraph"/>
      </w:pPr>
      <w:proofErr w:type="spellStart"/>
      <w:r w:rsidRPr="00050799">
        <w:rPr>
          <w:i/>
        </w:rPr>
        <w:t>CulpritStream</w:t>
      </w:r>
      <w:proofErr w:type="spellEnd"/>
      <w:r>
        <w:t>:</w:t>
      </w:r>
      <w:r w:rsidRPr="00E455C0">
        <w:t xml:space="preserve"> </w:t>
      </w:r>
      <w:r w:rsidRPr="005532CE">
        <w:rPr>
          <w:rFonts w:ascii="Courier New" w:hAnsi="Courier New" w:cs="Courier New"/>
        </w:rPr>
        <w:t>77a3;aebci;af7xc;aiwcp;adhof;adhoi;af7xd;77a3</w:t>
      </w:r>
    </w:p>
    <w:p w:rsidR="00E455C0" w:rsidRDefault="00E455C0" w:rsidP="00E455C0">
      <w:pPr>
        <w:pStyle w:val="ListParagraph"/>
      </w:pPr>
      <w:r w:rsidRPr="00050799">
        <w:rPr>
          <w:i/>
        </w:rPr>
        <w:t>Affected</w:t>
      </w:r>
      <w:r>
        <w:t>:</w:t>
      </w:r>
      <w:r w:rsidR="00050799">
        <w:t xml:space="preserve"> </w:t>
      </w:r>
      <w:r>
        <w:t>12</w:t>
      </w:r>
    </w:p>
    <w:p w:rsidR="00E455C0" w:rsidRDefault="00E455C0" w:rsidP="00E455C0">
      <w:pPr>
        <w:pStyle w:val="ListParagraph"/>
      </w:pPr>
      <w:proofErr w:type="spellStart"/>
      <w:r w:rsidRPr="00050799">
        <w:rPr>
          <w:i/>
        </w:rPr>
        <w:t>NotAffected</w:t>
      </w:r>
      <w:proofErr w:type="spellEnd"/>
      <w:r>
        <w:t>:</w:t>
      </w:r>
      <w:r w:rsidR="00050799">
        <w:t xml:space="preserve"> </w:t>
      </w:r>
      <w:r>
        <w:t>0</w:t>
      </w:r>
    </w:p>
    <w:p w:rsidR="00050799" w:rsidRDefault="00050799" w:rsidP="00E455C0">
      <w:pPr>
        <w:pStyle w:val="ListParagraph"/>
      </w:pPr>
    </w:p>
    <w:p w:rsidR="00E455C0" w:rsidRDefault="00E455C0" w:rsidP="00EA1376">
      <w:pPr>
        <w:pStyle w:val="ListParagraph"/>
        <w:numPr>
          <w:ilvl w:val="0"/>
          <w:numId w:val="19"/>
        </w:numPr>
        <w:rPr>
          <w:rFonts w:ascii="Calibri" w:hAnsi="Calibri"/>
          <w:color w:val="000000"/>
        </w:rPr>
      </w:pPr>
      <w:r w:rsidRPr="00050799">
        <w:rPr>
          <w:i/>
        </w:rPr>
        <w:t>VictimStream</w:t>
      </w:r>
      <w:r>
        <w:t xml:space="preserve">:  </w:t>
      </w:r>
      <w:r w:rsidRPr="005532CE">
        <w:rPr>
          <w:rFonts w:ascii="Courier New" w:hAnsi="Courier New" w:cs="Courier New"/>
          <w:color w:val="000000"/>
        </w:rPr>
        <w:t>77a3;aeqvg;aeqvs;adhoi;ajkyf;aeqvu;aeqvv;ajmah;aeqvv;ajmah;aeqvy;77a3</w:t>
      </w:r>
    </w:p>
    <w:p w:rsidR="00E455C0" w:rsidRDefault="00E455C0" w:rsidP="00E455C0">
      <w:pPr>
        <w:pStyle w:val="ListParagraph"/>
      </w:pPr>
      <w:proofErr w:type="spellStart"/>
      <w:r w:rsidRPr="00050799">
        <w:rPr>
          <w:i/>
        </w:rPr>
        <w:t>CulpritStream</w:t>
      </w:r>
      <w:proofErr w:type="spellEnd"/>
      <w:r>
        <w:t xml:space="preserve">: </w:t>
      </w:r>
      <w:r w:rsidRPr="005532CE">
        <w:rPr>
          <w:rFonts w:ascii="Courier New" w:hAnsi="Courier New" w:cs="Courier New"/>
        </w:rPr>
        <w:t>77a3</w:t>
      </w:r>
      <w:proofErr w:type="gramStart"/>
      <w:r w:rsidRPr="005532CE">
        <w:rPr>
          <w:rFonts w:ascii="Courier New" w:hAnsi="Courier New" w:cs="Courier New"/>
        </w:rPr>
        <w:t>;77a3</w:t>
      </w:r>
      <w:proofErr w:type="gramEnd"/>
    </w:p>
    <w:p w:rsidR="00E455C0" w:rsidRDefault="00E455C0" w:rsidP="00E455C0">
      <w:pPr>
        <w:pStyle w:val="ListParagraph"/>
      </w:pPr>
      <w:r w:rsidRPr="00050799">
        <w:rPr>
          <w:i/>
        </w:rPr>
        <w:t>Affected</w:t>
      </w:r>
      <w:r>
        <w:t>:</w:t>
      </w:r>
      <w:r w:rsidR="00050799">
        <w:t xml:space="preserve"> </w:t>
      </w:r>
      <w:r>
        <w:t>11</w:t>
      </w:r>
    </w:p>
    <w:p w:rsidR="00E455C0" w:rsidRDefault="00E455C0" w:rsidP="00E455C0">
      <w:pPr>
        <w:pStyle w:val="ListParagraph"/>
      </w:pPr>
      <w:proofErr w:type="spellStart"/>
      <w:r w:rsidRPr="00050799">
        <w:rPr>
          <w:i/>
        </w:rPr>
        <w:t>NotAffected</w:t>
      </w:r>
      <w:proofErr w:type="spellEnd"/>
      <w:r>
        <w:t>:</w:t>
      </w:r>
      <w:r w:rsidR="00050799">
        <w:t xml:space="preserve"> </w:t>
      </w:r>
      <w:r>
        <w:t>0</w:t>
      </w:r>
    </w:p>
    <w:p w:rsidR="00050799" w:rsidRPr="00E455C0" w:rsidRDefault="00050799" w:rsidP="00E455C0">
      <w:pPr>
        <w:pStyle w:val="ListParagraph"/>
        <w:rPr>
          <w:rFonts w:ascii="Calibri" w:hAnsi="Calibri"/>
          <w:color w:val="000000"/>
        </w:rPr>
      </w:pPr>
    </w:p>
    <w:p w:rsidR="00E455C0" w:rsidRDefault="00E455C0" w:rsidP="00EA1376">
      <w:pPr>
        <w:pStyle w:val="ListParagraph"/>
        <w:numPr>
          <w:ilvl w:val="0"/>
          <w:numId w:val="19"/>
        </w:numPr>
        <w:rPr>
          <w:rFonts w:ascii="Calibri" w:hAnsi="Calibri"/>
          <w:color w:val="000000"/>
        </w:rPr>
      </w:pPr>
      <w:r w:rsidRPr="00050799">
        <w:rPr>
          <w:i/>
        </w:rPr>
        <w:t>VictimStream</w:t>
      </w:r>
      <w:r>
        <w:t>:</w:t>
      </w:r>
      <w:r w:rsidR="00050799">
        <w:t xml:space="preserve">  </w:t>
      </w:r>
      <w:r w:rsidRPr="005532CE">
        <w:rPr>
          <w:rFonts w:ascii="Courier New" w:hAnsi="Courier New" w:cs="Courier New"/>
          <w:color w:val="000000"/>
        </w:rPr>
        <w:t>77a3;aeqvg;aeqvs;77a3;77a3;aeqvu;aeqvv;ajmah;aeqvv;ajmah;aeqvx;a494;adhof;adhoi;adhog;adhof;adhoi;adhog;adhof;adhoi;adhog;adhof;adhoi;adhog;adhof;adhoi;adhog;adhof;adhoi;adhog;adhof;adhoi;adhog;adhof;adhoi;adhog;adhof;adhoi;adhog;adhof;adhoi;adhog;adhof;adhoi;adhog;adhof;adhoi;adhog;a495;77a3</w:t>
      </w:r>
    </w:p>
    <w:p w:rsidR="00E455C0" w:rsidRDefault="00E455C0" w:rsidP="00E455C0">
      <w:pPr>
        <w:pStyle w:val="ListParagraph"/>
        <w:rPr>
          <w:rFonts w:ascii="Calibri" w:hAnsi="Calibri"/>
          <w:color w:val="000000"/>
        </w:rPr>
      </w:pPr>
      <w:proofErr w:type="spellStart"/>
      <w:r w:rsidRPr="00050799">
        <w:rPr>
          <w:i/>
        </w:rPr>
        <w:t>CulpritStream</w:t>
      </w:r>
      <w:proofErr w:type="spellEnd"/>
      <w:r>
        <w:t xml:space="preserve">: </w:t>
      </w:r>
      <w:r w:rsidRPr="005532CE">
        <w:rPr>
          <w:rFonts w:ascii="Courier New" w:hAnsi="Courier New" w:cs="Courier New"/>
          <w:color w:val="000000"/>
        </w:rPr>
        <w:t>77a3</w:t>
      </w:r>
      <w:proofErr w:type="gramStart"/>
      <w:r w:rsidRPr="005532CE">
        <w:rPr>
          <w:rFonts w:ascii="Courier New" w:hAnsi="Courier New" w:cs="Courier New"/>
          <w:color w:val="000000"/>
        </w:rPr>
        <w:t>;77a3</w:t>
      </w:r>
      <w:proofErr w:type="gramEnd"/>
    </w:p>
    <w:p w:rsidR="00E455C0" w:rsidRDefault="00E455C0" w:rsidP="00E455C0">
      <w:pPr>
        <w:pStyle w:val="ListParagraph"/>
        <w:rPr>
          <w:rFonts w:ascii="Calibri" w:hAnsi="Calibri"/>
          <w:color w:val="000000"/>
        </w:rPr>
      </w:pPr>
      <w:r w:rsidRPr="00050799">
        <w:rPr>
          <w:rFonts w:ascii="Calibri" w:hAnsi="Calibri"/>
          <w:i/>
          <w:color w:val="000000"/>
        </w:rPr>
        <w:t>Affected</w:t>
      </w:r>
      <w:r>
        <w:rPr>
          <w:rFonts w:ascii="Calibri" w:hAnsi="Calibri"/>
          <w:color w:val="000000"/>
        </w:rPr>
        <w:t>:</w:t>
      </w:r>
      <w:r w:rsidR="00050799">
        <w:rPr>
          <w:rFonts w:ascii="Calibri" w:hAnsi="Calibri"/>
          <w:color w:val="000000"/>
        </w:rPr>
        <w:t xml:space="preserve"> </w:t>
      </w:r>
      <w:r>
        <w:rPr>
          <w:rFonts w:ascii="Calibri" w:hAnsi="Calibri"/>
          <w:color w:val="000000"/>
        </w:rPr>
        <w:t>11</w:t>
      </w:r>
    </w:p>
    <w:p w:rsidR="00E455C0" w:rsidRDefault="00E455C0" w:rsidP="00E455C0">
      <w:pPr>
        <w:pStyle w:val="ListParagraph"/>
        <w:rPr>
          <w:rFonts w:ascii="Calibri" w:hAnsi="Calibri"/>
          <w:color w:val="000000"/>
        </w:rPr>
      </w:pPr>
      <w:proofErr w:type="spellStart"/>
      <w:r w:rsidRPr="00050799">
        <w:rPr>
          <w:rFonts w:ascii="Calibri" w:hAnsi="Calibri"/>
          <w:i/>
          <w:color w:val="000000"/>
        </w:rPr>
        <w:t>NotAffected</w:t>
      </w:r>
      <w:proofErr w:type="spellEnd"/>
      <w:r w:rsidRPr="00050799">
        <w:rPr>
          <w:rFonts w:ascii="Calibri" w:hAnsi="Calibri"/>
          <w:i/>
          <w:color w:val="000000"/>
        </w:rPr>
        <w:t>:</w:t>
      </w:r>
      <w:r w:rsidR="00050799">
        <w:rPr>
          <w:rFonts w:ascii="Calibri" w:hAnsi="Calibri"/>
          <w:color w:val="000000"/>
        </w:rPr>
        <w:t xml:space="preserve"> </w:t>
      </w:r>
      <w:r>
        <w:rPr>
          <w:rFonts w:ascii="Calibri" w:hAnsi="Calibri"/>
          <w:color w:val="000000"/>
        </w:rPr>
        <w:t>0</w:t>
      </w:r>
    </w:p>
    <w:p w:rsidR="00050799" w:rsidRPr="00E455C0" w:rsidRDefault="00050799" w:rsidP="00E455C0">
      <w:pPr>
        <w:pStyle w:val="ListParagraph"/>
        <w:rPr>
          <w:rFonts w:ascii="Calibri" w:hAnsi="Calibri"/>
          <w:color w:val="000000"/>
        </w:rPr>
      </w:pPr>
    </w:p>
    <w:p w:rsidR="00846046" w:rsidRPr="005532CE" w:rsidRDefault="002719D3" w:rsidP="00846046">
      <w:pPr>
        <w:pStyle w:val="ListParagraph"/>
        <w:numPr>
          <w:ilvl w:val="0"/>
          <w:numId w:val="19"/>
        </w:numPr>
        <w:rPr>
          <w:rFonts w:ascii="Courier New" w:hAnsi="Courier New" w:cs="Courier New"/>
          <w:color w:val="000000"/>
        </w:rPr>
      </w:pPr>
      <w:r w:rsidRPr="00050799">
        <w:rPr>
          <w:i/>
        </w:rPr>
        <w:t>VictimStream</w:t>
      </w:r>
      <w:r>
        <w:t xml:space="preserve">:  </w:t>
      </w:r>
      <w:r w:rsidR="00846046" w:rsidRPr="005532CE">
        <w:rPr>
          <w:rFonts w:ascii="Courier New" w:hAnsi="Courier New" w:cs="Courier New"/>
          <w:color w:val="000000"/>
        </w:rPr>
        <w:t>77a3;aeqvg;aeqvs;adhoi;ajkyf;aeqvu;aeqvv;ajmah;aeqvv;ajmah;aeqvy;77a3</w:t>
      </w:r>
    </w:p>
    <w:p w:rsidR="002719D3" w:rsidRDefault="002719D3" w:rsidP="00846046">
      <w:pPr>
        <w:pStyle w:val="ListParagraph"/>
        <w:rPr>
          <w:rFonts w:ascii="Calibri" w:hAnsi="Calibri"/>
          <w:color w:val="000000"/>
        </w:rPr>
      </w:pPr>
      <w:proofErr w:type="spellStart"/>
      <w:r w:rsidRPr="00050799">
        <w:rPr>
          <w:i/>
        </w:rPr>
        <w:t>CulpritStream</w:t>
      </w:r>
      <w:proofErr w:type="spellEnd"/>
      <w:r>
        <w:t>:</w:t>
      </w:r>
      <w:r w:rsidRPr="002719D3">
        <w:rPr>
          <w:rFonts w:ascii="Calibri" w:hAnsi="Calibri"/>
          <w:color w:val="000000"/>
        </w:rPr>
        <w:t xml:space="preserve"> </w:t>
      </w:r>
      <w:r w:rsidRPr="005532CE">
        <w:rPr>
          <w:rFonts w:ascii="Courier New" w:hAnsi="Courier New" w:cs="Courier New"/>
          <w:color w:val="000000"/>
        </w:rPr>
        <w:t>77a3</w:t>
      </w:r>
      <w:proofErr w:type="gramStart"/>
      <w:r w:rsidRPr="005532CE">
        <w:rPr>
          <w:rFonts w:ascii="Courier New" w:hAnsi="Courier New" w:cs="Courier New"/>
          <w:color w:val="000000"/>
        </w:rPr>
        <w:t>;ajmfo</w:t>
      </w:r>
      <w:proofErr w:type="gramEnd"/>
      <w:r w:rsidRPr="005532CE">
        <w:rPr>
          <w:rFonts w:ascii="Courier New" w:hAnsi="Courier New" w:cs="Courier New"/>
          <w:color w:val="000000"/>
        </w:rPr>
        <w:t>;77a3</w:t>
      </w:r>
    </w:p>
    <w:p w:rsidR="00846046" w:rsidRDefault="00846046" w:rsidP="00846046">
      <w:pPr>
        <w:pStyle w:val="ListParagraph"/>
        <w:rPr>
          <w:rFonts w:ascii="Calibri" w:hAnsi="Calibri"/>
          <w:color w:val="000000"/>
        </w:rPr>
      </w:pPr>
      <w:r w:rsidRPr="00050799">
        <w:rPr>
          <w:i/>
        </w:rPr>
        <w:t>Affected</w:t>
      </w:r>
      <w:r>
        <w:t>:</w:t>
      </w:r>
      <w:r w:rsidR="00050799">
        <w:t xml:space="preserve"> </w:t>
      </w:r>
      <w:r>
        <w:rPr>
          <w:rFonts w:ascii="Calibri" w:hAnsi="Calibri"/>
          <w:color w:val="000000"/>
        </w:rPr>
        <w:t>5</w:t>
      </w:r>
    </w:p>
    <w:p w:rsidR="00846046" w:rsidRDefault="00846046" w:rsidP="00846046">
      <w:pPr>
        <w:pStyle w:val="ListParagraph"/>
        <w:rPr>
          <w:rFonts w:ascii="Calibri" w:hAnsi="Calibri"/>
          <w:color w:val="000000"/>
        </w:rPr>
      </w:pPr>
      <w:proofErr w:type="spellStart"/>
      <w:r w:rsidRPr="00050799">
        <w:rPr>
          <w:i/>
        </w:rPr>
        <w:t>NotAffected</w:t>
      </w:r>
      <w:proofErr w:type="spellEnd"/>
      <w:r>
        <w:t>:</w:t>
      </w:r>
      <w:r w:rsidR="00050799">
        <w:t xml:space="preserve"> </w:t>
      </w:r>
      <w:r>
        <w:rPr>
          <w:rFonts w:ascii="Calibri" w:hAnsi="Calibri"/>
          <w:color w:val="000000"/>
        </w:rPr>
        <w:t>0</w:t>
      </w:r>
    </w:p>
    <w:p w:rsidR="002719D3" w:rsidRPr="002719D3" w:rsidRDefault="002719D3" w:rsidP="002719D3">
      <w:pPr>
        <w:ind w:firstLine="708"/>
        <w:rPr>
          <w:rFonts w:ascii="Calibri" w:hAnsi="Calibri"/>
          <w:color w:val="000000"/>
        </w:rPr>
      </w:pPr>
    </w:p>
    <w:p w:rsidR="00043291" w:rsidRDefault="00050799" w:rsidP="009B341D">
      <w:pPr>
        <w:rPr>
          <w:rFonts w:ascii="Calibri" w:hAnsi="Calibri"/>
          <w:color w:val="000000"/>
        </w:rPr>
      </w:pPr>
      <w:r>
        <w:rPr>
          <w:rFonts w:ascii="Calibri" w:hAnsi="Calibri"/>
          <w:color w:val="000000"/>
        </w:rPr>
        <w:t>W</w:t>
      </w:r>
      <w:r w:rsidR="00F44534">
        <w:rPr>
          <w:rFonts w:ascii="Calibri" w:hAnsi="Calibri"/>
          <w:color w:val="000000"/>
        </w:rPr>
        <w:t>hen we investigate into stream 77a3</w:t>
      </w:r>
      <w:proofErr w:type="gramStart"/>
      <w:r w:rsidR="00F44534">
        <w:rPr>
          <w:rFonts w:ascii="Calibri" w:hAnsi="Calibri"/>
          <w:color w:val="000000"/>
        </w:rPr>
        <w:t>;77a3</w:t>
      </w:r>
      <w:proofErr w:type="gramEnd"/>
      <w:r>
        <w:rPr>
          <w:rFonts w:ascii="Calibri" w:hAnsi="Calibri"/>
          <w:color w:val="000000"/>
        </w:rPr>
        <w:t xml:space="preserve"> we found that </w:t>
      </w:r>
      <w:r w:rsidR="00043291">
        <w:rPr>
          <w:rFonts w:ascii="Calibri" w:hAnsi="Calibri"/>
          <w:color w:val="000000"/>
        </w:rPr>
        <w:t xml:space="preserve"> “</w:t>
      </w:r>
      <w:r w:rsidR="00043291" w:rsidRPr="00043291">
        <w:rPr>
          <w:rFonts w:ascii="Calibri" w:hAnsi="Calibri"/>
          <w:color w:val="000000"/>
        </w:rPr>
        <w:t>77a3 is the event that ULS logs when you start or stop a correlation</w:t>
      </w:r>
      <w:r w:rsidR="00043291">
        <w:rPr>
          <w:rFonts w:ascii="Calibri" w:hAnsi="Calibri"/>
          <w:color w:val="000000"/>
        </w:rPr>
        <w:t xml:space="preserve">”. It turns out to be noise. </w:t>
      </w:r>
    </w:p>
    <w:p w:rsidR="00F9112C" w:rsidRDefault="00043291" w:rsidP="009B341D">
      <w:pPr>
        <w:rPr>
          <w:rFonts w:ascii="Calibri" w:hAnsi="Calibri"/>
          <w:color w:val="000000"/>
        </w:rPr>
      </w:pPr>
      <w:r>
        <w:rPr>
          <w:rFonts w:ascii="Calibri" w:hAnsi="Calibri"/>
          <w:color w:val="000000"/>
        </w:rPr>
        <w:t xml:space="preserve"> </w:t>
      </w:r>
      <w:r w:rsidR="00290070">
        <w:rPr>
          <w:rFonts w:ascii="Calibri" w:hAnsi="Calibri"/>
          <w:color w:val="000000"/>
        </w:rPr>
        <w:t xml:space="preserve">Then there is not much information on the </w:t>
      </w:r>
      <w:proofErr w:type="gramStart"/>
      <w:r w:rsidR="00290070">
        <w:rPr>
          <w:rFonts w:ascii="Calibri" w:hAnsi="Calibri"/>
          <w:color w:val="000000"/>
        </w:rPr>
        <w:t>Not</w:t>
      </w:r>
      <w:proofErr w:type="gramEnd"/>
      <w:r w:rsidR="00290070">
        <w:rPr>
          <w:rFonts w:ascii="Calibri" w:hAnsi="Calibri"/>
          <w:color w:val="000000"/>
        </w:rPr>
        <w:t xml:space="preserve"> affecting Neighboring streams</w:t>
      </w:r>
      <w:r w:rsidR="006A0899">
        <w:rPr>
          <w:rFonts w:ascii="Calibri" w:hAnsi="Calibri"/>
          <w:color w:val="000000"/>
        </w:rPr>
        <w:t xml:space="preserve"> other than the fact that they represent the most frequently interacting streams</w:t>
      </w:r>
      <w:r w:rsidR="00290070">
        <w:rPr>
          <w:rFonts w:ascii="Calibri" w:hAnsi="Calibri"/>
          <w:color w:val="000000"/>
        </w:rPr>
        <w:t>. Below are the samples</w:t>
      </w:r>
      <w:r w:rsidR="000D588C">
        <w:rPr>
          <w:rFonts w:ascii="Calibri" w:hAnsi="Calibri"/>
          <w:color w:val="000000"/>
        </w:rPr>
        <w:t xml:space="preserve"> from Roaming services</w:t>
      </w:r>
      <w:r w:rsidR="00290070">
        <w:rPr>
          <w:rFonts w:ascii="Calibri" w:hAnsi="Calibri"/>
          <w:color w:val="000000"/>
        </w:rPr>
        <w:t>.</w:t>
      </w:r>
    </w:p>
    <w:p w:rsidR="006A0899" w:rsidRDefault="006A0899" w:rsidP="009B341D">
      <w:pPr>
        <w:rPr>
          <w:rFonts w:ascii="Calibri" w:hAnsi="Calibri"/>
          <w:color w:val="000000"/>
        </w:rPr>
      </w:pPr>
    </w:p>
    <w:tbl>
      <w:tblPr>
        <w:tblW w:w="996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3012"/>
        <w:gridCol w:w="3012"/>
        <w:gridCol w:w="1801"/>
        <w:gridCol w:w="2144"/>
      </w:tblGrid>
      <w:tr w:rsidR="006A0899" w:rsidTr="003E4544">
        <w:trPr>
          <w:trHeight w:val="493"/>
        </w:trPr>
        <w:tc>
          <w:tcPr>
            <w:tcW w:w="3012" w:type="dxa"/>
            <w:shd w:val="clear" w:color="auto" w:fill="auto"/>
            <w:noWrap/>
            <w:vAlign w:val="bottom"/>
            <w:hideMark/>
          </w:tcPr>
          <w:p w:rsidR="006A0899" w:rsidRDefault="005532CE">
            <w:pPr>
              <w:rPr>
                <w:rFonts w:ascii="Calibri" w:hAnsi="Calibri"/>
                <w:color w:val="000000"/>
                <w:sz w:val="22"/>
                <w:szCs w:val="22"/>
              </w:rPr>
            </w:pPr>
            <w:proofErr w:type="spellStart"/>
            <w:r>
              <w:rPr>
                <w:rFonts w:ascii="Calibri" w:hAnsi="Calibri"/>
                <w:color w:val="000000"/>
                <w:sz w:val="22"/>
                <w:szCs w:val="22"/>
              </w:rPr>
              <w:t>V</w:t>
            </w:r>
            <w:r w:rsidR="006A0899">
              <w:rPr>
                <w:rFonts w:ascii="Calibri" w:hAnsi="Calibri"/>
                <w:color w:val="000000"/>
                <w:sz w:val="22"/>
                <w:szCs w:val="22"/>
              </w:rPr>
              <w:t>ictimstream</w:t>
            </w:r>
            <w:proofErr w:type="spellEnd"/>
          </w:p>
        </w:tc>
        <w:tc>
          <w:tcPr>
            <w:tcW w:w="3012" w:type="dxa"/>
            <w:shd w:val="clear" w:color="auto" w:fill="auto"/>
            <w:noWrap/>
            <w:vAlign w:val="bottom"/>
            <w:hideMark/>
          </w:tcPr>
          <w:p w:rsidR="006A0899" w:rsidRDefault="006A0899">
            <w:pPr>
              <w:rPr>
                <w:rFonts w:ascii="Calibri" w:hAnsi="Calibri"/>
                <w:color w:val="000000"/>
                <w:sz w:val="22"/>
                <w:szCs w:val="22"/>
              </w:rPr>
            </w:pPr>
            <w:proofErr w:type="spellStart"/>
            <w:r>
              <w:rPr>
                <w:rFonts w:ascii="Calibri" w:hAnsi="Calibri"/>
                <w:color w:val="000000"/>
                <w:sz w:val="22"/>
                <w:szCs w:val="22"/>
              </w:rPr>
              <w:t>NeighborStream</w:t>
            </w:r>
            <w:proofErr w:type="spellEnd"/>
          </w:p>
        </w:tc>
        <w:tc>
          <w:tcPr>
            <w:tcW w:w="1801" w:type="dxa"/>
            <w:shd w:val="clear" w:color="auto" w:fill="auto"/>
            <w:noWrap/>
            <w:vAlign w:val="bottom"/>
            <w:hideMark/>
          </w:tcPr>
          <w:p w:rsidR="006A0899" w:rsidRDefault="005532CE">
            <w:pPr>
              <w:rPr>
                <w:rFonts w:ascii="Calibri" w:hAnsi="Calibri"/>
                <w:color w:val="000000"/>
                <w:sz w:val="22"/>
                <w:szCs w:val="22"/>
              </w:rPr>
            </w:pPr>
            <w:r>
              <w:rPr>
                <w:rFonts w:ascii="Calibri" w:hAnsi="Calibri"/>
                <w:color w:val="000000"/>
                <w:sz w:val="22"/>
                <w:szCs w:val="22"/>
              </w:rPr>
              <w:t>A</w:t>
            </w:r>
            <w:r w:rsidR="006A0899">
              <w:rPr>
                <w:rFonts w:ascii="Calibri" w:hAnsi="Calibri"/>
                <w:color w:val="000000"/>
                <w:sz w:val="22"/>
                <w:szCs w:val="22"/>
              </w:rPr>
              <w:t>ffected</w:t>
            </w:r>
          </w:p>
        </w:tc>
        <w:tc>
          <w:tcPr>
            <w:tcW w:w="2144" w:type="dxa"/>
            <w:shd w:val="clear" w:color="auto" w:fill="auto"/>
            <w:noWrap/>
            <w:vAlign w:val="bottom"/>
            <w:hideMark/>
          </w:tcPr>
          <w:p w:rsidR="006A0899" w:rsidRDefault="00832314">
            <w:pPr>
              <w:rPr>
                <w:rFonts w:ascii="Calibri" w:hAnsi="Calibri"/>
                <w:color w:val="000000"/>
                <w:sz w:val="22"/>
                <w:szCs w:val="22"/>
              </w:rPr>
            </w:pPr>
            <w:proofErr w:type="spellStart"/>
            <w:r>
              <w:rPr>
                <w:rFonts w:ascii="Calibri" w:hAnsi="Calibri"/>
                <w:color w:val="000000"/>
                <w:sz w:val="22"/>
                <w:szCs w:val="22"/>
              </w:rPr>
              <w:t>N</w:t>
            </w:r>
            <w:r w:rsidR="006A0899">
              <w:rPr>
                <w:rFonts w:ascii="Calibri" w:hAnsi="Calibri"/>
                <w:color w:val="000000"/>
                <w:sz w:val="22"/>
                <w:szCs w:val="22"/>
              </w:rPr>
              <w:t>otaffected</w:t>
            </w:r>
            <w:proofErr w:type="spellEnd"/>
          </w:p>
        </w:tc>
      </w:tr>
      <w:tr w:rsidR="006A0899" w:rsidTr="003E4544">
        <w:trPr>
          <w:trHeight w:val="493"/>
        </w:trPr>
        <w:tc>
          <w:tcPr>
            <w:tcW w:w="3012" w:type="dxa"/>
            <w:shd w:val="clear" w:color="auto" w:fill="auto"/>
            <w:noWrap/>
            <w:vAlign w:val="bottom"/>
            <w:hideMark/>
          </w:tcPr>
          <w:p w:rsidR="006A0899" w:rsidRPr="005532CE" w:rsidRDefault="006A0899">
            <w:pPr>
              <w:rPr>
                <w:rFonts w:ascii="Courier New" w:hAnsi="Courier New" w:cs="Courier New"/>
                <w:color w:val="000000"/>
                <w:sz w:val="22"/>
                <w:szCs w:val="22"/>
              </w:rPr>
            </w:pPr>
            <w:r w:rsidRPr="005532CE">
              <w:rPr>
                <w:rFonts w:ascii="Courier New" w:hAnsi="Courier New" w:cs="Courier New"/>
                <w:color w:val="000000"/>
                <w:sz w:val="22"/>
                <w:szCs w:val="22"/>
              </w:rPr>
              <w:t>77a3;77a3</w:t>
            </w:r>
          </w:p>
        </w:tc>
        <w:tc>
          <w:tcPr>
            <w:tcW w:w="3012" w:type="dxa"/>
            <w:shd w:val="clear" w:color="auto" w:fill="auto"/>
            <w:noWrap/>
            <w:vAlign w:val="bottom"/>
            <w:hideMark/>
          </w:tcPr>
          <w:p w:rsidR="006A0899" w:rsidRPr="005532CE" w:rsidRDefault="006A0899">
            <w:pPr>
              <w:rPr>
                <w:rFonts w:ascii="Courier New" w:hAnsi="Courier New" w:cs="Courier New"/>
                <w:color w:val="000000"/>
                <w:sz w:val="22"/>
                <w:szCs w:val="22"/>
              </w:rPr>
            </w:pPr>
            <w:r w:rsidRPr="005532CE">
              <w:rPr>
                <w:rFonts w:ascii="Courier New" w:hAnsi="Courier New" w:cs="Courier New"/>
                <w:color w:val="000000"/>
                <w:sz w:val="22"/>
                <w:szCs w:val="22"/>
              </w:rPr>
              <w:t>77a3;ajmfo;77a3</w:t>
            </w:r>
          </w:p>
        </w:tc>
        <w:tc>
          <w:tcPr>
            <w:tcW w:w="1801" w:type="dxa"/>
            <w:shd w:val="clear" w:color="auto" w:fill="auto"/>
            <w:noWrap/>
            <w:vAlign w:val="bottom"/>
            <w:hideMark/>
          </w:tcPr>
          <w:p w:rsidR="006A0899" w:rsidRDefault="006A0899">
            <w:pPr>
              <w:jc w:val="right"/>
              <w:rPr>
                <w:rFonts w:ascii="Calibri" w:hAnsi="Calibri"/>
                <w:color w:val="000000"/>
                <w:sz w:val="22"/>
                <w:szCs w:val="22"/>
              </w:rPr>
            </w:pPr>
            <w:r>
              <w:rPr>
                <w:rFonts w:ascii="Calibri" w:hAnsi="Calibri"/>
                <w:color w:val="000000"/>
                <w:sz w:val="22"/>
                <w:szCs w:val="22"/>
              </w:rPr>
              <w:t>1</w:t>
            </w:r>
          </w:p>
        </w:tc>
        <w:tc>
          <w:tcPr>
            <w:tcW w:w="2144" w:type="dxa"/>
            <w:shd w:val="clear" w:color="auto" w:fill="auto"/>
            <w:noWrap/>
            <w:vAlign w:val="bottom"/>
            <w:hideMark/>
          </w:tcPr>
          <w:p w:rsidR="006A0899" w:rsidRDefault="006A0899">
            <w:pPr>
              <w:jc w:val="right"/>
              <w:rPr>
                <w:rFonts w:ascii="Calibri" w:hAnsi="Calibri"/>
                <w:color w:val="000000"/>
                <w:sz w:val="22"/>
                <w:szCs w:val="22"/>
              </w:rPr>
            </w:pPr>
            <w:r>
              <w:rPr>
                <w:rFonts w:ascii="Calibri" w:hAnsi="Calibri"/>
                <w:color w:val="000000"/>
                <w:sz w:val="22"/>
                <w:szCs w:val="22"/>
              </w:rPr>
              <w:t>13402</w:t>
            </w:r>
          </w:p>
        </w:tc>
      </w:tr>
      <w:tr w:rsidR="006A0899" w:rsidTr="003E4544">
        <w:trPr>
          <w:trHeight w:val="493"/>
        </w:trPr>
        <w:tc>
          <w:tcPr>
            <w:tcW w:w="3012" w:type="dxa"/>
            <w:shd w:val="clear" w:color="auto" w:fill="auto"/>
            <w:noWrap/>
            <w:vAlign w:val="bottom"/>
            <w:hideMark/>
          </w:tcPr>
          <w:p w:rsidR="006A0899" w:rsidRPr="005532CE" w:rsidRDefault="006A0899">
            <w:pPr>
              <w:rPr>
                <w:rFonts w:ascii="Courier New" w:hAnsi="Courier New" w:cs="Courier New"/>
                <w:color w:val="000000"/>
                <w:sz w:val="22"/>
                <w:szCs w:val="22"/>
              </w:rPr>
            </w:pPr>
            <w:r w:rsidRPr="005532CE">
              <w:rPr>
                <w:rFonts w:ascii="Courier New" w:hAnsi="Courier New" w:cs="Courier New"/>
                <w:color w:val="000000"/>
                <w:sz w:val="22"/>
                <w:szCs w:val="22"/>
              </w:rPr>
              <w:t>77a3;ajmfo;77a3</w:t>
            </w:r>
          </w:p>
        </w:tc>
        <w:tc>
          <w:tcPr>
            <w:tcW w:w="3012" w:type="dxa"/>
            <w:shd w:val="clear" w:color="auto" w:fill="auto"/>
            <w:noWrap/>
            <w:vAlign w:val="bottom"/>
            <w:hideMark/>
          </w:tcPr>
          <w:p w:rsidR="006A0899" w:rsidRPr="005532CE" w:rsidRDefault="006A0899">
            <w:pPr>
              <w:rPr>
                <w:rFonts w:ascii="Courier New" w:hAnsi="Courier New" w:cs="Courier New"/>
                <w:color w:val="000000"/>
                <w:sz w:val="22"/>
                <w:szCs w:val="22"/>
              </w:rPr>
            </w:pPr>
            <w:r w:rsidRPr="005532CE">
              <w:rPr>
                <w:rFonts w:ascii="Courier New" w:hAnsi="Courier New" w:cs="Courier New"/>
                <w:color w:val="000000"/>
                <w:sz w:val="22"/>
                <w:szCs w:val="22"/>
              </w:rPr>
              <w:t>77a3;77a3</w:t>
            </w:r>
          </w:p>
        </w:tc>
        <w:tc>
          <w:tcPr>
            <w:tcW w:w="1801" w:type="dxa"/>
            <w:shd w:val="clear" w:color="auto" w:fill="auto"/>
            <w:noWrap/>
            <w:vAlign w:val="bottom"/>
            <w:hideMark/>
          </w:tcPr>
          <w:p w:rsidR="006A0899" w:rsidRDefault="006A0899">
            <w:pPr>
              <w:jc w:val="right"/>
              <w:rPr>
                <w:rFonts w:ascii="Calibri" w:hAnsi="Calibri"/>
                <w:color w:val="000000"/>
                <w:sz w:val="22"/>
                <w:szCs w:val="22"/>
              </w:rPr>
            </w:pPr>
            <w:r>
              <w:rPr>
                <w:rFonts w:ascii="Calibri" w:hAnsi="Calibri"/>
                <w:color w:val="000000"/>
                <w:sz w:val="22"/>
                <w:szCs w:val="22"/>
              </w:rPr>
              <w:t>0</w:t>
            </w:r>
          </w:p>
        </w:tc>
        <w:tc>
          <w:tcPr>
            <w:tcW w:w="2144" w:type="dxa"/>
            <w:shd w:val="clear" w:color="auto" w:fill="auto"/>
            <w:noWrap/>
            <w:vAlign w:val="bottom"/>
            <w:hideMark/>
          </w:tcPr>
          <w:p w:rsidR="006A0899" w:rsidRDefault="006A0899">
            <w:pPr>
              <w:jc w:val="right"/>
              <w:rPr>
                <w:rFonts w:ascii="Calibri" w:hAnsi="Calibri"/>
                <w:color w:val="000000"/>
                <w:sz w:val="22"/>
                <w:szCs w:val="22"/>
              </w:rPr>
            </w:pPr>
            <w:r>
              <w:rPr>
                <w:rFonts w:ascii="Calibri" w:hAnsi="Calibri"/>
                <w:color w:val="000000"/>
                <w:sz w:val="22"/>
                <w:szCs w:val="22"/>
              </w:rPr>
              <w:t>12811</w:t>
            </w:r>
          </w:p>
        </w:tc>
      </w:tr>
      <w:tr w:rsidR="006A0899" w:rsidTr="003E4544">
        <w:trPr>
          <w:trHeight w:val="493"/>
        </w:trPr>
        <w:tc>
          <w:tcPr>
            <w:tcW w:w="3012" w:type="dxa"/>
            <w:shd w:val="clear" w:color="auto" w:fill="auto"/>
            <w:noWrap/>
            <w:vAlign w:val="bottom"/>
            <w:hideMark/>
          </w:tcPr>
          <w:p w:rsidR="006A0899" w:rsidRPr="005532CE" w:rsidRDefault="006A0899">
            <w:pPr>
              <w:rPr>
                <w:rFonts w:ascii="Courier New" w:hAnsi="Courier New" w:cs="Courier New"/>
                <w:color w:val="000000"/>
                <w:sz w:val="22"/>
                <w:szCs w:val="22"/>
              </w:rPr>
            </w:pPr>
            <w:r w:rsidRPr="005532CE">
              <w:rPr>
                <w:rFonts w:ascii="Courier New" w:hAnsi="Courier New" w:cs="Courier New"/>
                <w:color w:val="000000"/>
                <w:sz w:val="22"/>
                <w:szCs w:val="22"/>
              </w:rPr>
              <w:t>77a3;ajmfo;77a3</w:t>
            </w:r>
          </w:p>
        </w:tc>
        <w:tc>
          <w:tcPr>
            <w:tcW w:w="3012" w:type="dxa"/>
            <w:shd w:val="clear" w:color="auto" w:fill="auto"/>
            <w:noWrap/>
            <w:vAlign w:val="bottom"/>
            <w:hideMark/>
          </w:tcPr>
          <w:p w:rsidR="006A0899" w:rsidRPr="005532CE" w:rsidRDefault="006A0899">
            <w:pPr>
              <w:rPr>
                <w:rFonts w:ascii="Courier New" w:hAnsi="Courier New" w:cs="Courier New"/>
                <w:color w:val="000000"/>
                <w:sz w:val="22"/>
                <w:szCs w:val="22"/>
              </w:rPr>
            </w:pPr>
            <w:r w:rsidRPr="005532CE">
              <w:rPr>
                <w:rFonts w:ascii="Courier New" w:hAnsi="Courier New" w:cs="Courier New"/>
                <w:color w:val="000000"/>
                <w:sz w:val="22"/>
                <w:szCs w:val="22"/>
              </w:rPr>
              <w:t>77a3;ajmfo;77a3</w:t>
            </w:r>
          </w:p>
        </w:tc>
        <w:tc>
          <w:tcPr>
            <w:tcW w:w="1801" w:type="dxa"/>
            <w:shd w:val="clear" w:color="auto" w:fill="auto"/>
            <w:noWrap/>
            <w:vAlign w:val="bottom"/>
            <w:hideMark/>
          </w:tcPr>
          <w:p w:rsidR="006A0899" w:rsidRDefault="006A0899">
            <w:pPr>
              <w:jc w:val="right"/>
              <w:rPr>
                <w:rFonts w:ascii="Calibri" w:hAnsi="Calibri"/>
                <w:color w:val="000000"/>
                <w:sz w:val="22"/>
                <w:szCs w:val="22"/>
              </w:rPr>
            </w:pPr>
            <w:r>
              <w:rPr>
                <w:rFonts w:ascii="Calibri" w:hAnsi="Calibri"/>
                <w:color w:val="000000"/>
                <w:sz w:val="22"/>
                <w:szCs w:val="22"/>
              </w:rPr>
              <w:t>0</w:t>
            </w:r>
          </w:p>
        </w:tc>
        <w:tc>
          <w:tcPr>
            <w:tcW w:w="2144" w:type="dxa"/>
            <w:shd w:val="clear" w:color="auto" w:fill="auto"/>
            <w:noWrap/>
            <w:vAlign w:val="bottom"/>
            <w:hideMark/>
          </w:tcPr>
          <w:p w:rsidR="006A0899" w:rsidRDefault="006A0899">
            <w:pPr>
              <w:jc w:val="right"/>
              <w:rPr>
                <w:rFonts w:ascii="Calibri" w:hAnsi="Calibri"/>
                <w:color w:val="000000"/>
                <w:sz w:val="22"/>
                <w:szCs w:val="22"/>
              </w:rPr>
            </w:pPr>
            <w:r>
              <w:rPr>
                <w:rFonts w:ascii="Calibri" w:hAnsi="Calibri"/>
                <w:color w:val="000000"/>
                <w:sz w:val="22"/>
                <w:szCs w:val="22"/>
              </w:rPr>
              <w:t>4931</w:t>
            </w:r>
          </w:p>
        </w:tc>
      </w:tr>
    </w:tbl>
    <w:p w:rsidR="006A0899" w:rsidRDefault="006A0899" w:rsidP="009B341D">
      <w:pPr>
        <w:rPr>
          <w:rFonts w:ascii="Calibri" w:hAnsi="Calibri"/>
          <w:color w:val="000000"/>
        </w:rPr>
      </w:pPr>
    </w:p>
    <w:p w:rsidR="00F9112C" w:rsidRDefault="00F9112C" w:rsidP="009B341D">
      <w:pPr>
        <w:rPr>
          <w:rFonts w:ascii="Calibri" w:hAnsi="Calibri"/>
          <w:color w:val="000000"/>
        </w:rPr>
      </w:pPr>
    </w:p>
    <w:p w:rsidR="001F232C" w:rsidRDefault="001F232C" w:rsidP="009B341D">
      <w:pPr>
        <w:rPr>
          <w:rFonts w:ascii="Calibri" w:hAnsi="Calibri"/>
          <w:color w:val="000000"/>
        </w:rPr>
      </w:pPr>
    </w:p>
    <w:p w:rsidR="00BC4A65" w:rsidRDefault="003B3308" w:rsidP="00BC4A65">
      <w:pPr>
        <w:pStyle w:val="Heading1"/>
        <w:pBdr>
          <w:bottom w:val="single" w:sz="4" w:space="0" w:color="595959" w:themeColor="text1" w:themeTint="A6"/>
        </w:pBdr>
      </w:pPr>
      <w:r>
        <w:lastRenderedPageBreak/>
        <w:t>I</w:t>
      </w:r>
      <w:r w:rsidR="00BC4A65">
        <w:t>nter Project Dependencies</w:t>
      </w:r>
    </w:p>
    <w:p w:rsidR="00050799" w:rsidRDefault="00050799" w:rsidP="009B341D">
      <w:pPr>
        <w:rPr>
          <w:rFonts w:asciiTheme="minorHAnsi" w:hAnsiTheme="minorHAnsi"/>
        </w:rPr>
      </w:pPr>
    </w:p>
    <w:p w:rsidR="00BC4A65" w:rsidRPr="001F232C" w:rsidRDefault="00BC4A65" w:rsidP="009B341D">
      <w:pPr>
        <w:rPr>
          <w:rFonts w:asciiTheme="minorHAnsi" w:hAnsiTheme="minorHAnsi"/>
        </w:rPr>
      </w:pPr>
      <w:r w:rsidRPr="001F232C">
        <w:rPr>
          <w:rFonts w:asciiTheme="minorHAnsi" w:hAnsiTheme="minorHAnsi"/>
        </w:rPr>
        <w:t xml:space="preserve">The </w:t>
      </w:r>
      <w:r w:rsidR="00931D29" w:rsidRPr="001F232C">
        <w:rPr>
          <w:rFonts w:asciiTheme="minorHAnsi" w:hAnsiTheme="minorHAnsi"/>
        </w:rPr>
        <w:t>notion</w:t>
      </w:r>
      <w:r w:rsidRPr="001F232C">
        <w:rPr>
          <w:rFonts w:asciiTheme="minorHAnsi" w:hAnsiTheme="minorHAnsi"/>
        </w:rPr>
        <w:t xml:space="preserve"> is to give a better picture to the cryptic string of eventIDs in a human readable form. For an Onlooker, the event Stream doesn’t indicate anything clear, useful or significant.</w:t>
      </w:r>
    </w:p>
    <w:p w:rsidR="003B0FCF" w:rsidRPr="001F232C" w:rsidRDefault="003B0FCF" w:rsidP="009B341D">
      <w:pPr>
        <w:rPr>
          <w:rFonts w:asciiTheme="minorHAnsi" w:hAnsiTheme="minorHAnsi"/>
        </w:rPr>
      </w:pPr>
    </w:p>
    <w:p w:rsidR="00F44534" w:rsidRDefault="00F44534">
      <w:pPr>
        <w:rPr>
          <w:rFonts w:asciiTheme="minorHAnsi" w:hAnsiTheme="minorHAnsi"/>
          <w:b/>
        </w:rPr>
      </w:pPr>
      <w:r w:rsidRPr="001F232C">
        <w:rPr>
          <w:rFonts w:asciiTheme="minorHAnsi" w:hAnsiTheme="minorHAnsi"/>
          <w:b/>
        </w:rPr>
        <w:t>TagCode:</w:t>
      </w:r>
    </w:p>
    <w:p w:rsidR="00460B88" w:rsidRPr="001F232C" w:rsidRDefault="00460B88">
      <w:pPr>
        <w:rPr>
          <w:rFonts w:asciiTheme="minorHAnsi" w:hAnsiTheme="minorHAnsi"/>
          <w:b/>
        </w:rPr>
      </w:pPr>
    </w:p>
    <w:p w:rsidR="00460B88" w:rsidRDefault="008B1C2E">
      <w:pPr>
        <w:rPr>
          <w:rFonts w:asciiTheme="minorHAnsi" w:hAnsiTheme="minorHAnsi" w:cs="Segoe UI"/>
          <w:color w:val="444444"/>
        </w:rPr>
      </w:pPr>
      <w:r w:rsidRPr="001F232C">
        <w:rPr>
          <w:rFonts w:asciiTheme="minorHAnsi" w:hAnsiTheme="minorHAnsi"/>
        </w:rPr>
        <w:t xml:space="preserve">Code written has logging lines which can be identified using a trace </w:t>
      </w:r>
      <w:r w:rsidR="00F319E1" w:rsidRPr="001F232C">
        <w:rPr>
          <w:rFonts w:asciiTheme="minorHAnsi" w:hAnsiTheme="minorHAnsi"/>
        </w:rPr>
        <w:t>tag. Or</w:t>
      </w:r>
      <w:r w:rsidRPr="001F232C">
        <w:rPr>
          <w:rFonts w:asciiTheme="minorHAnsi" w:hAnsiTheme="minorHAnsi"/>
        </w:rPr>
        <w:t xml:space="preserve"> an EventID which </w:t>
      </w:r>
      <w:r w:rsidR="00710316" w:rsidRPr="001F232C">
        <w:rPr>
          <w:rFonts w:asciiTheme="minorHAnsi" w:hAnsiTheme="minorHAnsi"/>
        </w:rPr>
        <w:t>i</w:t>
      </w:r>
      <w:r w:rsidRPr="001F232C">
        <w:rPr>
          <w:rFonts w:asciiTheme="minorHAnsi" w:hAnsiTheme="minorHAnsi"/>
        </w:rPr>
        <w:t>s an alphanumeric code. Each of these eventID uniquely identify the code.</w:t>
      </w:r>
      <w:r w:rsidR="00FB0BE0" w:rsidRPr="001F232C">
        <w:rPr>
          <w:rFonts w:asciiTheme="minorHAnsi" w:hAnsiTheme="minorHAnsi" w:cs="Segoe UI"/>
          <w:color w:val="444444"/>
          <w:sz w:val="22"/>
          <w:szCs w:val="22"/>
        </w:rPr>
        <w:t xml:space="preserve"> These tags can help identify source code line which may aid in bucketing failures</w:t>
      </w:r>
      <w:r w:rsidR="00FB0BE0" w:rsidRPr="001F232C">
        <w:rPr>
          <w:rFonts w:asciiTheme="minorHAnsi" w:hAnsiTheme="minorHAnsi" w:cs="Segoe UI"/>
          <w:color w:val="444444"/>
          <w:sz w:val="20"/>
          <w:szCs w:val="20"/>
        </w:rPr>
        <w:t>.</w:t>
      </w:r>
      <w:r w:rsidRPr="001F232C">
        <w:rPr>
          <w:rFonts w:asciiTheme="minorHAnsi" w:hAnsiTheme="minorHAnsi"/>
        </w:rPr>
        <w:t xml:space="preserve"> TagCode Database has the m</w:t>
      </w:r>
      <w:r w:rsidR="00FB0BE0" w:rsidRPr="001F232C">
        <w:rPr>
          <w:rFonts w:asciiTheme="minorHAnsi" w:hAnsiTheme="minorHAnsi"/>
        </w:rPr>
        <w:t>apping between the trace tags and File Name/Line Number and date of tagging</w:t>
      </w:r>
      <w:r w:rsidR="00460B88">
        <w:rPr>
          <w:rFonts w:asciiTheme="minorHAnsi" w:hAnsiTheme="minorHAnsi"/>
        </w:rPr>
        <w:t xml:space="preserve"> [</w:t>
      </w:r>
      <w:r w:rsidR="00AD0968">
        <w:rPr>
          <w:rFonts w:asciiTheme="minorHAnsi" w:hAnsiTheme="minorHAnsi"/>
        </w:rPr>
        <w:t>18</w:t>
      </w:r>
      <w:r w:rsidR="00460B88">
        <w:rPr>
          <w:rFonts w:asciiTheme="minorHAnsi" w:hAnsiTheme="minorHAnsi"/>
        </w:rPr>
        <w:t>]</w:t>
      </w:r>
      <w:r w:rsidRPr="001F232C">
        <w:rPr>
          <w:rFonts w:asciiTheme="minorHAnsi" w:hAnsiTheme="minorHAnsi" w:cs="Segoe UI"/>
          <w:color w:val="444444"/>
          <w:sz w:val="22"/>
          <w:szCs w:val="22"/>
        </w:rPr>
        <w:t>.</w:t>
      </w:r>
      <w:r w:rsidR="00FB0BE0" w:rsidRPr="001F232C">
        <w:rPr>
          <w:rFonts w:asciiTheme="minorHAnsi" w:hAnsiTheme="minorHAnsi" w:cs="Segoe UI"/>
          <w:color w:val="444444"/>
        </w:rPr>
        <w:t xml:space="preserve"> </w:t>
      </w:r>
    </w:p>
    <w:p w:rsidR="00460B88" w:rsidRDefault="00460B88">
      <w:pPr>
        <w:rPr>
          <w:rFonts w:asciiTheme="minorHAnsi" w:hAnsiTheme="minorHAnsi" w:cs="Segoe UI"/>
          <w:color w:val="444444"/>
        </w:rPr>
      </w:pPr>
    </w:p>
    <w:p w:rsidR="00460B88" w:rsidRPr="00460B88" w:rsidRDefault="0015080D">
      <w:pPr>
        <w:rPr>
          <w:rFonts w:asciiTheme="minorHAnsi" w:hAnsiTheme="minorHAnsi" w:cs="Segoe UI"/>
          <w:b/>
          <w:color w:val="444444"/>
        </w:rPr>
      </w:pPr>
      <w:r>
        <w:rPr>
          <w:rFonts w:asciiTheme="minorHAnsi" w:hAnsiTheme="minorHAnsi" w:cs="Segoe UI"/>
          <w:b/>
          <w:color w:val="444444"/>
        </w:rPr>
        <w:t xml:space="preserve">Path </w:t>
      </w:r>
      <w:r w:rsidR="00460B88" w:rsidRPr="00460B88">
        <w:rPr>
          <w:rFonts w:asciiTheme="minorHAnsi" w:hAnsiTheme="minorHAnsi" w:cs="Segoe UI"/>
          <w:b/>
          <w:color w:val="444444"/>
        </w:rPr>
        <w:t xml:space="preserve">Stream: </w:t>
      </w:r>
    </w:p>
    <w:p w:rsidR="00460B88" w:rsidRDefault="00460B88">
      <w:pPr>
        <w:rPr>
          <w:rFonts w:asciiTheme="minorHAnsi" w:hAnsiTheme="minorHAnsi" w:cs="Segoe UI"/>
          <w:color w:val="444444"/>
        </w:rPr>
      </w:pPr>
    </w:p>
    <w:p w:rsidR="008236BA" w:rsidRPr="00460B88" w:rsidRDefault="00FB0BE0" w:rsidP="0015080D">
      <w:pPr>
        <w:rPr>
          <w:rFonts w:asciiTheme="minorHAnsi" w:hAnsiTheme="minorHAnsi" w:cs="Segoe UI"/>
          <w:color w:val="444444"/>
        </w:rPr>
      </w:pPr>
      <w:r w:rsidRPr="001F232C">
        <w:rPr>
          <w:rFonts w:asciiTheme="minorHAnsi" w:hAnsiTheme="minorHAnsi" w:cs="Segoe UI"/>
          <w:color w:val="444444"/>
        </w:rPr>
        <w:t>If</w:t>
      </w:r>
      <w:r w:rsidR="00D449E4" w:rsidRPr="001F232C">
        <w:rPr>
          <w:rFonts w:asciiTheme="minorHAnsi" w:hAnsiTheme="minorHAnsi" w:cs="Segoe UI"/>
          <w:color w:val="444444"/>
        </w:rPr>
        <w:t xml:space="preserve"> for every eventID in the EventStream,</w:t>
      </w:r>
      <w:r w:rsidRPr="001F232C">
        <w:rPr>
          <w:rFonts w:asciiTheme="minorHAnsi" w:hAnsiTheme="minorHAnsi" w:cs="Segoe UI"/>
          <w:color w:val="444444"/>
        </w:rPr>
        <w:t xml:space="preserve"> we substitute the File </w:t>
      </w:r>
      <w:r w:rsidR="00F319E1" w:rsidRPr="001F232C">
        <w:rPr>
          <w:rFonts w:asciiTheme="minorHAnsi" w:hAnsiTheme="minorHAnsi" w:cs="Segoe UI"/>
          <w:color w:val="444444"/>
        </w:rPr>
        <w:t>Directory (</w:t>
      </w:r>
      <w:r w:rsidRPr="001F232C">
        <w:rPr>
          <w:rFonts w:asciiTheme="minorHAnsi" w:hAnsiTheme="minorHAnsi" w:cs="Segoe UI"/>
          <w:color w:val="444444"/>
        </w:rPr>
        <w:t>Top 2 keywords of the File path usually gives the area and the name of the Feature</w:t>
      </w:r>
      <w:r w:rsidR="00744CEC" w:rsidRPr="001F232C">
        <w:rPr>
          <w:rFonts w:asciiTheme="minorHAnsi" w:hAnsiTheme="minorHAnsi" w:cs="Segoe UI"/>
          <w:color w:val="444444"/>
        </w:rPr>
        <w:t>. It can be customized based on the needs if required</w:t>
      </w:r>
      <w:r w:rsidRPr="001F232C">
        <w:rPr>
          <w:rFonts w:asciiTheme="minorHAnsi" w:hAnsiTheme="minorHAnsi" w:cs="Segoe UI"/>
          <w:color w:val="444444"/>
        </w:rPr>
        <w:t>)</w:t>
      </w:r>
      <w:r w:rsidR="00FB1691" w:rsidRPr="001F232C">
        <w:rPr>
          <w:rFonts w:asciiTheme="minorHAnsi" w:hAnsiTheme="minorHAnsi" w:cs="Segoe UI"/>
          <w:color w:val="444444"/>
        </w:rPr>
        <w:t xml:space="preserve"> we get what is termed a </w:t>
      </w:r>
      <w:r w:rsidR="0015080D">
        <w:rPr>
          <w:rFonts w:asciiTheme="minorHAnsi" w:hAnsiTheme="minorHAnsi" w:cs="Segoe UI"/>
          <w:b/>
          <w:i/>
          <w:color w:val="444444"/>
        </w:rPr>
        <w:t xml:space="preserve">Path </w:t>
      </w:r>
      <w:r w:rsidR="00FB1691" w:rsidRPr="001F232C">
        <w:rPr>
          <w:rFonts w:asciiTheme="minorHAnsi" w:hAnsiTheme="minorHAnsi" w:cs="Segoe UI"/>
          <w:b/>
          <w:i/>
          <w:color w:val="444444"/>
        </w:rPr>
        <w:t>Stream</w:t>
      </w:r>
      <w:r w:rsidR="0015080D">
        <w:rPr>
          <w:rFonts w:asciiTheme="minorHAnsi" w:hAnsiTheme="minorHAnsi" w:cs="Segoe UI"/>
          <w:b/>
          <w:i/>
          <w:color w:val="444444"/>
        </w:rPr>
        <w:t>.</w:t>
      </w:r>
      <w:r w:rsidR="00FB1691" w:rsidRPr="001F232C">
        <w:rPr>
          <w:rFonts w:asciiTheme="minorHAnsi" w:hAnsiTheme="minorHAnsi" w:cs="Segoe UI"/>
          <w:color w:val="444444"/>
        </w:rPr>
        <w:t xml:space="preserve"> </w:t>
      </w:r>
    </w:p>
    <w:p w:rsidR="00460B88" w:rsidRDefault="00460B88">
      <w:pPr>
        <w:rPr>
          <w:rFonts w:asciiTheme="minorHAnsi" w:hAnsiTheme="minorHAnsi" w:cs="Segoe UI"/>
          <w:color w:val="444444"/>
        </w:rPr>
      </w:pPr>
    </w:p>
    <w:p w:rsidR="00460B88" w:rsidRPr="00460B88" w:rsidRDefault="0015080D">
      <w:pPr>
        <w:rPr>
          <w:rFonts w:asciiTheme="minorHAnsi" w:hAnsiTheme="minorHAnsi" w:cs="Segoe UI"/>
          <w:b/>
          <w:color w:val="444444"/>
        </w:rPr>
      </w:pPr>
      <w:r>
        <w:rPr>
          <w:rFonts w:asciiTheme="minorHAnsi" w:hAnsiTheme="minorHAnsi" w:cs="Segoe UI"/>
          <w:b/>
          <w:color w:val="444444"/>
        </w:rPr>
        <w:t xml:space="preserve">Component </w:t>
      </w:r>
      <w:r w:rsidR="00460B88" w:rsidRPr="00460B88">
        <w:rPr>
          <w:rFonts w:asciiTheme="minorHAnsi" w:hAnsiTheme="minorHAnsi" w:cs="Segoe UI"/>
          <w:b/>
          <w:color w:val="444444"/>
        </w:rPr>
        <w:t>Stream:</w:t>
      </w:r>
    </w:p>
    <w:p w:rsidR="00460B88" w:rsidRDefault="00460B88">
      <w:pPr>
        <w:rPr>
          <w:rFonts w:asciiTheme="minorHAnsi" w:hAnsiTheme="minorHAnsi" w:cs="Segoe UI"/>
          <w:color w:val="444444"/>
        </w:rPr>
      </w:pPr>
    </w:p>
    <w:p w:rsidR="0015080D" w:rsidRPr="001F232C" w:rsidRDefault="00710316" w:rsidP="0015080D">
      <w:pPr>
        <w:rPr>
          <w:rFonts w:asciiTheme="minorHAnsi" w:hAnsiTheme="minorHAnsi" w:cs="Segoe UI"/>
          <w:color w:val="444444"/>
        </w:rPr>
      </w:pPr>
      <w:r w:rsidRPr="001F232C">
        <w:rPr>
          <w:rFonts w:asciiTheme="minorHAnsi" w:hAnsiTheme="minorHAnsi" w:cs="Segoe UI"/>
          <w:color w:val="444444"/>
        </w:rPr>
        <w:t xml:space="preserve">Since most of the project keywords are going to be repeated in a Tag stream, we would compact the TagStream and replace long repeating Project keywords with their frequency into what is termed as </w:t>
      </w:r>
      <w:r w:rsidR="0015080D">
        <w:rPr>
          <w:rFonts w:asciiTheme="minorHAnsi" w:hAnsiTheme="minorHAnsi" w:cs="Segoe UI"/>
          <w:b/>
          <w:i/>
          <w:color w:val="444444"/>
        </w:rPr>
        <w:t>Component S</w:t>
      </w:r>
      <w:r w:rsidR="002B6A49" w:rsidRPr="001F232C">
        <w:rPr>
          <w:rFonts w:asciiTheme="minorHAnsi" w:hAnsiTheme="minorHAnsi" w:cs="Segoe UI"/>
          <w:b/>
          <w:i/>
          <w:color w:val="444444"/>
        </w:rPr>
        <w:t>tream.</w:t>
      </w:r>
      <w:r w:rsidR="00B03165">
        <w:rPr>
          <w:rFonts w:asciiTheme="minorHAnsi" w:hAnsiTheme="minorHAnsi" w:cs="Segoe UI"/>
          <w:b/>
          <w:i/>
          <w:color w:val="444444"/>
        </w:rPr>
        <w:t xml:space="preserve"> </w:t>
      </w:r>
      <w:r w:rsidR="002B6A49" w:rsidRPr="001F232C">
        <w:rPr>
          <w:rFonts w:asciiTheme="minorHAnsi" w:hAnsiTheme="minorHAnsi" w:cs="Segoe UI"/>
          <w:color w:val="444444"/>
        </w:rPr>
        <w:t>Well</w:t>
      </w:r>
      <w:r w:rsidR="00B03165">
        <w:rPr>
          <w:rFonts w:asciiTheme="minorHAnsi" w:hAnsiTheme="minorHAnsi" w:cs="Segoe UI"/>
          <w:color w:val="444444"/>
        </w:rPr>
        <w:t>,</w:t>
      </w:r>
      <w:r w:rsidR="002B6A49" w:rsidRPr="001F232C">
        <w:rPr>
          <w:rFonts w:asciiTheme="minorHAnsi" w:hAnsiTheme="minorHAnsi" w:cs="Segoe UI"/>
          <w:color w:val="444444"/>
        </w:rPr>
        <w:t xml:space="preserve"> basically </w:t>
      </w:r>
      <w:r w:rsidR="003B3308">
        <w:rPr>
          <w:rFonts w:asciiTheme="minorHAnsi" w:hAnsiTheme="minorHAnsi" w:cs="Segoe UI"/>
          <w:color w:val="444444"/>
        </w:rPr>
        <w:t xml:space="preserve">we are </w:t>
      </w:r>
      <w:r w:rsidR="002B6A49" w:rsidRPr="001F232C">
        <w:rPr>
          <w:rFonts w:asciiTheme="minorHAnsi" w:hAnsiTheme="minorHAnsi" w:cs="Segoe UI"/>
          <w:color w:val="444444"/>
        </w:rPr>
        <w:t xml:space="preserve">doing a Run Length Encoding </w:t>
      </w:r>
      <w:r w:rsidR="008236BA">
        <w:rPr>
          <w:rFonts w:asciiTheme="minorHAnsi" w:hAnsiTheme="minorHAnsi" w:cs="Segoe UI"/>
          <w:color w:val="444444"/>
        </w:rPr>
        <w:t xml:space="preserve">[19] </w:t>
      </w:r>
      <w:r w:rsidR="002B6A49" w:rsidRPr="001F232C">
        <w:rPr>
          <w:rFonts w:asciiTheme="minorHAnsi" w:hAnsiTheme="minorHAnsi" w:cs="Segoe UI"/>
          <w:color w:val="444444"/>
        </w:rPr>
        <w:t>on the event streams.</w:t>
      </w:r>
      <w:r w:rsidR="0015080D" w:rsidRPr="0015080D">
        <w:rPr>
          <w:rFonts w:asciiTheme="minorHAnsi" w:hAnsiTheme="minorHAnsi" w:cs="Segoe UI"/>
          <w:color w:val="444444"/>
        </w:rPr>
        <w:t xml:space="preserve"> </w:t>
      </w:r>
      <w:r w:rsidR="0015080D" w:rsidRPr="001F232C">
        <w:rPr>
          <w:rFonts w:asciiTheme="minorHAnsi" w:hAnsiTheme="minorHAnsi" w:cs="Segoe UI"/>
          <w:color w:val="444444"/>
        </w:rPr>
        <w:t xml:space="preserve">A </w:t>
      </w:r>
      <w:r w:rsidR="0015080D">
        <w:rPr>
          <w:rFonts w:asciiTheme="minorHAnsi" w:hAnsiTheme="minorHAnsi" w:cs="Segoe UI"/>
          <w:color w:val="444444"/>
        </w:rPr>
        <w:t xml:space="preserve">Component </w:t>
      </w:r>
      <w:r w:rsidR="0015080D" w:rsidRPr="001F232C">
        <w:rPr>
          <w:rFonts w:asciiTheme="minorHAnsi" w:hAnsiTheme="minorHAnsi" w:cs="Segoe UI"/>
          <w:color w:val="444444"/>
        </w:rPr>
        <w:t xml:space="preserve">stream pretty much sums the interaction between the Projects while executing the service code. We can analyze what sort of “dependencies” are exhibited by the code. We can also find what sort of interaction among the projects leads to errors. </w:t>
      </w:r>
      <w:proofErr w:type="spellStart"/>
      <w:r w:rsidR="0015080D" w:rsidRPr="001F232C">
        <w:rPr>
          <w:rFonts w:asciiTheme="minorHAnsi" w:hAnsiTheme="minorHAnsi" w:cs="Segoe UI"/>
          <w:color w:val="444444"/>
        </w:rPr>
        <w:t>Eg</w:t>
      </w:r>
      <w:proofErr w:type="spellEnd"/>
      <w:r w:rsidR="0015080D" w:rsidRPr="001F232C">
        <w:rPr>
          <w:rFonts w:asciiTheme="minorHAnsi" w:hAnsiTheme="minorHAnsi" w:cs="Segoe UI"/>
          <w:color w:val="444444"/>
        </w:rPr>
        <w:t>: An interaction between the services A,B  with  Service A-&gt;B-&gt;A-&gt;A-&gt;B-&gt;B could be having more errors than a version A-&gt;B-&gt;A-&gt;B-&gt;A.</w:t>
      </w:r>
    </w:p>
    <w:p w:rsidR="0015080D" w:rsidRPr="00460B88" w:rsidRDefault="0015080D" w:rsidP="0015080D">
      <w:pPr>
        <w:rPr>
          <w:rFonts w:asciiTheme="minorHAnsi" w:hAnsiTheme="minorHAnsi" w:cs="Segoe UI"/>
          <w:color w:val="444444"/>
        </w:rPr>
      </w:pPr>
      <w:r w:rsidRPr="00460B88">
        <w:rPr>
          <w:rFonts w:asciiTheme="minorHAnsi" w:hAnsiTheme="minorHAnsi" w:cs="Segoe UI"/>
          <w:color w:val="444444"/>
        </w:rPr>
        <w:t>We can gauge the reliability of an individual Project/Service/feature/Product in the part of the chain. We can also find the person in charge (</w:t>
      </w:r>
      <w:proofErr w:type="gramStart"/>
      <w:r w:rsidRPr="00460B88">
        <w:rPr>
          <w:rFonts w:asciiTheme="minorHAnsi" w:hAnsiTheme="minorHAnsi" w:cs="Segoe UI"/>
          <w:color w:val="444444"/>
        </w:rPr>
        <w:t>:P</w:t>
      </w:r>
      <w:proofErr w:type="gramEnd"/>
      <w:r w:rsidRPr="00460B88">
        <w:rPr>
          <w:rFonts w:asciiTheme="minorHAnsi" w:hAnsiTheme="minorHAnsi" w:cs="Segoe UI"/>
          <w:color w:val="444444"/>
        </w:rPr>
        <w:t>)</w:t>
      </w:r>
    </w:p>
    <w:p w:rsidR="00FB0BE0" w:rsidRPr="001F232C" w:rsidRDefault="00FB0BE0">
      <w:pPr>
        <w:rPr>
          <w:rFonts w:asciiTheme="minorHAnsi" w:hAnsiTheme="minorHAnsi" w:cs="Segoe UI"/>
          <w:color w:val="444444"/>
        </w:rPr>
      </w:pPr>
    </w:p>
    <w:p w:rsidR="00460B88" w:rsidRDefault="00460B88">
      <w:pPr>
        <w:rPr>
          <w:rFonts w:asciiTheme="minorHAnsi" w:hAnsiTheme="minorHAnsi" w:cs="Segoe UI"/>
          <w:color w:val="444444"/>
        </w:rPr>
      </w:pPr>
    </w:p>
    <w:p w:rsidR="00710316" w:rsidRPr="001F232C" w:rsidRDefault="00710316">
      <w:pPr>
        <w:rPr>
          <w:rFonts w:asciiTheme="minorHAnsi" w:hAnsiTheme="minorHAnsi" w:cs="Segoe UI"/>
          <w:color w:val="444444"/>
        </w:rPr>
      </w:pPr>
      <w:r w:rsidRPr="001F232C">
        <w:rPr>
          <w:rFonts w:asciiTheme="minorHAnsi" w:hAnsiTheme="minorHAnsi" w:cs="Segoe UI"/>
          <w:color w:val="444444"/>
        </w:rPr>
        <w:t xml:space="preserve">Following are sample values of Tag stream and Bag Stream for </w:t>
      </w:r>
      <w:r w:rsidR="003B3308">
        <w:rPr>
          <w:rFonts w:asciiTheme="minorHAnsi" w:hAnsiTheme="minorHAnsi" w:cs="Segoe UI"/>
          <w:color w:val="444444"/>
        </w:rPr>
        <w:t xml:space="preserve">Reader </w:t>
      </w:r>
      <w:r w:rsidRPr="001F232C">
        <w:rPr>
          <w:rFonts w:asciiTheme="minorHAnsi" w:hAnsiTheme="minorHAnsi" w:cs="Segoe UI"/>
          <w:color w:val="444444"/>
        </w:rPr>
        <w:t>EventStreams.</w:t>
      </w:r>
    </w:p>
    <w:p w:rsidR="003B538C" w:rsidRDefault="003B538C">
      <w:pPr>
        <w:rPr>
          <w:rFonts w:cs="Segoe UI"/>
          <w:color w:val="444444"/>
        </w:rPr>
      </w:pPr>
    </w:p>
    <w:p w:rsidR="00855BCB" w:rsidRPr="005532CE" w:rsidRDefault="00710316" w:rsidP="00710316">
      <w:pPr>
        <w:rPr>
          <w:rFonts w:ascii="Courier New" w:hAnsi="Courier New" w:cs="Courier New"/>
          <w:color w:val="444444"/>
        </w:rPr>
      </w:pPr>
      <w:r w:rsidRPr="003B538C">
        <w:rPr>
          <w:rFonts w:cs="Segoe UI"/>
          <w:b/>
          <w:i/>
          <w:color w:val="444444"/>
        </w:rPr>
        <w:t>EventStream</w:t>
      </w:r>
      <w:r>
        <w:rPr>
          <w:rFonts w:cs="Segoe UI"/>
          <w:color w:val="444444"/>
        </w:rPr>
        <w:t>:</w:t>
      </w:r>
      <w:r w:rsidR="00A24837" w:rsidRPr="00A24837">
        <w:t xml:space="preserve"> </w:t>
      </w:r>
      <w:r w:rsidR="00A24837" w:rsidRPr="005532CE">
        <w:rPr>
          <w:rFonts w:ascii="Courier New" w:hAnsi="Courier New" w:cs="Courier New"/>
          <w:color w:val="444444"/>
        </w:rPr>
        <w:t>77a3;aeqvg;aeqvs;al5ua;al5ud;al5ud;al5uc;aeqvu;aeqvv;ajmah;aeqvv;ajmah;aeqvx;a494;adhog;adhog;a495;</w:t>
      </w:r>
    </w:p>
    <w:p w:rsidR="00710316" w:rsidRPr="005532CE" w:rsidRDefault="00A24837" w:rsidP="00710316">
      <w:pPr>
        <w:rPr>
          <w:rFonts w:ascii="Courier New" w:hAnsi="Courier New" w:cs="Courier New"/>
          <w:color w:val="444444"/>
        </w:rPr>
      </w:pPr>
      <w:r w:rsidRPr="005532CE">
        <w:rPr>
          <w:rFonts w:ascii="Courier New" w:hAnsi="Courier New" w:cs="Courier New"/>
          <w:color w:val="444444"/>
        </w:rPr>
        <w:t>77a3</w:t>
      </w:r>
    </w:p>
    <w:p w:rsidR="00A24837" w:rsidRDefault="00A24837" w:rsidP="00710316">
      <w:pPr>
        <w:rPr>
          <w:rFonts w:cs="Segoe UI"/>
          <w:color w:val="444444"/>
        </w:rPr>
      </w:pPr>
    </w:p>
    <w:p w:rsidR="00A24837" w:rsidRPr="005532CE" w:rsidRDefault="0015080D" w:rsidP="00A24837">
      <w:pPr>
        <w:rPr>
          <w:rFonts w:ascii="Courier New" w:hAnsi="Courier New" w:cs="Courier New"/>
          <w:color w:val="444444"/>
        </w:rPr>
      </w:pPr>
      <w:r>
        <w:rPr>
          <w:rFonts w:cs="Segoe UI"/>
          <w:b/>
          <w:i/>
          <w:color w:val="444444"/>
        </w:rPr>
        <w:t xml:space="preserve">Path </w:t>
      </w:r>
      <w:r w:rsidR="00710316" w:rsidRPr="003B538C">
        <w:rPr>
          <w:rFonts w:cs="Segoe UI"/>
          <w:b/>
          <w:i/>
          <w:color w:val="444444"/>
        </w:rPr>
        <w:t>Stream</w:t>
      </w:r>
      <w:r w:rsidR="003B538C">
        <w:rPr>
          <w:rFonts w:cs="Segoe UI"/>
          <w:color w:val="444444"/>
        </w:rPr>
        <w:t>:</w:t>
      </w:r>
      <w:r w:rsidR="00710316" w:rsidRPr="00710316">
        <w:rPr>
          <w:rFonts w:cs="Segoe UI"/>
          <w:color w:val="444444"/>
        </w:rPr>
        <w:t>,</w:t>
      </w:r>
      <w:r w:rsidR="00A24837" w:rsidRPr="00A24837">
        <w:t xml:space="preserve"> </w:t>
      </w:r>
      <w:proofErr w:type="spellStart"/>
      <w:r w:rsidR="00A24837" w:rsidRPr="005532CE">
        <w:rPr>
          <w:rFonts w:ascii="Courier New" w:hAnsi="Courier New" w:cs="Courier New"/>
          <w:color w:val="444444"/>
        </w:rPr>
        <w:t>util</w:t>
      </w:r>
      <w:proofErr w:type="spellEnd"/>
      <w:r w:rsidR="00A24837" w:rsidRPr="005532CE">
        <w:rPr>
          <w:rFonts w:ascii="Courier New" w:hAnsi="Courier New" w:cs="Courier New"/>
          <w:color w:val="444444"/>
        </w:rPr>
        <w:t>\</w:t>
      </w:r>
      <w:proofErr w:type="spellStart"/>
      <w:r w:rsidR="00A24837" w:rsidRPr="005532CE">
        <w:rPr>
          <w:rFonts w:ascii="Courier New" w:hAnsi="Courier New" w:cs="Courier New"/>
          <w:color w:val="444444"/>
        </w:rPr>
        <w:t>ulsapi</w:t>
      </w:r>
      <w:proofErr w:type="spellEnd"/>
      <w:r w:rsidR="00A24837" w:rsidRPr="005532CE">
        <w:rPr>
          <w:rFonts w:ascii="Courier New" w:hAnsi="Courier New" w:cs="Courier New"/>
          <w:color w:val="444444"/>
        </w:rPr>
        <w:t xml:space="preserve">; </w:t>
      </w:r>
      <w:proofErr w:type="spellStart"/>
      <w:r w:rsidR="00A24837" w:rsidRPr="005532CE">
        <w:rPr>
          <w:rFonts w:ascii="Courier New" w:hAnsi="Courier New" w:cs="Courier New"/>
          <w:color w:val="444444"/>
        </w:rPr>
        <w:t>msoserviceplatform</w:t>
      </w:r>
      <w:proofErr w:type="spellEnd"/>
      <w:r w:rsidR="00A24837" w:rsidRPr="005532CE">
        <w:rPr>
          <w:rFonts w:ascii="Courier New" w:hAnsi="Courier New" w:cs="Courier New"/>
          <w:color w:val="444444"/>
        </w:rPr>
        <w:t>\</w:t>
      </w:r>
      <w:proofErr w:type="spellStart"/>
      <w:r w:rsidR="00A24837" w:rsidRPr="005532CE">
        <w:rPr>
          <w:rFonts w:ascii="Courier New" w:hAnsi="Courier New" w:cs="Courier New"/>
          <w:color w:val="444444"/>
        </w:rPr>
        <w:t>src</w:t>
      </w:r>
      <w:proofErr w:type="spellEnd"/>
      <w:r w:rsidR="00A24837" w:rsidRPr="005532CE">
        <w:rPr>
          <w:rFonts w:ascii="Courier New" w:hAnsi="Courier New" w:cs="Courier New"/>
          <w:color w:val="444444"/>
        </w:rPr>
        <w:t>; msoserviceplatform\src; readersvcs\exe; readersvcs\exe; readersvcs\exe; readersvcs\exe; msoserviceplatform\src; msoserviceplatform\src; msoserviceplatform\src; msoserviceplatform\src; msoserviceplatform\src; msoserviceplatform\src; msoserviceplatform\src; msoserviceplatform\src; msoserviceplatform\src; msoserviceplatform\src; util\ulsapi;</w:t>
      </w:r>
    </w:p>
    <w:p w:rsidR="00A24837" w:rsidRDefault="00A24837" w:rsidP="00A24837">
      <w:pPr>
        <w:rPr>
          <w:rFonts w:cs="Segoe UI"/>
          <w:color w:val="444444"/>
        </w:rPr>
      </w:pPr>
    </w:p>
    <w:p w:rsidR="003B0FCF" w:rsidRPr="005532CE" w:rsidRDefault="0015080D" w:rsidP="00A24837">
      <w:pPr>
        <w:rPr>
          <w:rFonts w:ascii="Courier New" w:hAnsi="Courier New" w:cs="Courier New"/>
          <w:color w:val="444444"/>
        </w:rPr>
      </w:pPr>
      <w:r>
        <w:rPr>
          <w:rFonts w:cs="Segoe UI"/>
          <w:b/>
          <w:i/>
          <w:color w:val="444444"/>
        </w:rPr>
        <w:t xml:space="preserve">Component </w:t>
      </w:r>
      <w:r w:rsidR="00A24837" w:rsidRPr="00A24837">
        <w:rPr>
          <w:rFonts w:cs="Segoe UI"/>
          <w:b/>
          <w:i/>
          <w:color w:val="444444"/>
        </w:rPr>
        <w:t>Stream</w:t>
      </w:r>
      <w:r w:rsidR="00A24837">
        <w:rPr>
          <w:rFonts w:cs="Segoe UI"/>
          <w:color w:val="444444"/>
        </w:rPr>
        <w:t>:</w:t>
      </w:r>
      <w:r w:rsidR="00A24837" w:rsidRPr="00A24837">
        <w:rPr>
          <w:rFonts w:cs="Segoe UI"/>
          <w:color w:val="444444"/>
        </w:rPr>
        <w:t xml:space="preserve"> </w:t>
      </w:r>
      <w:r w:rsidR="00A24837" w:rsidRPr="005532CE">
        <w:rPr>
          <w:rFonts w:ascii="Courier New" w:hAnsi="Courier New" w:cs="Courier New"/>
          <w:color w:val="444444"/>
        </w:rPr>
        <w:t xml:space="preserve">  </w:t>
      </w:r>
      <w:proofErr w:type="spellStart"/>
      <w:r w:rsidR="00A24837" w:rsidRPr="005532CE">
        <w:rPr>
          <w:rFonts w:ascii="Courier New" w:hAnsi="Courier New" w:cs="Courier New"/>
          <w:color w:val="444444"/>
        </w:rPr>
        <w:t>util</w:t>
      </w:r>
      <w:proofErr w:type="spellEnd"/>
      <w:r w:rsidR="00A24837" w:rsidRPr="005532CE">
        <w:rPr>
          <w:rFonts w:ascii="Courier New" w:hAnsi="Courier New" w:cs="Courier New"/>
          <w:color w:val="444444"/>
        </w:rPr>
        <w:t>\</w:t>
      </w:r>
      <w:proofErr w:type="spellStart"/>
      <w:r w:rsidR="00F319E1" w:rsidRPr="005532CE">
        <w:rPr>
          <w:rFonts w:ascii="Courier New" w:hAnsi="Courier New" w:cs="Courier New"/>
          <w:color w:val="444444"/>
        </w:rPr>
        <w:t>ulsapi</w:t>
      </w:r>
      <w:proofErr w:type="spellEnd"/>
      <w:r w:rsidR="00F319E1" w:rsidRPr="005532CE">
        <w:rPr>
          <w:rFonts w:ascii="Courier New" w:hAnsi="Courier New" w:cs="Courier New"/>
          <w:color w:val="444444"/>
        </w:rPr>
        <w:t xml:space="preserve"> (</w:t>
      </w:r>
      <w:r w:rsidR="00A24837" w:rsidRPr="005532CE">
        <w:rPr>
          <w:rFonts w:ascii="Courier New" w:hAnsi="Courier New" w:cs="Courier New"/>
          <w:color w:val="444444"/>
        </w:rPr>
        <w:t xml:space="preserve">1); </w:t>
      </w:r>
      <w:proofErr w:type="spellStart"/>
      <w:r w:rsidR="00A24837" w:rsidRPr="005532CE">
        <w:rPr>
          <w:rFonts w:ascii="Courier New" w:hAnsi="Courier New" w:cs="Courier New"/>
          <w:color w:val="444444"/>
        </w:rPr>
        <w:t>msoserviceplatform</w:t>
      </w:r>
      <w:proofErr w:type="spellEnd"/>
      <w:r w:rsidR="00A24837" w:rsidRPr="005532CE">
        <w:rPr>
          <w:rFonts w:ascii="Courier New" w:hAnsi="Courier New" w:cs="Courier New"/>
          <w:color w:val="444444"/>
        </w:rPr>
        <w:t>\</w:t>
      </w:r>
      <w:proofErr w:type="spellStart"/>
      <w:r w:rsidR="00F319E1" w:rsidRPr="005532CE">
        <w:rPr>
          <w:rFonts w:ascii="Courier New" w:hAnsi="Courier New" w:cs="Courier New"/>
          <w:color w:val="444444"/>
        </w:rPr>
        <w:t>src</w:t>
      </w:r>
      <w:proofErr w:type="spellEnd"/>
      <w:r w:rsidR="00F319E1" w:rsidRPr="005532CE">
        <w:rPr>
          <w:rFonts w:ascii="Courier New" w:hAnsi="Courier New" w:cs="Courier New"/>
          <w:color w:val="444444"/>
        </w:rPr>
        <w:t xml:space="preserve"> (</w:t>
      </w:r>
      <w:r w:rsidR="00A24837" w:rsidRPr="005532CE">
        <w:rPr>
          <w:rFonts w:ascii="Courier New" w:hAnsi="Courier New" w:cs="Courier New"/>
          <w:color w:val="444444"/>
        </w:rPr>
        <w:t>2); readersvcs\</w:t>
      </w:r>
      <w:r w:rsidR="00F319E1" w:rsidRPr="005532CE">
        <w:rPr>
          <w:rFonts w:ascii="Courier New" w:hAnsi="Courier New" w:cs="Courier New"/>
          <w:color w:val="444444"/>
        </w:rPr>
        <w:t>exe (</w:t>
      </w:r>
      <w:r w:rsidR="00A24837" w:rsidRPr="005532CE">
        <w:rPr>
          <w:rFonts w:ascii="Courier New" w:hAnsi="Courier New" w:cs="Courier New"/>
          <w:color w:val="444444"/>
        </w:rPr>
        <w:t>4); msoserviceplatform\</w:t>
      </w:r>
      <w:r w:rsidR="00F319E1" w:rsidRPr="005532CE">
        <w:rPr>
          <w:rFonts w:ascii="Courier New" w:hAnsi="Courier New" w:cs="Courier New"/>
          <w:color w:val="444444"/>
        </w:rPr>
        <w:t>src (</w:t>
      </w:r>
      <w:r w:rsidR="00A24837" w:rsidRPr="005532CE">
        <w:rPr>
          <w:rFonts w:ascii="Courier New" w:hAnsi="Courier New" w:cs="Courier New"/>
          <w:color w:val="444444"/>
        </w:rPr>
        <w:t>10);</w:t>
      </w:r>
      <w:r w:rsidR="00B03165" w:rsidRPr="005532CE">
        <w:rPr>
          <w:rFonts w:ascii="Courier New" w:hAnsi="Courier New" w:cs="Courier New"/>
          <w:color w:val="444444"/>
        </w:rPr>
        <w:tab/>
      </w:r>
      <w:r w:rsidR="00A24837" w:rsidRPr="005532CE">
        <w:rPr>
          <w:rFonts w:ascii="Courier New" w:hAnsi="Courier New" w:cs="Courier New"/>
          <w:color w:val="444444"/>
        </w:rPr>
        <w:t xml:space="preserve"> util</w:t>
      </w:r>
      <w:r w:rsidR="00B03165" w:rsidRPr="005532CE">
        <w:rPr>
          <w:rFonts w:ascii="Courier New" w:hAnsi="Courier New" w:cs="Courier New"/>
          <w:color w:val="444444"/>
        </w:rPr>
        <w:t>\</w:t>
      </w:r>
      <w:r w:rsidR="00A24837" w:rsidRPr="005532CE">
        <w:rPr>
          <w:rFonts w:ascii="Courier New" w:hAnsi="Courier New" w:cs="Courier New"/>
          <w:color w:val="444444"/>
        </w:rPr>
        <w:t>ulsapi;</w:t>
      </w:r>
      <w:r w:rsidR="003B0FCF" w:rsidRPr="005532CE">
        <w:rPr>
          <w:rFonts w:ascii="Courier New" w:hAnsi="Courier New" w:cs="Courier New"/>
          <w:color w:val="444444"/>
        </w:rPr>
        <w:t xml:space="preserve"> </w:t>
      </w:r>
    </w:p>
    <w:p w:rsidR="003B0FCF" w:rsidRDefault="003B0FCF" w:rsidP="00A24837">
      <w:pPr>
        <w:rPr>
          <w:rFonts w:cs="Segoe UI"/>
          <w:color w:val="444444"/>
        </w:rPr>
      </w:pPr>
    </w:p>
    <w:p w:rsidR="00891930" w:rsidRDefault="003B0FCF" w:rsidP="00A24837">
      <w:pPr>
        <w:rPr>
          <w:rFonts w:cs="Segoe UI"/>
          <w:color w:val="444444"/>
        </w:rPr>
      </w:pPr>
      <w:r>
        <w:rPr>
          <w:rFonts w:cs="Segoe UI"/>
          <w:color w:val="444444"/>
        </w:rPr>
        <w:lastRenderedPageBreak/>
        <w:t>Instead of the cryptic eventID form, now the BagStream gives a clean view of the pathway of Projects involved in a client request. If we combine the before diagnostics and see</w:t>
      </w:r>
      <w:r w:rsidR="00AB1A7D">
        <w:rPr>
          <w:rFonts w:cs="Segoe UI"/>
          <w:color w:val="444444"/>
        </w:rPr>
        <w:t xml:space="preserve"> through the glasses of the BagS</w:t>
      </w:r>
      <w:r>
        <w:rPr>
          <w:rFonts w:cs="Segoe UI"/>
          <w:color w:val="444444"/>
        </w:rPr>
        <w:t>tream</w:t>
      </w:r>
      <w:r w:rsidR="00AB1A7D">
        <w:rPr>
          <w:rFonts w:cs="Segoe UI"/>
          <w:color w:val="444444"/>
        </w:rPr>
        <w:t>s</w:t>
      </w:r>
      <w:r>
        <w:rPr>
          <w:rFonts w:cs="Segoe UI"/>
          <w:color w:val="444444"/>
        </w:rPr>
        <w:t xml:space="preserve"> we will have pretty cool stories to talk about.</w:t>
      </w:r>
    </w:p>
    <w:p w:rsidR="005A5748" w:rsidRDefault="005A5748" w:rsidP="00EA1376">
      <w:pPr>
        <w:pStyle w:val="Heading1"/>
        <w:pBdr>
          <w:bottom w:val="single" w:sz="4" w:space="0" w:color="595959" w:themeColor="text1" w:themeTint="A6"/>
        </w:pBdr>
      </w:pPr>
      <w:r>
        <w:t xml:space="preserve">Event Stream Clusters </w:t>
      </w:r>
      <w:r w:rsidR="00DA0085">
        <w:t>and Advanced Diagnostics</w:t>
      </w:r>
    </w:p>
    <w:p w:rsidR="005A5748" w:rsidRPr="005A5748" w:rsidRDefault="005A5748" w:rsidP="005A5748"/>
    <w:p w:rsidR="00DA0085" w:rsidRDefault="00F54D3B">
      <w:r>
        <w:t xml:space="preserve">There are questions such as </w:t>
      </w:r>
    </w:p>
    <w:p w:rsidR="00E969B7" w:rsidRDefault="00E969B7"/>
    <w:p w:rsidR="00EB4E16" w:rsidRDefault="00F54D3B" w:rsidP="00E969B7">
      <w:pPr>
        <w:pStyle w:val="ListParagraph"/>
        <w:numPr>
          <w:ilvl w:val="0"/>
          <w:numId w:val="22"/>
        </w:numPr>
      </w:pPr>
      <w:r>
        <w:t>“</w:t>
      </w:r>
      <w:r w:rsidR="00E969B7">
        <w:t>What</w:t>
      </w:r>
      <w:r>
        <w:t xml:space="preserve"> difference would it make if a</w:t>
      </w:r>
      <w:r w:rsidR="00DA0085">
        <w:t>n</w:t>
      </w:r>
      <w:r>
        <w:t xml:space="preserve"> event</w:t>
      </w:r>
      <w:r w:rsidR="0082239A">
        <w:t>ID</w:t>
      </w:r>
      <w:r>
        <w:t xml:space="preserve"> x is added</w:t>
      </w:r>
      <w:r w:rsidR="00DA0085">
        <w:t xml:space="preserve"> to/modified/deleted from an</w:t>
      </w:r>
      <w:r w:rsidR="0082239A">
        <w:t xml:space="preserve"> </w:t>
      </w:r>
      <w:proofErr w:type="spellStart"/>
      <w:r w:rsidR="0082239A">
        <w:t>EvenS</w:t>
      </w:r>
      <w:r>
        <w:t>tream</w:t>
      </w:r>
      <w:proofErr w:type="spellEnd"/>
      <w:r>
        <w:t xml:space="preserve"> in terms of the health of stream</w:t>
      </w:r>
      <w:r w:rsidR="00DA0085">
        <w:t>?</w:t>
      </w:r>
      <w:r>
        <w:t>”</w:t>
      </w:r>
    </w:p>
    <w:p w:rsidR="00E969B7" w:rsidRDefault="00DA0085" w:rsidP="000B2F0B">
      <w:pPr>
        <w:pStyle w:val="ListParagraph"/>
        <w:numPr>
          <w:ilvl w:val="0"/>
          <w:numId w:val="22"/>
        </w:numPr>
      </w:pPr>
      <w:r>
        <w:t>“Does similarity in the structure of the event stream means similarity in their error characteristics?”</w:t>
      </w:r>
      <w:r w:rsidR="00E969B7">
        <w:t xml:space="preserve"> </w:t>
      </w:r>
    </w:p>
    <w:p w:rsidR="00582B3B" w:rsidRDefault="00DA0085" w:rsidP="00472AAD">
      <w:pPr>
        <w:pStyle w:val="ListParagraph"/>
        <w:numPr>
          <w:ilvl w:val="0"/>
          <w:numId w:val="22"/>
        </w:numPr>
      </w:pPr>
      <w:r>
        <w:t>”Does struct</w:t>
      </w:r>
      <w:r w:rsidR="00B33479">
        <w:t>ure alone determines the error?”</w:t>
      </w:r>
    </w:p>
    <w:p w:rsidR="00472AAD" w:rsidRDefault="00582B3B" w:rsidP="00472AAD">
      <w:pPr>
        <w:pStyle w:val="ListParagraph"/>
        <w:numPr>
          <w:ilvl w:val="0"/>
          <w:numId w:val="22"/>
        </w:numPr>
      </w:pPr>
      <w:r>
        <w:t xml:space="preserve">Which part of EventStream is responsible for the error in the stream? </w:t>
      </w:r>
      <w:r w:rsidR="00DA0085">
        <w:t xml:space="preserve"> </w:t>
      </w:r>
    </w:p>
    <w:p w:rsidR="00E969B7" w:rsidRDefault="00E969B7" w:rsidP="00E969B7"/>
    <w:p w:rsidR="00DA0085" w:rsidRDefault="00DA0085">
      <w:r>
        <w:t xml:space="preserve">Each of this questions need intense knowledge of the system in hand </w:t>
      </w:r>
      <w:r w:rsidR="0082239A">
        <w:t xml:space="preserve">to be answered satisfactorily. </w:t>
      </w:r>
      <w:r w:rsidR="00B33479">
        <w:t>Finding</w:t>
      </w:r>
      <w:r w:rsidR="001F232C">
        <w:t xml:space="preserve"> </w:t>
      </w:r>
      <w:r w:rsidR="00B33479">
        <w:t xml:space="preserve">precise </w:t>
      </w:r>
      <w:r w:rsidR="001F232C">
        <w:t>answers would be future work.</w:t>
      </w:r>
      <w:r w:rsidR="00945273">
        <w:t xml:space="preserve"> However</w:t>
      </w:r>
      <w:r w:rsidR="006E2DB3">
        <w:t>,</w:t>
      </w:r>
      <w:r w:rsidR="00945273">
        <w:t xml:space="preserve"> we have taken the first step towards that direction.</w:t>
      </w:r>
    </w:p>
    <w:p w:rsidR="00DA0085" w:rsidRDefault="00DA0085"/>
    <w:p w:rsidR="00472AAD" w:rsidRDefault="00472AAD" w:rsidP="00472AAD">
      <w:r>
        <w:t xml:space="preserve">We saw from the section of General diagnostics section from the sum of errors that the streams are expressing a really good similarity in the error characteristics when they have a structural similarity. </w:t>
      </w:r>
      <w:r w:rsidR="00C73CA3">
        <w:t>We</w:t>
      </w:r>
      <w:r>
        <w:t xml:space="preserve"> will make a good attempt </w:t>
      </w:r>
      <w:r w:rsidR="00C73CA3">
        <w:t xml:space="preserve">at </w:t>
      </w:r>
      <w:r>
        <w:t>mining the structural similarity between the EventStream strings</w:t>
      </w:r>
      <w:r w:rsidR="00C73CA3">
        <w:t xml:space="preserve"> and verify them to their error characteristics.</w:t>
      </w:r>
    </w:p>
    <w:p w:rsidR="00472AAD" w:rsidRDefault="00472AAD"/>
    <w:p w:rsidR="00582B3B" w:rsidRDefault="00DA0085" w:rsidP="00FA2F87">
      <w:r w:rsidRPr="007B4499">
        <w:rPr>
          <w:b/>
        </w:rPr>
        <w:t>Finding similar streams</w:t>
      </w:r>
      <w:r w:rsidR="00C73CA3">
        <w:rPr>
          <w:b/>
        </w:rPr>
        <w:t>,</w:t>
      </w:r>
      <w:r w:rsidR="000935E5">
        <w:rPr>
          <w:b/>
        </w:rPr>
        <w:t xml:space="preserve"> Clustering Streams</w:t>
      </w:r>
      <w:r w:rsidR="007B4499">
        <w:t xml:space="preserve">: </w:t>
      </w:r>
      <w:r w:rsidR="001F232C">
        <w:t>The f</w:t>
      </w:r>
      <w:r w:rsidR="007B4499">
        <w:t xml:space="preserve">irst step </w:t>
      </w:r>
      <w:r w:rsidR="001F232C">
        <w:t>is to analyze</w:t>
      </w:r>
      <w:r w:rsidR="007B4499">
        <w:t xml:space="preserve"> structural</w:t>
      </w:r>
      <w:r w:rsidR="00945273">
        <w:t xml:space="preserve"> </w:t>
      </w:r>
      <w:r w:rsidR="007B4499">
        <w:t>similarity between the EventStreams</w:t>
      </w:r>
      <w:r>
        <w:t>.</w:t>
      </w:r>
      <w:r w:rsidR="007B4499">
        <w:t xml:space="preserve"> We can then query their error characteristics</w:t>
      </w:r>
      <w:r w:rsidR="0082239A">
        <w:t xml:space="preserve"> and analyze the results</w:t>
      </w:r>
      <w:r w:rsidR="007B4499">
        <w:t>.</w:t>
      </w:r>
      <w:r>
        <w:t xml:space="preserve"> </w:t>
      </w:r>
      <w:r w:rsidR="00891930">
        <w:t xml:space="preserve">We cluster the Event Streams based on string metrics into </w:t>
      </w:r>
      <w:r w:rsidR="001D502F">
        <w:t>structurally similar</w:t>
      </w:r>
      <w:r w:rsidR="001104E5">
        <w:t xml:space="preserve"> groups.</w:t>
      </w:r>
      <w:r w:rsidR="00FA2F87">
        <w:t xml:space="preserve"> </w:t>
      </w:r>
      <w:r w:rsidR="003A5B00">
        <w:t>Currently the following are the string metric</w:t>
      </w:r>
      <w:r w:rsidR="001D502F">
        <w:t xml:space="preserve">s chosen to </w:t>
      </w:r>
      <w:r w:rsidR="00945273">
        <w:t>measure how similar two event streams are to each other.</w:t>
      </w:r>
      <w:r w:rsidR="007662D7">
        <w:t xml:space="preserve"> For an event streams,</w:t>
      </w:r>
      <w:r w:rsidR="003A5B00">
        <w:t xml:space="preserve"> </w:t>
      </w:r>
      <w:r>
        <w:t>we</w:t>
      </w:r>
      <w:r w:rsidR="003A5B00">
        <w:t xml:space="preserve"> consider each of event ID as a single character</w:t>
      </w:r>
      <w:r w:rsidR="002B6A49">
        <w:t xml:space="preserve"> in EventStream “String”</w:t>
      </w:r>
      <w:r w:rsidR="009A6CAE">
        <w:t xml:space="preserve"> and obtain</w:t>
      </w:r>
      <w:r w:rsidR="007662D7">
        <w:t xml:space="preserve"> the below metrics</w:t>
      </w:r>
      <w:r w:rsidR="009A6CAE">
        <w:t xml:space="preserve"> for a pair of EventStream strings</w:t>
      </w:r>
      <w:r w:rsidR="003A5B00">
        <w:t>.</w:t>
      </w:r>
    </w:p>
    <w:p w:rsidR="003A5B00" w:rsidRDefault="003A5B00" w:rsidP="00FA2F87">
      <w:r>
        <w:t xml:space="preserve"> </w:t>
      </w:r>
    </w:p>
    <w:p w:rsidR="009A606B" w:rsidRDefault="009A606B" w:rsidP="00B95010">
      <w:pPr>
        <w:pStyle w:val="ListParagraph"/>
        <w:numPr>
          <w:ilvl w:val="0"/>
          <w:numId w:val="14"/>
        </w:numPr>
      </w:pPr>
      <w:r w:rsidRPr="00B95010">
        <w:rPr>
          <w:b/>
          <w:i/>
        </w:rPr>
        <w:t xml:space="preserve">BLAST score using </w:t>
      </w:r>
      <w:r w:rsidR="00B95010" w:rsidRPr="00B95010">
        <w:rPr>
          <w:b/>
          <w:i/>
        </w:rPr>
        <w:t>Smith Waterman Algorithm:</w:t>
      </w:r>
      <w:r w:rsidR="00B95010" w:rsidRPr="00B95010">
        <w:t xml:space="preserve"> The Smith–Waterman algorithm performs local sequence alignment</w:t>
      </w:r>
      <w:r w:rsidR="001F232C">
        <w:t xml:space="preserve"> finding similar regions between two strings</w:t>
      </w:r>
      <w:r w:rsidR="00B95010" w:rsidRPr="00B95010">
        <w:t xml:space="preserve">; Instead of looking at the total sequence, the Smith–Waterman algorithm compares segments of all possible lengths and optimizes the similarity </w:t>
      </w:r>
      <w:r w:rsidR="00973C7F" w:rsidRPr="00B95010">
        <w:t>measure</w:t>
      </w:r>
      <w:r w:rsidR="00973C7F">
        <w:t xml:space="preserve"> [</w:t>
      </w:r>
      <w:r w:rsidR="0035768E">
        <w:t>8]</w:t>
      </w:r>
      <w:r w:rsidR="00B95010" w:rsidRPr="00B95010">
        <w:t>.</w:t>
      </w:r>
    </w:p>
    <w:p w:rsidR="00582B3B" w:rsidRPr="009A606B" w:rsidRDefault="00582B3B" w:rsidP="00582B3B">
      <w:pPr>
        <w:pStyle w:val="ListParagraph"/>
      </w:pPr>
    </w:p>
    <w:p w:rsidR="00C416FB" w:rsidRDefault="003A5B00" w:rsidP="003A5B00">
      <w:pPr>
        <w:pStyle w:val="ListParagraph"/>
        <w:numPr>
          <w:ilvl w:val="0"/>
          <w:numId w:val="14"/>
        </w:numPr>
      </w:pPr>
      <w:r w:rsidRPr="00290070">
        <w:rPr>
          <w:b/>
          <w:i/>
        </w:rPr>
        <w:t>String Edit-Distance</w:t>
      </w:r>
      <w:r w:rsidR="00290070" w:rsidRPr="00290070">
        <w:rPr>
          <w:b/>
          <w:i/>
        </w:rPr>
        <w:t xml:space="preserve"> or Levenshtein Distance</w:t>
      </w:r>
      <w:r>
        <w:t>:</w:t>
      </w:r>
    </w:p>
    <w:p w:rsidR="003A5B00" w:rsidRDefault="00C416FB" w:rsidP="00C416FB">
      <w:pPr>
        <w:pStyle w:val="ListParagraph"/>
        <w:rPr>
          <w:lang w:val="en"/>
        </w:rPr>
      </w:pPr>
      <w:proofErr w:type="spellStart"/>
      <w:r>
        <w:t>T</w:t>
      </w:r>
      <w:r w:rsidR="00290070">
        <w:rPr>
          <w:lang w:val="en"/>
        </w:rPr>
        <w:t>he</w:t>
      </w:r>
      <w:proofErr w:type="spellEnd"/>
      <w:r w:rsidR="00290070">
        <w:rPr>
          <w:lang w:val="en"/>
        </w:rPr>
        <w:t xml:space="preserve"> Levenshtein distance between two words is the minimum </w:t>
      </w:r>
      <w:r w:rsidR="002B6A49">
        <w:rPr>
          <w:lang w:val="en"/>
        </w:rPr>
        <w:t>number of single-character changes</w:t>
      </w:r>
      <w:r w:rsidR="00290070">
        <w:rPr>
          <w:lang w:val="en"/>
        </w:rPr>
        <w:t xml:space="preserve"> (insertion, deletion, substitution) required to c</w:t>
      </w:r>
      <w:r w:rsidR="002B6A49">
        <w:rPr>
          <w:lang w:val="en"/>
        </w:rPr>
        <w:t>onvert</w:t>
      </w:r>
      <w:r w:rsidR="00290070">
        <w:rPr>
          <w:lang w:val="en"/>
        </w:rPr>
        <w:t xml:space="preserve"> one </w:t>
      </w:r>
      <w:r w:rsidR="002B6A49">
        <w:rPr>
          <w:lang w:val="en"/>
        </w:rPr>
        <w:t>string</w:t>
      </w:r>
      <w:r w:rsidR="00290070">
        <w:rPr>
          <w:lang w:val="en"/>
        </w:rPr>
        <w:t xml:space="preserve"> into the </w:t>
      </w:r>
      <w:proofErr w:type="gramStart"/>
      <w:r w:rsidR="00290070">
        <w:rPr>
          <w:lang w:val="en"/>
        </w:rPr>
        <w:t>other</w:t>
      </w:r>
      <w:r w:rsidR="0035768E">
        <w:rPr>
          <w:lang w:val="en"/>
        </w:rPr>
        <w:t>[</w:t>
      </w:r>
      <w:proofErr w:type="gramEnd"/>
      <w:r w:rsidR="0035768E">
        <w:rPr>
          <w:lang w:val="en"/>
        </w:rPr>
        <w:t>9]</w:t>
      </w:r>
      <w:r w:rsidR="00290070">
        <w:rPr>
          <w:lang w:val="en"/>
        </w:rPr>
        <w:t>.</w:t>
      </w:r>
    </w:p>
    <w:p w:rsidR="00582B3B" w:rsidRDefault="00582B3B" w:rsidP="00582B3B"/>
    <w:p w:rsidR="003A5B00" w:rsidRDefault="007662D7" w:rsidP="003A5B00">
      <w:pPr>
        <w:pStyle w:val="ListParagraph"/>
        <w:numPr>
          <w:ilvl w:val="0"/>
          <w:numId w:val="14"/>
        </w:numPr>
      </w:pPr>
      <w:r w:rsidRPr="00AD5CB1">
        <w:rPr>
          <w:b/>
          <w:i/>
        </w:rPr>
        <w:t>Longe</w:t>
      </w:r>
      <w:r w:rsidR="003A5B00" w:rsidRPr="00AD5CB1">
        <w:rPr>
          <w:b/>
          <w:i/>
        </w:rPr>
        <w:t>st Common Subsequence length</w:t>
      </w:r>
      <w:r w:rsidR="00361691">
        <w:rPr>
          <w:b/>
          <w:i/>
        </w:rPr>
        <w:t>:</w:t>
      </w:r>
      <w:r>
        <w:t xml:space="preserve"> </w:t>
      </w:r>
      <w:r w:rsidR="00361691">
        <w:rPr>
          <w:lang w:val="en"/>
        </w:rPr>
        <w:t xml:space="preserve">a </w:t>
      </w:r>
      <w:r w:rsidR="00361691">
        <w:rPr>
          <w:b/>
          <w:bCs/>
          <w:lang w:val="en"/>
        </w:rPr>
        <w:t>subsequence</w:t>
      </w:r>
      <w:r w:rsidR="00361691">
        <w:rPr>
          <w:lang w:val="en"/>
        </w:rPr>
        <w:t xml:space="preserve"> is a string</w:t>
      </w:r>
      <w:hyperlink r:id="rId16" w:tooltip="Sequence" w:history="1"/>
      <w:r w:rsidR="00361691">
        <w:rPr>
          <w:lang w:val="en"/>
        </w:rPr>
        <w:t xml:space="preserve"> that can be derived from another string by deleting some characters without changing the order of the remaining characters. We </w:t>
      </w:r>
      <w:r w:rsidR="0055450F">
        <w:rPr>
          <w:lang w:val="en"/>
        </w:rPr>
        <w:t xml:space="preserve">find </w:t>
      </w:r>
      <w:r w:rsidR="000935E5">
        <w:rPr>
          <w:lang w:val="en"/>
        </w:rPr>
        <w:t>the LCSR length between two EventStreams</w:t>
      </w:r>
      <w:r w:rsidR="00361691">
        <w:t xml:space="preserve"> </w:t>
      </w:r>
      <w:r w:rsidR="0035768E">
        <w:t>[10]</w:t>
      </w:r>
      <w:r>
        <w:t>.</w:t>
      </w:r>
    </w:p>
    <w:p w:rsidR="00582B3B" w:rsidRDefault="00582B3B" w:rsidP="00582B3B">
      <w:pPr>
        <w:pStyle w:val="ListParagraph"/>
      </w:pPr>
    </w:p>
    <w:p w:rsidR="00F87E93" w:rsidRDefault="003A5B00" w:rsidP="00F87E93">
      <w:pPr>
        <w:pStyle w:val="ListParagraph"/>
        <w:numPr>
          <w:ilvl w:val="0"/>
          <w:numId w:val="14"/>
        </w:numPr>
      </w:pPr>
      <w:r w:rsidRPr="00AD5CB1">
        <w:rPr>
          <w:b/>
          <w:i/>
        </w:rPr>
        <w:t xml:space="preserve">Sorenson-Dice </w:t>
      </w:r>
      <w:proofErr w:type="gramStart"/>
      <w:r w:rsidRPr="00AD5CB1">
        <w:rPr>
          <w:b/>
          <w:i/>
        </w:rPr>
        <w:t>Coefficient</w:t>
      </w:r>
      <w:r>
        <w:t>(</w:t>
      </w:r>
      <w:proofErr w:type="gramEnd"/>
      <w:r>
        <w:t>bigrams)</w:t>
      </w:r>
      <w:r w:rsidR="00945273">
        <w:t xml:space="preserve"> : This metric matches how good the </w:t>
      </w:r>
      <w:r w:rsidR="00D97705">
        <w:t xml:space="preserve">bigrams of the strings matches. Bigrams are parts of the string of length two characters. We count the number of exact matches between the bigrams of both the string and divide by the half of sum of the lengths of the both the </w:t>
      </w:r>
      <w:proofErr w:type="gramStart"/>
      <w:r w:rsidR="00D97705">
        <w:t>strings</w:t>
      </w:r>
      <w:r w:rsidR="0035768E">
        <w:t>[</w:t>
      </w:r>
      <w:proofErr w:type="gramEnd"/>
      <w:r w:rsidR="0035768E">
        <w:t>11]</w:t>
      </w:r>
      <w:r w:rsidR="00D97705">
        <w:t>.</w:t>
      </w:r>
    </w:p>
    <w:p w:rsidR="004B0B03" w:rsidRDefault="004B0B03" w:rsidP="001D6541">
      <w:pPr>
        <w:ind w:left="360"/>
      </w:pPr>
    </w:p>
    <w:p w:rsidR="00E95927" w:rsidRDefault="004B0B03" w:rsidP="00F87E93">
      <w:r>
        <w:t>We perform clustering after finding the above distances between every possible event streams for Roaming and nexus</w:t>
      </w:r>
      <w:r w:rsidR="00973C7F">
        <w:t xml:space="preserve"> services. Nexus has</w:t>
      </w:r>
      <w:r>
        <w:t xml:space="preserve"> 94 unique Event Streams</w:t>
      </w:r>
      <w:r w:rsidR="00973C7F">
        <w:t>. Roaming has 353 unique streams.</w:t>
      </w:r>
      <w:r>
        <w:t xml:space="preserve"> </w:t>
      </w:r>
      <w:r w:rsidR="00973C7F">
        <w:t xml:space="preserve">Reading has 2406. We are doing N*(N-1) combinations of EventStreams to find the string metrics between all possible pairs of EventStreams. </w:t>
      </w:r>
    </w:p>
    <w:p w:rsidR="00E95927" w:rsidRDefault="00E95927" w:rsidP="00E95927">
      <w:r>
        <w:lastRenderedPageBreak/>
        <w:t>Since the Length of the strings heavily impacts the score each the string pair get, we slightly modify the metrics to be length agnostic.</w:t>
      </w:r>
    </w:p>
    <w:p w:rsidR="00E95927" w:rsidRDefault="00E95927" w:rsidP="00E95927"/>
    <w:p w:rsidR="00E95927" w:rsidRDefault="00E95927" w:rsidP="00E95927">
      <w:pPr>
        <w:pStyle w:val="ListParagraph"/>
        <w:numPr>
          <w:ilvl w:val="0"/>
          <w:numId w:val="25"/>
        </w:numPr>
      </w:pPr>
      <w:r>
        <w:t xml:space="preserve">Blast Metric </w:t>
      </w:r>
    </w:p>
    <w:p w:rsidR="00E95927" w:rsidRDefault="00E95927" w:rsidP="00E95927">
      <m:oMathPara>
        <m:oMath>
          <m:r>
            <w:rPr>
              <w:rFonts w:ascii="Cambria Math" w:hAnsi="Cambria Math"/>
            </w:rPr>
            <m:t xml:space="preserve">Blast Metric (A,B)= </m:t>
          </m:r>
          <m:f>
            <m:fPr>
              <m:ctrlPr>
                <w:rPr>
                  <w:rFonts w:ascii="Cambria Math" w:hAnsi="Cambria Math"/>
                  <w:i/>
                </w:rPr>
              </m:ctrlPr>
            </m:fPr>
            <m:num>
              <m:r>
                <w:rPr>
                  <w:rFonts w:ascii="Cambria Math" w:hAnsi="Cambria Math"/>
                </w:rPr>
                <m:t>BLAST score</m:t>
              </m:r>
            </m:num>
            <m:den>
              <m:r>
                <w:rPr>
                  <w:rFonts w:ascii="Cambria Math" w:hAnsi="Cambria Math"/>
                </w:rPr>
                <m:t>Length of EventStream A+Length of EventStream B</m:t>
              </m:r>
            </m:den>
          </m:f>
        </m:oMath>
      </m:oMathPara>
    </w:p>
    <w:p w:rsidR="00E95927" w:rsidRDefault="00E95927" w:rsidP="00F87E93"/>
    <w:p w:rsidR="00597A1C" w:rsidRDefault="00597A1C" w:rsidP="00597A1C">
      <w:pPr>
        <w:pStyle w:val="ListParagraph"/>
      </w:pPr>
    </w:p>
    <w:p w:rsidR="00E95927" w:rsidRDefault="00E95927" w:rsidP="00E95927">
      <w:pPr>
        <w:pStyle w:val="ListParagraph"/>
        <w:numPr>
          <w:ilvl w:val="0"/>
          <w:numId w:val="25"/>
        </w:numPr>
      </w:pPr>
      <w:r>
        <w:t>LCSR Metric:</w:t>
      </w:r>
    </w:p>
    <w:p w:rsidR="00E95927" w:rsidRPr="00E95927" w:rsidRDefault="00E95927" w:rsidP="00E95927">
      <w:pPr>
        <w:pStyle w:val="ListParagraph"/>
      </w:pPr>
      <m:oMathPara>
        <m:oMath>
          <m:r>
            <w:rPr>
              <w:rFonts w:ascii="Cambria Math" w:hAnsi="Cambria Math"/>
            </w:rPr>
            <m:t xml:space="preserve">LCSR Metric(A,B) = </m:t>
          </m:r>
          <m:f>
            <m:fPr>
              <m:ctrlPr>
                <w:rPr>
                  <w:rFonts w:ascii="Cambria Math" w:hAnsi="Cambria Math"/>
                  <w:i/>
                </w:rPr>
              </m:ctrlPr>
            </m:fPr>
            <m:num>
              <m:r>
                <w:rPr>
                  <w:rFonts w:ascii="Cambria Math" w:hAnsi="Cambria Math"/>
                </w:rPr>
                <m:t>BLAST score</m:t>
              </m:r>
            </m:num>
            <m:den>
              <m:r>
                <w:rPr>
                  <w:rFonts w:ascii="Cambria Math" w:hAnsi="Cambria Math"/>
                </w:rPr>
                <m:t>Length of EventStream A+Length of EventStream B</m:t>
              </m:r>
            </m:den>
          </m:f>
        </m:oMath>
      </m:oMathPara>
    </w:p>
    <w:p w:rsidR="00E95927" w:rsidRDefault="00E95927" w:rsidP="00E95927"/>
    <w:p w:rsidR="00E95927" w:rsidRDefault="00E95927" w:rsidP="00E95927">
      <w:pPr>
        <w:pStyle w:val="ListParagraph"/>
      </w:pPr>
      <w:r>
        <w:t xml:space="preserve"> </w:t>
      </w:r>
    </w:p>
    <w:p w:rsidR="00E95927" w:rsidRDefault="00E95927" w:rsidP="00E95927">
      <w:pPr>
        <w:pStyle w:val="ListParagraph"/>
      </w:pPr>
      <w:r>
        <w:t xml:space="preserve">The Sorenson Dice coefficient is independent of length of the Strings. We choose only the strings of length Edit Distance 1. So we don’t need to calculate the Edit Distance </w:t>
      </w:r>
      <w:proofErr w:type="gramStart"/>
      <w:r>
        <w:t>Metric .</w:t>
      </w:r>
      <w:proofErr w:type="gramEnd"/>
      <w:r>
        <w:t xml:space="preserve"> </w:t>
      </w:r>
    </w:p>
    <w:p w:rsidR="00E95927" w:rsidRDefault="00E95927" w:rsidP="00E95927">
      <w:pPr>
        <w:pStyle w:val="ListParagraph"/>
      </w:pPr>
      <w:r>
        <w:t xml:space="preserve">                    </w:t>
      </w:r>
    </w:p>
    <w:p w:rsidR="006838C0" w:rsidRDefault="009A6CAE" w:rsidP="00F87E93">
      <w:r>
        <w:t>For a pair of EventStream strings A and B, we get the following scores.</w:t>
      </w:r>
    </w:p>
    <w:p w:rsidR="001D6541" w:rsidRDefault="001D6541" w:rsidP="00F87E93"/>
    <w:p w:rsidR="001D6541" w:rsidRDefault="001D6541" w:rsidP="00F87E93">
      <w:r>
        <w:t>We have construct the following table with rows having columns</w:t>
      </w:r>
    </w:p>
    <w:p w:rsidR="001D6541" w:rsidRDefault="00983D79" w:rsidP="001D6541">
      <w:pPr>
        <w:pStyle w:val="ListParagraph"/>
        <w:numPr>
          <w:ilvl w:val="0"/>
          <w:numId w:val="23"/>
        </w:numPr>
      </w:pPr>
      <w:r>
        <w:t>EventStream</w:t>
      </w:r>
      <w:r w:rsidR="001D6541">
        <w:t xml:space="preserve"> A </w:t>
      </w:r>
    </w:p>
    <w:p w:rsidR="001D6541" w:rsidRDefault="001D6541" w:rsidP="001D6541">
      <w:pPr>
        <w:pStyle w:val="ListParagraph"/>
        <w:numPr>
          <w:ilvl w:val="0"/>
          <w:numId w:val="23"/>
        </w:numPr>
      </w:pPr>
      <w:r>
        <w:t>EventStream B</w:t>
      </w:r>
    </w:p>
    <w:p w:rsidR="001D6541" w:rsidRDefault="00983D79" w:rsidP="001D6541">
      <w:pPr>
        <w:pStyle w:val="ListParagraph"/>
        <w:numPr>
          <w:ilvl w:val="0"/>
          <w:numId w:val="23"/>
        </w:numPr>
      </w:pPr>
      <w:r>
        <w:t>Edit Distance</w:t>
      </w:r>
    </w:p>
    <w:p w:rsidR="001D6541" w:rsidRDefault="001D6541" w:rsidP="001D6541">
      <w:pPr>
        <w:pStyle w:val="ListParagraph"/>
        <w:numPr>
          <w:ilvl w:val="0"/>
          <w:numId w:val="23"/>
        </w:numPr>
      </w:pPr>
      <w:proofErr w:type="spellStart"/>
      <w:r>
        <w:t>Lcsr</w:t>
      </w:r>
      <w:proofErr w:type="spellEnd"/>
      <w:r w:rsidR="00983D79">
        <w:t xml:space="preserve"> </w:t>
      </w:r>
      <w:r>
        <w:t>Length</w:t>
      </w:r>
    </w:p>
    <w:p w:rsidR="001D6541" w:rsidRDefault="001D6541" w:rsidP="001D6541">
      <w:pPr>
        <w:pStyle w:val="ListParagraph"/>
        <w:numPr>
          <w:ilvl w:val="0"/>
          <w:numId w:val="23"/>
        </w:numPr>
      </w:pPr>
      <w:r>
        <w:t>Sorenson-Dice Coefficient</w:t>
      </w:r>
    </w:p>
    <w:p w:rsidR="001D6541" w:rsidRDefault="001D6541" w:rsidP="001D6541">
      <w:pPr>
        <w:pStyle w:val="ListParagraph"/>
        <w:numPr>
          <w:ilvl w:val="0"/>
          <w:numId w:val="23"/>
        </w:numPr>
      </w:pPr>
      <w:r>
        <w:t>BLAST score.</w:t>
      </w:r>
    </w:p>
    <w:p w:rsidR="001D6541" w:rsidRDefault="001253E8" w:rsidP="001D6541">
      <w:pPr>
        <w:pStyle w:val="ListParagraph"/>
        <w:numPr>
          <w:ilvl w:val="0"/>
          <w:numId w:val="23"/>
        </w:numPr>
      </w:pPr>
      <w:proofErr w:type="spellStart"/>
      <w:r>
        <w:t>EventStreamA</w:t>
      </w:r>
      <w:proofErr w:type="spellEnd"/>
      <w:r w:rsidR="00983D79">
        <w:t xml:space="preserve"> </w:t>
      </w:r>
      <w:r>
        <w:t>L</w:t>
      </w:r>
      <w:r w:rsidR="001D6541">
        <w:t xml:space="preserve">ength: </w:t>
      </w:r>
      <w:r w:rsidR="00983D79">
        <w:t xml:space="preserve"> </w:t>
      </w:r>
      <w:r w:rsidR="001D6541">
        <w:t xml:space="preserve">The number of </w:t>
      </w:r>
      <w:proofErr w:type="spellStart"/>
      <w:r w:rsidR="001D6541">
        <w:t>EventIds</w:t>
      </w:r>
      <w:proofErr w:type="spellEnd"/>
      <w:r w:rsidR="001D6541">
        <w:t xml:space="preserve"> present in </w:t>
      </w:r>
      <w:proofErr w:type="spellStart"/>
      <w:r w:rsidR="001D6541">
        <w:t>EventStreamA</w:t>
      </w:r>
      <w:proofErr w:type="spellEnd"/>
      <w:r w:rsidR="001D6541">
        <w:t>.</w:t>
      </w:r>
    </w:p>
    <w:p w:rsidR="001D6541" w:rsidRDefault="001D6541" w:rsidP="001D6541">
      <w:pPr>
        <w:pStyle w:val="ListParagraph"/>
        <w:numPr>
          <w:ilvl w:val="0"/>
          <w:numId w:val="23"/>
        </w:numPr>
      </w:pPr>
      <w:proofErr w:type="spellStart"/>
      <w:r>
        <w:t>EventStreamB</w:t>
      </w:r>
      <w:proofErr w:type="spellEnd"/>
      <w:r w:rsidR="00983D79">
        <w:t xml:space="preserve"> </w:t>
      </w:r>
      <w:r w:rsidR="001253E8">
        <w:t>L</w:t>
      </w:r>
      <w:r>
        <w:t xml:space="preserve">ength:  The number of </w:t>
      </w:r>
      <w:proofErr w:type="spellStart"/>
      <w:r>
        <w:t>EventIds</w:t>
      </w:r>
      <w:proofErr w:type="spellEnd"/>
      <w:r>
        <w:t xml:space="preserve"> present in </w:t>
      </w:r>
      <w:proofErr w:type="spellStart"/>
      <w:r>
        <w:t>EventStreamB</w:t>
      </w:r>
      <w:proofErr w:type="spellEnd"/>
      <w:r>
        <w:t xml:space="preserve">.   </w:t>
      </w:r>
    </w:p>
    <w:p w:rsidR="00E95927" w:rsidRDefault="00E95927" w:rsidP="009A6CAE">
      <w:pPr>
        <w:pStyle w:val="ListParagraph"/>
        <w:numPr>
          <w:ilvl w:val="0"/>
          <w:numId w:val="23"/>
        </w:numPr>
      </w:pPr>
      <w:r>
        <w:t xml:space="preserve">Blast Metric. </w:t>
      </w:r>
    </w:p>
    <w:p w:rsidR="00E95927" w:rsidRDefault="00E95927" w:rsidP="009A6CAE">
      <w:pPr>
        <w:pStyle w:val="ListParagraph"/>
        <w:numPr>
          <w:ilvl w:val="0"/>
          <w:numId w:val="23"/>
        </w:numPr>
      </w:pPr>
      <w:r>
        <w:t xml:space="preserve"> LCSR Metric.</w:t>
      </w:r>
    </w:p>
    <w:p w:rsidR="006838C0" w:rsidRDefault="00E95927" w:rsidP="00E95927">
      <w:pPr>
        <w:pStyle w:val="ListParagraph"/>
      </w:pPr>
      <w:r>
        <w:t xml:space="preserve"> </w:t>
      </w:r>
    </w:p>
    <w:p w:rsidR="00E95927" w:rsidRDefault="00E95927" w:rsidP="00F87E93">
      <w:pPr>
        <w:rPr>
          <w:b/>
          <w:i/>
        </w:rPr>
      </w:pPr>
    </w:p>
    <w:p w:rsidR="009A6CAE" w:rsidRDefault="009A6CAE" w:rsidP="00F87E93">
      <w:r w:rsidRPr="009A6CAE">
        <w:rPr>
          <w:b/>
          <w:i/>
        </w:rPr>
        <w:t>Clustering Algorithm</w:t>
      </w:r>
      <w:r>
        <w:t xml:space="preserve">: </w:t>
      </w:r>
    </w:p>
    <w:p w:rsidR="00E95927" w:rsidRDefault="00E95927" w:rsidP="00F87E93"/>
    <w:p w:rsidR="009A6CAE" w:rsidRDefault="00E95927" w:rsidP="00F87E93">
      <w:r>
        <w:t xml:space="preserve">The rationale behind the algorithm is find the closest string </w:t>
      </w:r>
      <w:proofErr w:type="spellStart"/>
      <w:r>
        <w:t>pairss</w:t>
      </w:r>
      <w:proofErr w:type="spellEnd"/>
      <w:r>
        <w:t xml:space="preserve"> of least edit distance. Among them find the ones which has the highest local alignment scores given by blast metric. In each of those groups, find the string pairs having the highest bigram matches given by Sorenson-dice coefficient. Among those find the ones with longest common subsequence </w:t>
      </w:r>
      <w:r w:rsidR="002A2E10">
        <w:t xml:space="preserve">length </w:t>
      </w:r>
      <w:r w:rsidR="00737517">
        <w:t xml:space="preserve">value given by </w:t>
      </w:r>
      <w:proofErr w:type="spellStart"/>
      <w:r w:rsidR="00737517">
        <w:t>lcsr</w:t>
      </w:r>
      <w:proofErr w:type="spellEnd"/>
      <w:r w:rsidR="00737517">
        <w:t xml:space="preserve"> </w:t>
      </w:r>
      <w:proofErr w:type="spellStart"/>
      <w:r w:rsidR="00737517">
        <w:t>metric.</w:t>
      </w:r>
      <w:r w:rsidR="009A6CAE">
        <w:t>Following</w:t>
      </w:r>
      <w:proofErr w:type="spellEnd"/>
      <w:r w:rsidR="009A6CAE">
        <w:t xml:space="preserve"> are the thresholds and sorting criteria chosen of clustering</w:t>
      </w:r>
      <w:r>
        <w:t xml:space="preserve"> the event streams</w:t>
      </w:r>
      <w:r w:rsidR="009A6CAE">
        <w:t>:</w:t>
      </w:r>
    </w:p>
    <w:p w:rsidR="009A6CAE" w:rsidRDefault="009A6CAE" w:rsidP="00F87E93">
      <w:bookmarkStart w:id="0" w:name="_GoBack"/>
      <w:bookmarkEnd w:id="0"/>
    </w:p>
    <w:p w:rsidR="009A6CAE" w:rsidRPr="009A6CAE" w:rsidRDefault="009A6CAE" w:rsidP="009A6CAE">
      <w:pPr>
        <w:pStyle w:val="ListParagraph"/>
        <w:numPr>
          <w:ilvl w:val="0"/>
          <w:numId w:val="24"/>
        </w:numPr>
        <w:rPr>
          <w:b/>
          <w:i/>
        </w:rPr>
      </w:pPr>
      <w:r w:rsidRPr="009A6CAE">
        <w:rPr>
          <w:b/>
          <w:i/>
        </w:rPr>
        <w:t>Edit Distance: 1</w:t>
      </w:r>
    </w:p>
    <w:p w:rsidR="009A6CAE" w:rsidRDefault="009A6CAE" w:rsidP="009A6CAE">
      <w:pPr>
        <w:ind w:left="12" w:firstLine="708"/>
      </w:pPr>
      <w:r>
        <w:t xml:space="preserve">For now, </w:t>
      </w:r>
      <w:proofErr w:type="gramStart"/>
      <w:r>
        <w:t>We</w:t>
      </w:r>
      <w:proofErr w:type="gramEnd"/>
      <w:r>
        <w:t xml:space="preserve"> have taken the EventStreams which has the edit distance of 1 between each other. </w:t>
      </w:r>
    </w:p>
    <w:p w:rsidR="009A6CAE" w:rsidRDefault="009A6CAE" w:rsidP="009A6CAE">
      <w:pPr>
        <w:ind w:left="12" w:firstLine="708"/>
      </w:pPr>
      <w:r>
        <w:t xml:space="preserve">This implies that with only one </w:t>
      </w:r>
      <w:proofErr w:type="spellStart"/>
      <w:r>
        <w:t>eventID</w:t>
      </w:r>
      <w:proofErr w:type="spellEnd"/>
      <w:r>
        <w:t xml:space="preserve"> change (</w:t>
      </w:r>
      <w:proofErr w:type="spellStart"/>
      <w:r>
        <w:t>insertion</w:t>
      </w:r>
      <w:proofErr w:type="gramStart"/>
      <w:r>
        <w:t>,modification,deletion</w:t>
      </w:r>
      <w:proofErr w:type="spellEnd"/>
      <w:proofErr w:type="gramEnd"/>
      <w:r>
        <w:t>),</w:t>
      </w:r>
    </w:p>
    <w:p w:rsidR="009A6CAE" w:rsidRDefault="009A6CAE" w:rsidP="009A6CAE">
      <w:pPr>
        <w:ind w:left="12" w:firstLine="708"/>
      </w:pPr>
      <w:r>
        <w:t>We can convert one EventStream string into another.</w:t>
      </w:r>
    </w:p>
    <w:p w:rsidR="00E95927" w:rsidRDefault="00E95927" w:rsidP="009A6CAE">
      <w:pPr>
        <w:ind w:left="12" w:firstLine="708"/>
      </w:pPr>
    </w:p>
    <w:p w:rsidR="00E95927" w:rsidRDefault="00E95927" w:rsidP="009A6CAE">
      <w:pPr>
        <w:pStyle w:val="ListParagraph"/>
        <w:numPr>
          <w:ilvl w:val="0"/>
          <w:numId w:val="24"/>
        </w:numPr>
      </w:pPr>
      <w:r w:rsidRPr="00E95927">
        <w:rPr>
          <w:b/>
          <w:i/>
        </w:rPr>
        <w:t>Sort by Blast Metric (Descending order)</w:t>
      </w:r>
      <w:r>
        <w:t xml:space="preserve">: </w:t>
      </w:r>
    </w:p>
    <w:p w:rsidR="009A6CAE" w:rsidRDefault="00E95927" w:rsidP="00E95927">
      <w:pPr>
        <w:pStyle w:val="ListParagraph"/>
      </w:pPr>
      <w:r>
        <w:t>We choose the Event Stream string pairs of edit distance value 1 and sort them by the measure of Blast Metric in descending order. This measure ensure</w:t>
      </w:r>
      <w:r w:rsidR="00737517">
        <w:t>s</w:t>
      </w:r>
      <w:r>
        <w:t xml:space="preserve"> </w:t>
      </w:r>
      <w:r w:rsidR="00737517">
        <w:t xml:space="preserve">that </w:t>
      </w:r>
      <w:r>
        <w:t xml:space="preserve">we choose the ones with highest local alignment value. </w:t>
      </w:r>
    </w:p>
    <w:p w:rsidR="00E95927" w:rsidRDefault="00E95927" w:rsidP="00E95927">
      <w:pPr>
        <w:pStyle w:val="ListParagraph"/>
      </w:pPr>
    </w:p>
    <w:p w:rsidR="004C3274" w:rsidRDefault="004C3274" w:rsidP="00E95927">
      <w:pPr>
        <w:pStyle w:val="ListParagraph"/>
      </w:pPr>
    </w:p>
    <w:p w:rsidR="00EA482B" w:rsidRDefault="00EA482B" w:rsidP="00E95927">
      <w:pPr>
        <w:pStyle w:val="ListParagraph"/>
      </w:pPr>
    </w:p>
    <w:p w:rsidR="00E95927" w:rsidRDefault="00E95927" w:rsidP="00E95927">
      <w:pPr>
        <w:pStyle w:val="ListParagraph"/>
        <w:numPr>
          <w:ilvl w:val="0"/>
          <w:numId w:val="24"/>
        </w:numPr>
      </w:pPr>
      <w:r w:rsidRPr="00E95927">
        <w:rPr>
          <w:b/>
          <w:i/>
        </w:rPr>
        <w:lastRenderedPageBreak/>
        <w:t>Sort by Sorenson-Dice Coefficient value</w:t>
      </w:r>
      <w:r>
        <w:rPr>
          <w:b/>
          <w:i/>
        </w:rPr>
        <w:t>(Descending order)</w:t>
      </w:r>
      <w:r>
        <w:t>:</w:t>
      </w:r>
    </w:p>
    <w:p w:rsidR="00E95927" w:rsidRDefault="00E95927" w:rsidP="00E95927">
      <w:pPr>
        <w:pStyle w:val="ListParagraph"/>
      </w:pPr>
      <w:r>
        <w:t xml:space="preserve">We then sort them by Sorenson-dice coefficient </w:t>
      </w:r>
      <w:r w:rsidR="002A2E10">
        <w:t>to find the highest bigram matches.</w:t>
      </w:r>
    </w:p>
    <w:p w:rsidR="002A2E10" w:rsidRDefault="002A2E10" w:rsidP="00E95927">
      <w:pPr>
        <w:pStyle w:val="ListParagraph"/>
      </w:pPr>
    </w:p>
    <w:p w:rsidR="002A2E10" w:rsidRDefault="002A2E10" w:rsidP="002A2E10">
      <w:pPr>
        <w:pStyle w:val="ListParagraph"/>
        <w:numPr>
          <w:ilvl w:val="0"/>
          <w:numId w:val="24"/>
        </w:numPr>
        <w:rPr>
          <w:b/>
          <w:i/>
        </w:rPr>
      </w:pPr>
      <w:r>
        <w:t xml:space="preserve"> </w:t>
      </w:r>
      <w:r w:rsidRPr="002A2E10">
        <w:rPr>
          <w:b/>
          <w:i/>
        </w:rPr>
        <w:t xml:space="preserve">Sort by Length of Longest common subsequence </w:t>
      </w:r>
      <w:proofErr w:type="gramStart"/>
      <w:r w:rsidRPr="002A2E10">
        <w:rPr>
          <w:b/>
          <w:i/>
        </w:rPr>
        <w:t>value(</w:t>
      </w:r>
      <w:proofErr w:type="gramEnd"/>
      <w:r w:rsidRPr="002A2E10">
        <w:rPr>
          <w:b/>
          <w:i/>
        </w:rPr>
        <w:t>Descending order)</w:t>
      </w:r>
      <w:r>
        <w:rPr>
          <w:b/>
          <w:i/>
        </w:rPr>
        <w:t>:</w:t>
      </w:r>
      <w:r w:rsidR="00096ACD">
        <w:rPr>
          <w:b/>
          <w:i/>
        </w:rPr>
        <w:t xml:space="preserve">  </w:t>
      </w:r>
      <w:r w:rsidR="00096ACD">
        <w:t xml:space="preserve">Then we chose to find the longest common subsequence in their strings. The rationale is that the </w:t>
      </w:r>
      <w:proofErr w:type="spellStart"/>
      <w:r w:rsidR="00096ACD">
        <w:t>lcsr</w:t>
      </w:r>
      <w:proofErr w:type="spellEnd"/>
      <w:r w:rsidR="00096ACD">
        <w:t xml:space="preserve"> measure needs to have order of the characters to be maintained while the bigrams are less dependent on the order of the characters in a string. The blast metric finds the local alignment score which is additive compared to </w:t>
      </w:r>
      <w:proofErr w:type="spellStart"/>
      <w:r w:rsidR="00096ACD">
        <w:t>lcsr</w:t>
      </w:r>
      <w:proofErr w:type="spellEnd"/>
      <w:r w:rsidR="00096ACD">
        <w:t xml:space="preserve"> which is max of lengths, thus making it lesser important to use for string similarity. </w:t>
      </w:r>
    </w:p>
    <w:p w:rsidR="00096ACD" w:rsidRPr="002A2E10" w:rsidRDefault="00096ACD" w:rsidP="002A2E10">
      <w:pPr>
        <w:pStyle w:val="ListParagraph"/>
        <w:rPr>
          <w:b/>
          <w:i/>
        </w:rPr>
      </w:pPr>
    </w:p>
    <w:p w:rsidR="006838C0" w:rsidRDefault="009A6CAE" w:rsidP="00F87E93">
      <w:r>
        <w:t xml:space="preserve"> The following </w:t>
      </w:r>
      <w:r w:rsidR="00EA482B">
        <w:t xml:space="preserve">is a sample </w:t>
      </w:r>
      <w:r>
        <w:t>result of clustering</w:t>
      </w:r>
      <w:r w:rsidR="00EA482B">
        <w:t xml:space="preserve"> the</w:t>
      </w:r>
      <w:r>
        <w:t xml:space="preserve"> </w:t>
      </w:r>
      <w:r w:rsidR="00096ACD">
        <w:t>Nexus</w:t>
      </w:r>
      <w:r>
        <w:t xml:space="preserve"> streams:</w:t>
      </w:r>
    </w:p>
    <w:p w:rsidR="006838C0" w:rsidRDefault="006838C0" w:rsidP="00F87E93"/>
    <w:p w:rsidR="00096ACD" w:rsidRDefault="00096ACD" w:rsidP="00F87E93">
      <w:r w:rsidRPr="00096ACD">
        <w:rPr>
          <w:b/>
          <w:i/>
        </w:rPr>
        <w:t>Area</w:t>
      </w:r>
      <w:r>
        <w:t>:</w:t>
      </w:r>
      <w:r w:rsidR="00EA482B">
        <w:t xml:space="preserve"> </w:t>
      </w:r>
      <w:r>
        <w:t>Nexus</w:t>
      </w:r>
    </w:p>
    <w:p w:rsidR="00096ACD" w:rsidRDefault="00096ACD" w:rsidP="00F87E93">
      <w:r>
        <w:t xml:space="preserve"> </w:t>
      </w:r>
    </w:p>
    <w:p w:rsidR="00096ACD" w:rsidRDefault="00825683" w:rsidP="00825683">
      <w:pPr>
        <w:pStyle w:val="ListParagraph"/>
        <w:numPr>
          <w:ilvl w:val="0"/>
          <w:numId w:val="26"/>
        </w:numPr>
      </w:pPr>
      <w:proofErr w:type="spellStart"/>
      <w:r>
        <w:t>EventStreamA</w:t>
      </w:r>
      <w:proofErr w:type="spellEnd"/>
      <w:r>
        <w:t xml:space="preserve">:  </w:t>
      </w:r>
      <w:r w:rsidRPr="00825683">
        <w:rPr>
          <w:rFonts w:ascii="Courier New" w:hAnsi="Courier New" w:cs="Courier New"/>
        </w:rPr>
        <w:t>apl4f;an3j0;an3j7;an3j8;apl4i;aojam;apkh5;apkh8;ahv0v</w:t>
      </w:r>
    </w:p>
    <w:p w:rsidR="00825683" w:rsidRDefault="00825683" w:rsidP="00825683">
      <w:pPr>
        <w:pStyle w:val="ListParagraph"/>
        <w:ind w:left="1065"/>
      </w:pPr>
    </w:p>
    <w:p w:rsidR="00825683" w:rsidRDefault="00825683" w:rsidP="00825683">
      <w:pPr>
        <w:pStyle w:val="ListParagraph"/>
        <w:ind w:left="1065"/>
        <w:rPr>
          <w:rFonts w:ascii="Courier New" w:hAnsi="Courier New" w:cs="Courier New"/>
        </w:rPr>
      </w:pPr>
      <w:proofErr w:type="spellStart"/>
      <w:r>
        <w:t>EventStreamB</w:t>
      </w:r>
      <w:proofErr w:type="spellEnd"/>
      <w:r>
        <w:t xml:space="preserve">:  </w:t>
      </w:r>
      <w:r w:rsidRPr="00825683">
        <w:rPr>
          <w:rFonts w:ascii="Courier New" w:hAnsi="Courier New" w:cs="Courier New"/>
        </w:rPr>
        <w:t>apl4f;an3j0;an3j7;an3j8;apl4i;aojam;apkh5;apkh8</w:t>
      </w:r>
    </w:p>
    <w:p w:rsidR="00825683" w:rsidRDefault="00825683" w:rsidP="00825683">
      <w:pPr>
        <w:pStyle w:val="ListParagraph"/>
        <w:ind w:left="1065"/>
        <w:rPr>
          <w:rFonts w:ascii="Courier New" w:hAnsi="Courier New" w:cs="Courier New"/>
        </w:rPr>
      </w:pPr>
    </w:p>
    <w:p w:rsidR="00825683" w:rsidRDefault="00825683" w:rsidP="00825683">
      <w:pPr>
        <w:pStyle w:val="ListParagraph"/>
        <w:ind w:left="1065"/>
      </w:pPr>
      <w:r>
        <w:t>Edit Distance:  1</w:t>
      </w:r>
    </w:p>
    <w:p w:rsidR="00825683" w:rsidRDefault="00825683" w:rsidP="00825683">
      <w:pPr>
        <w:pStyle w:val="ListParagraph"/>
        <w:ind w:left="1065"/>
      </w:pPr>
    </w:p>
    <w:p w:rsidR="00825683" w:rsidRDefault="00825683" w:rsidP="00825683">
      <w:pPr>
        <w:pStyle w:val="ListParagraph"/>
        <w:ind w:left="1065"/>
      </w:pPr>
      <w:proofErr w:type="spellStart"/>
      <w:r>
        <w:t>Lcsr</w:t>
      </w:r>
      <w:proofErr w:type="spellEnd"/>
      <w:r>
        <w:t xml:space="preserve"> </w:t>
      </w:r>
      <w:proofErr w:type="gramStart"/>
      <w:r>
        <w:t>Length :</w:t>
      </w:r>
      <w:proofErr w:type="gramEnd"/>
      <w:r>
        <w:t xml:space="preserve">  8</w:t>
      </w:r>
    </w:p>
    <w:p w:rsidR="00825683" w:rsidRDefault="00825683" w:rsidP="00825683">
      <w:pPr>
        <w:pStyle w:val="ListParagraph"/>
        <w:ind w:left="1065"/>
      </w:pPr>
    </w:p>
    <w:p w:rsidR="00825683" w:rsidRDefault="00825683" w:rsidP="00825683">
      <w:pPr>
        <w:pStyle w:val="ListParagraph"/>
        <w:ind w:left="1065"/>
      </w:pPr>
      <w:r>
        <w:t>Sorenson-Dice Coefficient: 1.07692</w:t>
      </w:r>
    </w:p>
    <w:p w:rsidR="00825683" w:rsidRDefault="00825683" w:rsidP="00825683">
      <w:pPr>
        <w:pStyle w:val="ListParagraph"/>
        <w:ind w:left="1065"/>
      </w:pPr>
    </w:p>
    <w:p w:rsidR="00825683" w:rsidRDefault="00825683" w:rsidP="00825683">
      <w:pPr>
        <w:pStyle w:val="ListParagraph"/>
        <w:ind w:left="1065"/>
      </w:pPr>
      <w:r>
        <w:t>BLAST Score: 15</w:t>
      </w:r>
    </w:p>
    <w:p w:rsidR="00825683" w:rsidRDefault="00825683" w:rsidP="00825683">
      <w:pPr>
        <w:pStyle w:val="ListParagraph"/>
        <w:ind w:left="1065"/>
      </w:pPr>
    </w:p>
    <w:p w:rsidR="00825683" w:rsidRDefault="00825683" w:rsidP="00825683">
      <w:pPr>
        <w:pStyle w:val="ListParagraph"/>
        <w:ind w:left="1065"/>
      </w:pPr>
      <w:proofErr w:type="spellStart"/>
      <w:r>
        <w:t>StreamA</w:t>
      </w:r>
      <w:proofErr w:type="spellEnd"/>
      <w:r>
        <w:t xml:space="preserve"> Length: 9</w:t>
      </w:r>
    </w:p>
    <w:p w:rsidR="00825683" w:rsidRDefault="00825683" w:rsidP="00825683">
      <w:pPr>
        <w:pStyle w:val="ListParagraph"/>
        <w:ind w:left="1065"/>
      </w:pPr>
    </w:p>
    <w:p w:rsidR="00825683" w:rsidRDefault="00825683" w:rsidP="00825683">
      <w:pPr>
        <w:pStyle w:val="ListParagraph"/>
        <w:ind w:left="1065"/>
      </w:pPr>
      <w:proofErr w:type="spellStart"/>
      <w:r>
        <w:t>StreamB</w:t>
      </w:r>
      <w:proofErr w:type="spellEnd"/>
      <w:r>
        <w:t xml:space="preserve"> </w:t>
      </w:r>
      <w:proofErr w:type="gramStart"/>
      <w:r>
        <w:t>Length :</w:t>
      </w:r>
      <w:proofErr w:type="gramEnd"/>
      <w:r>
        <w:t xml:space="preserve"> 8</w:t>
      </w:r>
    </w:p>
    <w:p w:rsidR="00825683" w:rsidRDefault="00825683" w:rsidP="00825683">
      <w:pPr>
        <w:pStyle w:val="ListParagraph"/>
        <w:ind w:left="1065"/>
      </w:pPr>
    </w:p>
    <w:p w:rsidR="00825683" w:rsidRDefault="00825683" w:rsidP="00825683">
      <w:pPr>
        <w:pStyle w:val="ListParagraph"/>
        <w:ind w:left="1065"/>
      </w:pPr>
      <w:r>
        <w:t>Blast Metric: 0.0588</w:t>
      </w:r>
    </w:p>
    <w:p w:rsidR="00825683" w:rsidRDefault="00825683" w:rsidP="00825683">
      <w:pPr>
        <w:pStyle w:val="ListParagraph"/>
        <w:ind w:left="1065"/>
      </w:pPr>
    </w:p>
    <w:p w:rsidR="00825683" w:rsidRDefault="00825683" w:rsidP="00825683">
      <w:pPr>
        <w:pStyle w:val="ListParagraph"/>
        <w:ind w:left="1065"/>
      </w:pPr>
      <w:r>
        <w:t>LCSR Metric: 0.4705</w:t>
      </w:r>
    </w:p>
    <w:p w:rsidR="00825683" w:rsidRDefault="00825683" w:rsidP="00825683">
      <w:pPr>
        <w:pStyle w:val="ListParagraph"/>
        <w:ind w:left="1065"/>
      </w:pPr>
    </w:p>
    <w:p w:rsidR="00825683" w:rsidRDefault="00825683" w:rsidP="00825683">
      <w:pPr>
        <w:pStyle w:val="ListParagraph"/>
        <w:ind w:left="1065"/>
      </w:pPr>
      <w:r>
        <w:t>Corresponding behavior exhibited by the similar streams:</w:t>
      </w:r>
    </w:p>
    <w:p w:rsidR="00B83002" w:rsidRDefault="00B83002" w:rsidP="00B83002"/>
    <w:p w:rsidR="00B83002" w:rsidRDefault="00B83002" w:rsidP="00B83002">
      <w:r>
        <w:t>W: sum of Warning C: sum of Critical E: sum of Exception U: Sum of Unexpected M: Sum of Monitorable.</w:t>
      </w:r>
    </w:p>
    <w:p w:rsidR="00B83002" w:rsidRDefault="00B83002" w:rsidP="00B83002">
      <w:r>
        <w:t xml:space="preserve">V: sum of Verbose, Me: sum of Medium, H: sum of High. </w:t>
      </w:r>
    </w:p>
    <w:p w:rsidR="00825683" w:rsidRDefault="00825683" w:rsidP="00825683"/>
    <w:p w:rsidR="00825683" w:rsidRDefault="00825683" w:rsidP="00825683">
      <w:pPr>
        <w:pStyle w:val="ListParagraph"/>
        <w:ind w:left="1065"/>
      </w:pPr>
    </w:p>
    <w:tbl>
      <w:tblPr>
        <w:tblStyle w:val="TableGrid"/>
        <w:tblW w:w="10795" w:type="dxa"/>
        <w:tblLayout w:type="fixed"/>
        <w:tblLook w:val="04A0" w:firstRow="1" w:lastRow="0" w:firstColumn="1" w:lastColumn="0" w:noHBand="0" w:noVBand="1"/>
      </w:tblPr>
      <w:tblGrid>
        <w:gridCol w:w="1165"/>
        <w:gridCol w:w="5220"/>
        <w:gridCol w:w="540"/>
        <w:gridCol w:w="900"/>
        <w:gridCol w:w="450"/>
        <w:gridCol w:w="540"/>
        <w:gridCol w:w="450"/>
        <w:gridCol w:w="450"/>
        <w:gridCol w:w="540"/>
        <w:gridCol w:w="540"/>
      </w:tblGrid>
      <w:tr w:rsidR="00825683" w:rsidTr="00B83002">
        <w:tc>
          <w:tcPr>
            <w:tcW w:w="1165" w:type="dxa"/>
          </w:tcPr>
          <w:p w:rsidR="00825683" w:rsidRDefault="00B83002" w:rsidP="009D2370">
            <w:r>
              <w:t>N</w:t>
            </w:r>
            <w:r w:rsidR="00825683">
              <w:t>ame</w:t>
            </w:r>
          </w:p>
        </w:tc>
        <w:tc>
          <w:tcPr>
            <w:tcW w:w="5220" w:type="dxa"/>
          </w:tcPr>
          <w:p w:rsidR="00825683" w:rsidRDefault="00825683" w:rsidP="009D2370">
            <w:r>
              <w:t>EventStream</w:t>
            </w:r>
          </w:p>
        </w:tc>
        <w:tc>
          <w:tcPr>
            <w:tcW w:w="540" w:type="dxa"/>
          </w:tcPr>
          <w:p w:rsidR="00825683" w:rsidRDefault="00B83002" w:rsidP="009D2370">
            <w:r>
              <w:t>V</w:t>
            </w:r>
          </w:p>
        </w:tc>
        <w:tc>
          <w:tcPr>
            <w:tcW w:w="900" w:type="dxa"/>
          </w:tcPr>
          <w:p w:rsidR="00825683" w:rsidRDefault="00825683" w:rsidP="009D2370">
            <w:r>
              <w:t>M</w:t>
            </w:r>
            <w:r w:rsidR="00B83002">
              <w:t>e</w:t>
            </w:r>
          </w:p>
        </w:tc>
        <w:tc>
          <w:tcPr>
            <w:tcW w:w="450" w:type="dxa"/>
          </w:tcPr>
          <w:p w:rsidR="00825683" w:rsidRDefault="00825683" w:rsidP="009D2370">
            <w:r>
              <w:t>H</w:t>
            </w:r>
          </w:p>
        </w:tc>
        <w:tc>
          <w:tcPr>
            <w:tcW w:w="540" w:type="dxa"/>
          </w:tcPr>
          <w:p w:rsidR="00825683" w:rsidRDefault="00825683" w:rsidP="009D2370">
            <w:r>
              <w:t>W</w:t>
            </w:r>
          </w:p>
        </w:tc>
        <w:tc>
          <w:tcPr>
            <w:tcW w:w="450" w:type="dxa"/>
          </w:tcPr>
          <w:p w:rsidR="00825683" w:rsidRDefault="00825683" w:rsidP="009D2370">
            <w:r>
              <w:t>C</w:t>
            </w:r>
          </w:p>
        </w:tc>
        <w:tc>
          <w:tcPr>
            <w:tcW w:w="450" w:type="dxa"/>
          </w:tcPr>
          <w:p w:rsidR="00825683" w:rsidRDefault="00825683" w:rsidP="009D2370">
            <w:r>
              <w:t>E</w:t>
            </w:r>
          </w:p>
        </w:tc>
        <w:tc>
          <w:tcPr>
            <w:tcW w:w="540" w:type="dxa"/>
          </w:tcPr>
          <w:p w:rsidR="00825683" w:rsidRDefault="00B83002" w:rsidP="009D2370">
            <w:r>
              <w:t>M</w:t>
            </w:r>
          </w:p>
        </w:tc>
        <w:tc>
          <w:tcPr>
            <w:tcW w:w="540" w:type="dxa"/>
          </w:tcPr>
          <w:p w:rsidR="00825683" w:rsidRDefault="00825683" w:rsidP="009D2370">
            <w:r>
              <w:t>U</w:t>
            </w:r>
          </w:p>
        </w:tc>
      </w:tr>
      <w:tr w:rsidR="00825683" w:rsidTr="00B83002">
        <w:trPr>
          <w:trHeight w:val="665"/>
        </w:trPr>
        <w:tc>
          <w:tcPr>
            <w:tcW w:w="1165" w:type="dxa"/>
          </w:tcPr>
          <w:p w:rsidR="00825683" w:rsidRPr="00825683" w:rsidRDefault="00825683" w:rsidP="00825683">
            <w:r w:rsidRPr="00825683">
              <w:t>Stream A</w:t>
            </w:r>
          </w:p>
        </w:tc>
        <w:tc>
          <w:tcPr>
            <w:tcW w:w="5220" w:type="dxa"/>
          </w:tcPr>
          <w:p w:rsidR="00825683" w:rsidRDefault="00825683" w:rsidP="00825683">
            <w:r w:rsidRPr="00825683">
              <w:rPr>
                <w:rFonts w:ascii="Courier New" w:hAnsi="Courier New" w:cs="Courier New"/>
              </w:rPr>
              <w:t>apl4f;an3j0;an3j7;an3j8;apl4i;aojam;apkh5;apkh8;ahv0v</w:t>
            </w:r>
          </w:p>
          <w:p w:rsidR="00825683" w:rsidRDefault="00825683" w:rsidP="009D2370"/>
        </w:tc>
        <w:tc>
          <w:tcPr>
            <w:tcW w:w="540" w:type="dxa"/>
          </w:tcPr>
          <w:p w:rsidR="00825683" w:rsidRDefault="00825683" w:rsidP="009D2370">
            <w:r>
              <w:t>0</w:t>
            </w:r>
          </w:p>
        </w:tc>
        <w:tc>
          <w:tcPr>
            <w:tcW w:w="900" w:type="dxa"/>
          </w:tcPr>
          <w:p w:rsidR="00825683" w:rsidRDefault="00825683" w:rsidP="009D2370">
            <w:r>
              <w:t>24</w:t>
            </w:r>
          </w:p>
        </w:tc>
        <w:tc>
          <w:tcPr>
            <w:tcW w:w="450" w:type="dxa"/>
          </w:tcPr>
          <w:p w:rsidR="00825683" w:rsidRDefault="00B83002" w:rsidP="009D2370">
            <w:r>
              <w:t>0</w:t>
            </w:r>
          </w:p>
        </w:tc>
        <w:tc>
          <w:tcPr>
            <w:tcW w:w="540" w:type="dxa"/>
          </w:tcPr>
          <w:p w:rsidR="00825683" w:rsidRDefault="00B83002" w:rsidP="009D2370">
            <w:r>
              <w:t>0</w:t>
            </w:r>
          </w:p>
        </w:tc>
        <w:tc>
          <w:tcPr>
            <w:tcW w:w="450" w:type="dxa"/>
          </w:tcPr>
          <w:p w:rsidR="00825683" w:rsidRDefault="00B83002" w:rsidP="009D2370">
            <w:r>
              <w:t>0</w:t>
            </w:r>
          </w:p>
        </w:tc>
        <w:tc>
          <w:tcPr>
            <w:tcW w:w="450" w:type="dxa"/>
          </w:tcPr>
          <w:p w:rsidR="00825683" w:rsidRDefault="00B83002" w:rsidP="009D2370">
            <w:r>
              <w:t>0</w:t>
            </w:r>
          </w:p>
        </w:tc>
        <w:tc>
          <w:tcPr>
            <w:tcW w:w="540" w:type="dxa"/>
          </w:tcPr>
          <w:p w:rsidR="00825683" w:rsidRDefault="00B83002" w:rsidP="009D2370">
            <w:r>
              <w:t>0</w:t>
            </w:r>
          </w:p>
        </w:tc>
        <w:tc>
          <w:tcPr>
            <w:tcW w:w="540" w:type="dxa"/>
          </w:tcPr>
          <w:p w:rsidR="00825683" w:rsidRDefault="00B83002" w:rsidP="009D2370">
            <w:r>
              <w:t>0</w:t>
            </w:r>
          </w:p>
        </w:tc>
      </w:tr>
      <w:tr w:rsidR="00825683" w:rsidTr="00B83002">
        <w:tc>
          <w:tcPr>
            <w:tcW w:w="1165" w:type="dxa"/>
          </w:tcPr>
          <w:p w:rsidR="00825683" w:rsidRPr="00D74B39" w:rsidRDefault="00825683" w:rsidP="009D2370">
            <w:r>
              <w:t>Stream B</w:t>
            </w:r>
          </w:p>
        </w:tc>
        <w:tc>
          <w:tcPr>
            <w:tcW w:w="5220" w:type="dxa"/>
          </w:tcPr>
          <w:p w:rsidR="00825683" w:rsidRDefault="00825683" w:rsidP="00825683">
            <w:pPr>
              <w:rPr>
                <w:rFonts w:ascii="Courier New" w:hAnsi="Courier New" w:cs="Courier New"/>
              </w:rPr>
            </w:pPr>
            <w:r w:rsidRPr="00825683">
              <w:rPr>
                <w:rFonts w:ascii="Courier New" w:hAnsi="Courier New" w:cs="Courier New"/>
              </w:rPr>
              <w:t>apl4f;an3j0;an3j7;an3j8;apl4i;aojam;apkh5;apkh8</w:t>
            </w:r>
          </w:p>
          <w:p w:rsidR="00513409" w:rsidRPr="00AD07EA" w:rsidRDefault="00513409" w:rsidP="00825683"/>
        </w:tc>
        <w:tc>
          <w:tcPr>
            <w:tcW w:w="540" w:type="dxa"/>
          </w:tcPr>
          <w:p w:rsidR="00825683" w:rsidRDefault="00825683" w:rsidP="009D2370">
            <w:r>
              <w:t>0</w:t>
            </w:r>
          </w:p>
        </w:tc>
        <w:tc>
          <w:tcPr>
            <w:tcW w:w="900" w:type="dxa"/>
          </w:tcPr>
          <w:p w:rsidR="00825683" w:rsidRDefault="00B83002" w:rsidP="009D2370">
            <w:r>
              <w:t>34912</w:t>
            </w:r>
          </w:p>
        </w:tc>
        <w:tc>
          <w:tcPr>
            <w:tcW w:w="450" w:type="dxa"/>
          </w:tcPr>
          <w:p w:rsidR="00825683" w:rsidRDefault="00B83002" w:rsidP="009D2370">
            <w:r>
              <w:t>1</w:t>
            </w:r>
          </w:p>
        </w:tc>
        <w:tc>
          <w:tcPr>
            <w:tcW w:w="540" w:type="dxa"/>
          </w:tcPr>
          <w:p w:rsidR="00825683" w:rsidRDefault="00513409" w:rsidP="009D2370">
            <w:r>
              <w:t>0</w:t>
            </w:r>
          </w:p>
        </w:tc>
        <w:tc>
          <w:tcPr>
            <w:tcW w:w="450" w:type="dxa"/>
          </w:tcPr>
          <w:p w:rsidR="00825683" w:rsidRDefault="00513409" w:rsidP="009D2370">
            <w:r>
              <w:t>0</w:t>
            </w:r>
          </w:p>
        </w:tc>
        <w:tc>
          <w:tcPr>
            <w:tcW w:w="450" w:type="dxa"/>
          </w:tcPr>
          <w:p w:rsidR="00825683" w:rsidRDefault="00513409" w:rsidP="009D2370">
            <w:r>
              <w:t>0</w:t>
            </w:r>
          </w:p>
        </w:tc>
        <w:tc>
          <w:tcPr>
            <w:tcW w:w="540" w:type="dxa"/>
          </w:tcPr>
          <w:p w:rsidR="00825683" w:rsidRDefault="00513409" w:rsidP="009D2370">
            <w:r>
              <w:t>0</w:t>
            </w:r>
          </w:p>
        </w:tc>
        <w:tc>
          <w:tcPr>
            <w:tcW w:w="540" w:type="dxa"/>
          </w:tcPr>
          <w:p w:rsidR="00825683" w:rsidRDefault="00513409" w:rsidP="009D2370">
            <w:r>
              <w:t>0</w:t>
            </w:r>
          </w:p>
        </w:tc>
      </w:tr>
    </w:tbl>
    <w:p w:rsidR="006838C0" w:rsidRDefault="00825683" w:rsidP="00F87E93">
      <w:r>
        <w:t xml:space="preserve">               </w:t>
      </w:r>
    </w:p>
    <w:p w:rsidR="00EA482B" w:rsidRDefault="00EA482B" w:rsidP="00F87E93">
      <w:r>
        <w:t>Interesting observation here is that with an addition of one eventID (</w:t>
      </w:r>
      <w:r>
        <w:rPr>
          <w:rFonts w:ascii="Courier New" w:hAnsi="Courier New" w:cs="Courier New"/>
        </w:rPr>
        <w:t>a</w:t>
      </w:r>
      <w:r w:rsidRPr="00EA482B">
        <w:rPr>
          <w:rFonts w:ascii="Courier New" w:hAnsi="Courier New" w:cs="Courier New"/>
        </w:rPr>
        <w:t>hv0</w:t>
      </w:r>
      <w:r>
        <w:rPr>
          <w:rFonts w:ascii="Courier New" w:hAnsi="Courier New" w:cs="Courier New"/>
        </w:rPr>
        <w:t>v</w:t>
      </w:r>
      <w:r>
        <w:t xml:space="preserve">), it changes the pathway and the number of medium levels is far lesser. While the regular path looks heavily used one with </w:t>
      </w:r>
      <w:proofErr w:type="gramStart"/>
      <w:r>
        <w:t>an</w:t>
      </w:r>
      <w:proofErr w:type="gramEnd"/>
      <w:r>
        <w:t xml:space="preserve"> level high as well indicating a serious event. </w:t>
      </w:r>
      <w:r>
        <w:rPr>
          <w:rFonts w:ascii="Courier New" w:hAnsi="Courier New" w:cs="Courier New"/>
        </w:rPr>
        <w:t xml:space="preserve">  </w:t>
      </w:r>
    </w:p>
    <w:p w:rsidR="00EA482B" w:rsidRDefault="00EA482B" w:rsidP="00F87E93"/>
    <w:p w:rsidR="00EA482B" w:rsidRDefault="00EA482B" w:rsidP="00F87E93">
      <w:r w:rsidRPr="00EA482B">
        <w:rPr>
          <w:b/>
          <w:i/>
        </w:rPr>
        <w:lastRenderedPageBreak/>
        <w:t>Area</w:t>
      </w:r>
      <w:r>
        <w:t>: Roaming</w:t>
      </w:r>
    </w:p>
    <w:p w:rsidR="00EA482B" w:rsidRDefault="00EA482B" w:rsidP="00F87E93"/>
    <w:p w:rsidR="00EA482B" w:rsidRDefault="00EA482B" w:rsidP="00EA482B">
      <w:pPr>
        <w:pStyle w:val="ListParagraph"/>
        <w:numPr>
          <w:ilvl w:val="0"/>
          <w:numId w:val="26"/>
        </w:numPr>
      </w:pPr>
      <w:r>
        <w:t xml:space="preserve">EventStream A: </w:t>
      </w:r>
      <w:r w:rsidRPr="00EA482B">
        <w:rPr>
          <w:rFonts w:ascii="Courier New" w:hAnsi="Courier New" w:cs="Courier New"/>
        </w:rPr>
        <w:t>77a3;aebci;af7xc;aiwcp;adhoe;adhoi;af7xd;77a3</w:t>
      </w:r>
    </w:p>
    <w:p w:rsidR="00EA482B" w:rsidRDefault="00EA482B" w:rsidP="00EA482B">
      <w:pPr>
        <w:pStyle w:val="ListParagraph"/>
        <w:ind w:left="1065"/>
      </w:pPr>
    </w:p>
    <w:p w:rsidR="00EA482B" w:rsidRDefault="00EA482B" w:rsidP="00EA482B">
      <w:pPr>
        <w:pStyle w:val="ListParagraph"/>
        <w:ind w:left="1065"/>
      </w:pPr>
      <w:r>
        <w:t xml:space="preserve">EventStream B: </w:t>
      </w:r>
      <w:r w:rsidRPr="00EA482B">
        <w:rPr>
          <w:rFonts w:ascii="Courier New" w:hAnsi="Courier New" w:cs="Courier New"/>
        </w:rPr>
        <w:t>77a3;aebci;af7xc;aiwcp;</w:t>
      </w:r>
      <w:r w:rsidRPr="00EA482B">
        <w:rPr>
          <w:rFonts w:ascii="Courier New" w:hAnsi="Courier New" w:cs="Courier New"/>
          <w:b/>
        </w:rPr>
        <w:t>adhof</w:t>
      </w:r>
      <w:r w:rsidRPr="00EA482B">
        <w:rPr>
          <w:rFonts w:ascii="Courier New" w:hAnsi="Courier New" w:cs="Courier New"/>
        </w:rPr>
        <w:t>;adhoi;af7xd;77a3</w:t>
      </w:r>
    </w:p>
    <w:p w:rsidR="00EA482B" w:rsidRDefault="00EA482B" w:rsidP="00EA482B">
      <w:pPr>
        <w:pStyle w:val="ListParagraph"/>
        <w:ind w:left="1065"/>
      </w:pPr>
    </w:p>
    <w:p w:rsidR="00EA482B" w:rsidRDefault="00EA482B" w:rsidP="00EA482B">
      <w:pPr>
        <w:pStyle w:val="ListParagraph"/>
        <w:ind w:left="1065"/>
      </w:pPr>
      <w:r>
        <w:t>Edit Distance: 1</w:t>
      </w:r>
    </w:p>
    <w:p w:rsidR="00EA482B" w:rsidRDefault="00EA482B" w:rsidP="00EA482B">
      <w:pPr>
        <w:pStyle w:val="ListParagraph"/>
        <w:ind w:left="1065"/>
      </w:pPr>
    </w:p>
    <w:p w:rsidR="00EA482B" w:rsidRDefault="00EA482B" w:rsidP="00EA482B">
      <w:pPr>
        <w:pStyle w:val="ListParagraph"/>
        <w:ind w:left="1065"/>
      </w:pPr>
      <w:proofErr w:type="spellStart"/>
      <w:r>
        <w:t>Lcsr</w:t>
      </w:r>
      <w:proofErr w:type="spellEnd"/>
      <w:r>
        <w:t xml:space="preserve"> Length: 7</w:t>
      </w:r>
    </w:p>
    <w:p w:rsidR="00EA482B" w:rsidRDefault="00EA482B" w:rsidP="00EA482B">
      <w:pPr>
        <w:pStyle w:val="ListParagraph"/>
        <w:ind w:left="1065"/>
      </w:pPr>
    </w:p>
    <w:p w:rsidR="00EA482B" w:rsidRDefault="00EA482B" w:rsidP="00EA482B">
      <w:pPr>
        <w:pStyle w:val="ListParagraph"/>
        <w:ind w:left="1065"/>
      </w:pPr>
      <w:r>
        <w:t>BLAST score: 13</w:t>
      </w:r>
    </w:p>
    <w:p w:rsidR="00EA482B" w:rsidRDefault="00EA482B" w:rsidP="00EA482B">
      <w:pPr>
        <w:pStyle w:val="ListParagraph"/>
        <w:ind w:left="1065"/>
      </w:pPr>
    </w:p>
    <w:p w:rsidR="00EA482B" w:rsidRDefault="00EA482B" w:rsidP="00EA482B">
      <w:pPr>
        <w:pStyle w:val="ListParagraph"/>
        <w:ind w:left="1065"/>
      </w:pPr>
      <w:r>
        <w:t>Sorenson-Dice Coefficient: 0.83333</w:t>
      </w:r>
    </w:p>
    <w:p w:rsidR="00EA482B" w:rsidRDefault="00EA482B" w:rsidP="00EA482B">
      <w:pPr>
        <w:pStyle w:val="ListParagraph"/>
        <w:ind w:left="1065"/>
      </w:pPr>
    </w:p>
    <w:p w:rsidR="00EA482B" w:rsidRDefault="00EA482B" w:rsidP="00EA482B">
      <w:pPr>
        <w:pStyle w:val="ListParagraph"/>
        <w:ind w:left="1065"/>
      </w:pPr>
      <w:r>
        <w:t xml:space="preserve">Stream </w:t>
      </w:r>
      <w:proofErr w:type="gramStart"/>
      <w:r>
        <w:t>A</w:t>
      </w:r>
      <w:proofErr w:type="gramEnd"/>
      <w:r>
        <w:t xml:space="preserve"> Length: 8</w:t>
      </w:r>
    </w:p>
    <w:p w:rsidR="00EA482B" w:rsidRDefault="00EA482B" w:rsidP="00EA482B">
      <w:pPr>
        <w:pStyle w:val="ListParagraph"/>
        <w:ind w:left="1065"/>
      </w:pPr>
    </w:p>
    <w:p w:rsidR="00EA482B" w:rsidRDefault="00EA482B" w:rsidP="00EA482B">
      <w:pPr>
        <w:pStyle w:val="ListParagraph"/>
        <w:ind w:left="1065"/>
      </w:pPr>
      <w:r>
        <w:t xml:space="preserve">Stream B </w:t>
      </w:r>
      <w:proofErr w:type="gramStart"/>
      <w:r>
        <w:t>Length :</w:t>
      </w:r>
      <w:proofErr w:type="gramEnd"/>
      <w:r>
        <w:t xml:space="preserve"> 8</w:t>
      </w:r>
    </w:p>
    <w:p w:rsidR="00EA482B" w:rsidRDefault="00EA482B" w:rsidP="00EA482B">
      <w:pPr>
        <w:pStyle w:val="ListParagraph"/>
        <w:ind w:left="1065"/>
      </w:pPr>
    </w:p>
    <w:p w:rsidR="00EA482B" w:rsidRDefault="00EA482B" w:rsidP="00EA482B">
      <w:pPr>
        <w:pStyle w:val="ListParagraph"/>
        <w:ind w:left="1065"/>
      </w:pPr>
      <w:proofErr w:type="spellStart"/>
      <w:r>
        <w:t>BlastMetric</w:t>
      </w:r>
      <w:proofErr w:type="spellEnd"/>
      <w:r>
        <w:t>: 0.8125</w:t>
      </w:r>
    </w:p>
    <w:p w:rsidR="00EA482B" w:rsidRDefault="00EA482B" w:rsidP="00EA482B">
      <w:pPr>
        <w:pStyle w:val="ListParagraph"/>
        <w:ind w:left="1065"/>
      </w:pPr>
    </w:p>
    <w:p w:rsidR="00EA482B" w:rsidRDefault="00EA482B" w:rsidP="00EA482B">
      <w:pPr>
        <w:pStyle w:val="ListParagraph"/>
        <w:ind w:left="1065"/>
      </w:pPr>
      <w:proofErr w:type="spellStart"/>
      <w:r>
        <w:t>Lcsr</w:t>
      </w:r>
      <w:proofErr w:type="spellEnd"/>
      <w:r>
        <w:t xml:space="preserve"> Metric: 0.4375</w:t>
      </w:r>
    </w:p>
    <w:p w:rsidR="00EA482B" w:rsidRDefault="00EA482B" w:rsidP="00EA482B">
      <w:pPr>
        <w:pStyle w:val="ListParagraph"/>
        <w:ind w:left="1065"/>
      </w:pPr>
    </w:p>
    <w:p w:rsidR="00EA482B" w:rsidRDefault="00EA482B" w:rsidP="00EA482B">
      <w:pPr>
        <w:pStyle w:val="ListParagraph"/>
        <w:ind w:left="1065"/>
      </w:pPr>
      <w:r>
        <w:t>Corresponding behavior exhibited by similar streams.</w:t>
      </w:r>
    </w:p>
    <w:p w:rsidR="00EA482B" w:rsidRDefault="00EA482B" w:rsidP="00EA482B">
      <w:pPr>
        <w:pStyle w:val="ListParagraph"/>
        <w:ind w:left="1065"/>
      </w:pPr>
    </w:p>
    <w:p w:rsidR="00EA482B" w:rsidRDefault="00EA482B" w:rsidP="00EA482B">
      <w:r>
        <w:t>W: sum of Warning C: sum of Critical E: sum of Exception U: Sum of Unexpected M: Sum of Monitorable.</w:t>
      </w:r>
    </w:p>
    <w:p w:rsidR="00EA482B" w:rsidRDefault="00EA482B" w:rsidP="00EA482B">
      <w:pPr>
        <w:pStyle w:val="ListParagraph"/>
        <w:ind w:left="1065"/>
      </w:pPr>
    </w:p>
    <w:p w:rsidR="00EA482B" w:rsidRDefault="00EA482B" w:rsidP="00EA482B">
      <w:r>
        <w:t xml:space="preserve">V: sum of Verbose, Me: sum of Medium, H: sum of High. </w:t>
      </w:r>
    </w:p>
    <w:p w:rsidR="00EA482B" w:rsidRDefault="00EA482B" w:rsidP="00EA482B">
      <w:pPr>
        <w:pStyle w:val="ListParagraph"/>
        <w:ind w:left="1065"/>
      </w:pPr>
    </w:p>
    <w:tbl>
      <w:tblPr>
        <w:tblStyle w:val="TableGrid"/>
        <w:tblW w:w="10795" w:type="dxa"/>
        <w:tblLayout w:type="fixed"/>
        <w:tblLook w:val="04A0" w:firstRow="1" w:lastRow="0" w:firstColumn="1" w:lastColumn="0" w:noHBand="0" w:noVBand="1"/>
      </w:tblPr>
      <w:tblGrid>
        <w:gridCol w:w="1165"/>
        <w:gridCol w:w="5220"/>
        <w:gridCol w:w="720"/>
        <w:gridCol w:w="720"/>
        <w:gridCol w:w="450"/>
        <w:gridCol w:w="540"/>
        <w:gridCol w:w="450"/>
        <w:gridCol w:w="450"/>
        <w:gridCol w:w="540"/>
        <w:gridCol w:w="540"/>
      </w:tblGrid>
      <w:tr w:rsidR="00EA482B" w:rsidTr="00EA482B">
        <w:tc>
          <w:tcPr>
            <w:tcW w:w="1165" w:type="dxa"/>
          </w:tcPr>
          <w:p w:rsidR="00EA482B" w:rsidRDefault="00EA482B" w:rsidP="009D2370">
            <w:r>
              <w:t>Name</w:t>
            </w:r>
          </w:p>
        </w:tc>
        <w:tc>
          <w:tcPr>
            <w:tcW w:w="5220" w:type="dxa"/>
          </w:tcPr>
          <w:p w:rsidR="00EA482B" w:rsidRDefault="00EA482B" w:rsidP="009D2370">
            <w:r>
              <w:t>EventStream</w:t>
            </w:r>
          </w:p>
        </w:tc>
        <w:tc>
          <w:tcPr>
            <w:tcW w:w="720" w:type="dxa"/>
          </w:tcPr>
          <w:p w:rsidR="00EA482B" w:rsidRDefault="00EA482B" w:rsidP="009D2370">
            <w:r>
              <w:t>V</w:t>
            </w:r>
          </w:p>
        </w:tc>
        <w:tc>
          <w:tcPr>
            <w:tcW w:w="720" w:type="dxa"/>
          </w:tcPr>
          <w:p w:rsidR="00EA482B" w:rsidRDefault="00EA482B" w:rsidP="009D2370">
            <w:r>
              <w:t>Me</w:t>
            </w:r>
          </w:p>
        </w:tc>
        <w:tc>
          <w:tcPr>
            <w:tcW w:w="450" w:type="dxa"/>
          </w:tcPr>
          <w:p w:rsidR="00EA482B" w:rsidRDefault="00EA482B" w:rsidP="009D2370">
            <w:r>
              <w:t>H</w:t>
            </w:r>
          </w:p>
        </w:tc>
        <w:tc>
          <w:tcPr>
            <w:tcW w:w="540" w:type="dxa"/>
          </w:tcPr>
          <w:p w:rsidR="00EA482B" w:rsidRDefault="00EA482B" w:rsidP="009D2370">
            <w:r>
              <w:t>W</w:t>
            </w:r>
          </w:p>
        </w:tc>
        <w:tc>
          <w:tcPr>
            <w:tcW w:w="450" w:type="dxa"/>
          </w:tcPr>
          <w:p w:rsidR="00EA482B" w:rsidRDefault="00EA482B" w:rsidP="009D2370">
            <w:r>
              <w:t>C</w:t>
            </w:r>
          </w:p>
        </w:tc>
        <w:tc>
          <w:tcPr>
            <w:tcW w:w="450" w:type="dxa"/>
          </w:tcPr>
          <w:p w:rsidR="00EA482B" w:rsidRDefault="00EA482B" w:rsidP="009D2370">
            <w:r>
              <w:t>E</w:t>
            </w:r>
          </w:p>
        </w:tc>
        <w:tc>
          <w:tcPr>
            <w:tcW w:w="540" w:type="dxa"/>
          </w:tcPr>
          <w:p w:rsidR="00EA482B" w:rsidRDefault="00EA482B" w:rsidP="009D2370">
            <w:r>
              <w:t>M</w:t>
            </w:r>
          </w:p>
        </w:tc>
        <w:tc>
          <w:tcPr>
            <w:tcW w:w="540" w:type="dxa"/>
          </w:tcPr>
          <w:p w:rsidR="00EA482B" w:rsidRDefault="00EA482B" w:rsidP="009D2370">
            <w:r>
              <w:t>U</w:t>
            </w:r>
          </w:p>
        </w:tc>
      </w:tr>
      <w:tr w:rsidR="00EA482B" w:rsidTr="00EA482B">
        <w:trPr>
          <w:trHeight w:val="665"/>
        </w:trPr>
        <w:tc>
          <w:tcPr>
            <w:tcW w:w="1165" w:type="dxa"/>
          </w:tcPr>
          <w:p w:rsidR="00EA482B" w:rsidRPr="00825683" w:rsidRDefault="00EA482B" w:rsidP="009D2370">
            <w:r w:rsidRPr="00825683">
              <w:t>Stream A</w:t>
            </w:r>
          </w:p>
        </w:tc>
        <w:tc>
          <w:tcPr>
            <w:tcW w:w="5220" w:type="dxa"/>
          </w:tcPr>
          <w:p w:rsidR="00EA482B" w:rsidRDefault="00EA482B" w:rsidP="009D2370">
            <w:r w:rsidRPr="00EA482B">
              <w:rPr>
                <w:rFonts w:ascii="Courier New" w:hAnsi="Courier New" w:cs="Courier New"/>
              </w:rPr>
              <w:t>77a3;aebci;af7xc;aiwcp;adhoe;adhoi;af7xd;77a3</w:t>
            </w:r>
          </w:p>
        </w:tc>
        <w:tc>
          <w:tcPr>
            <w:tcW w:w="720" w:type="dxa"/>
          </w:tcPr>
          <w:p w:rsidR="00EA482B" w:rsidRDefault="00EA482B" w:rsidP="009D2370">
            <w:r>
              <w:t>1131</w:t>
            </w:r>
          </w:p>
        </w:tc>
        <w:tc>
          <w:tcPr>
            <w:tcW w:w="720" w:type="dxa"/>
          </w:tcPr>
          <w:p w:rsidR="00EA482B" w:rsidRDefault="00EA482B" w:rsidP="009D2370">
            <w:r>
              <w:t>1919</w:t>
            </w:r>
          </w:p>
        </w:tc>
        <w:tc>
          <w:tcPr>
            <w:tcW w:w="450" w:type="dxa"/>
          </w:tcPr>
          <w:p w:rsidR="00EA482B" w:rsidRDefault="00EA482B" w:rsidP="009D2370">
            <w:r>
              <w:t>1</w:t>
            </w:r>
          </w:p>
        </w:tc>
        <w:tc>
          <w:tcPr>
            <w:tcW w:w="540" w:type="dxa"/>
          </w:tcPr>
          <w:p w:rsidR="00EA482B" w:rsidRDefault="00EA482B" w:rsidP="009D2370">
            <w:r>
              <w:t>0</w:t>
            </w:r>
          </w:p>
        </w:tc>
        <w:tc>
          <w:tcPr>
            <w:tcW w:w="450" w:type="dxa"/>
          </w:tcPr>
          <w:p w:rsidR="00EA482B" w:rsidRDefault="00EA482B" w:rsidP="009D2370">
            <w:r>
              <w:t>0</w:t>
            </w:r>
          </w:p>
        </w:tc>
        <w:tc>
          <w:tcPr>
            <w:tcW w:w="450" w:type="dxa"/>
          </w:tcPr>
          <w:p w:rsidR="00EA482B" w:rsidRDefault="00EA482B" w:rsidP="009D2370">
            <w:r>
              <w:t>0</w:t>
            </w:r>
          </w:p>
        </w:tc>
        <w:tc>
          <w:tcPr>
            <w:tcW w:w="540" w:type="dxa"/>
          </w:tcPr>
          <w:p w:rsidR="00EA482B" w:rsidRDefault="00EA482B" w:rsidP="009D2370">
            <w:r>
              <w:t>0</w:t>
            </w:r>
          </w:p>
        </w:tc>
        <w:tc>
          <w:tcPr>
            <w:tcW w:w="540" w:type="dxa"/>
          </w:tcPr>
          <w:p w:rsidR="00EA482B" w:rsidRDefault="00EA482B" w:rsidP="009D2370">
            <w:r>
              <w:t>0</w:t>
            </w:r>
          </w:p>
        </w:tc>
      </w:tr>
      <w:tr w:rsidR="00EA482B" w:rsidTr="00EA482B">
        <w:tc>
          <w:tcPr>
            <w:tcW w:w="1165" w:type="dxa"/>
          </w:tcPr>
          <w:p w:rsidR="00EA482B" w:rsidRPr="00D74B39" w:rsidRDefault="00EA482B" w:rsidP="009D2370">
            <w:r>
              <w:t>Stream B</w:t>
            </w:r>
          </w:p>
        </w:tc>
        <w:tc>
          <w:tcPr>
            <w:tcW w:w="5220" w:type="dxa"/>
          </w:tcPr>
          <w:p w:rsidR="00EA482B" w:rsidRPr="00AD07EA" w:rsidRDefault="00EA482B" w:rsidP="009D2370">
            <w:r w:rsidRPr="00EA482B">
              <w:rPr>
                <w:rFonts w:ascii="Courier New" w:hAnsi="Courier New" w:cs="Courier New"/>
              </w:rPr>
              <w:t>77a3;aebci;af7xc;aiwcp;</w:t>
            </w:r>
            <w:r w:rsidRPr="00EA482B">
              <w:rPr>
                <w:rFonts w:ascii="Courier New" w:hAnsi="Courier New" w:cs="Courier New"/>
                <w:b/>
              </w:rPr>
              <w:t>adhof</w:t>
            </w:r>
            <w:r w:rsidRPr="00EA482B">
              <w:rPr>
                <w:rFonts w:ascii="Courier New" w:hAnsi="Courier New" w:cs="Courier New"/>
              </w:rPr>
              <w:t>;adhoi;af7xd;77a3</w:t>
            </w:r>
          </w:p>
        </w:tc>
        <w:tc>
          <w:tcPr>
            <w:tcW w:w="720" w:type="dxa"/>
          </w:tcPr>
          <w:p w:rsidR="00EA482B" w:rsidRDefault="00EA482B" w:rsidP="009D2370">
            <w:r>
              <w:t>15</w:t>
            </w:r>
          </w:p>
        </w:tc>
        <w:tc>
          <w:tcPr>
            <w:tcW w:w="720" w:type="dxa"/>
          </w:tcPr>
          <w:p w:rsidR="00EA482B" w:rsidRDefault="00EA482B" w:rsidP="009D2370">
            <w:r>
              <w:t>25</w:t>
            </w:r>
          </w:p>
        </w:tc>
        <w:tc>
          <w:tcPr>
            <w:tcW w:w="450" w:type="dxa"/>
          </w:tcPr>
          <w:p w:rsidR="00EA482B" w:rsidRDefault="00EA482B" w:rsidP="009D2370">
            <w:r>
              <w:t>0</w:t>
            </w:r>
          </w:p>
        </w:tc>
        <w:tc>
          <w:tcPr>
            <w:tcW w:w="540" w:type="dxa"/>
          </w:tcPr>
          <w:p w:rsidR="00EA482B" w:rsidRDefault="00EA482B" w:rsidP="009D2370">
            <w:r>
              <w:t>0</w:t>
            </w:r>
          </w:p>
        </w:tc>
        <w:tc>
          <w:tcPr>
            <w:tcW w:w="450" w:type="dxa"/>
          </w:tcPr>
          <w:p w:rsidR="00EA482B" w:rsidRDefault="00EA482B" w:rsidP="009D2370">
            <w:r>
              <w:t>0</w:t>
            </w:r>
          </w:p>
        </w:tc>
        <w:tc>
          <w:tcPr>
            <w:tcW w:w="450" w:type="dxa"/>
          </w:tcPr>
          <w:p w:rsidR="00EA482B" w:rsidRDefault="00EA482B" w:rsidP="009D2370">
            <w:r>
              <w:t>0</w:t>
            </w:r>
          </w:p>
        </w:tc>
        <w:tc>
          <w:tcPr>
            <w:tcW w:w="540" w:type="dxa"/>
          </w:tcPr>
          <w:p w:rsidR="00EA482B" w:rsidRDefault="00EA482B" w:rsidP="009D2370">
            <w:r>
              <w:t>0</w:t>
            </w:r>
          </w:p>
        </w:tc>
        <w:tc>
          <w:tcPr>
            <w:tcW w:w="540" w:type="dxa"/>
          </w:tcPr>
          <w:p w:rsidR="00EA482B" w:rsidRDefault="00EA482B" w:rsidP="009D2370">
            <w:r>
              <w:t>0</w:t>
            </w:r>
          </w:p>
        </w:tc>
      </w:tr>
    </w:tbl>
    <w:p w:rsidR="002A2E10" w:rsidRDefault="002A2E10" w:rsidP="00F87E93"/>
    <w:p w:rsidR="002A2E10" w:rsidRDefault="002A2E10" w:rsidP="00F87E93"/>
    <w:p w:rsidR="00582B3B" w:rsidRDefault="00EA482B" w:rsidP="00F87E93">
      <w:r>
        <w:t xml:space="preserve">Here we see a similar observation where a change of </w:t>
      </w:r>
      <w:proofErr w:type="spellStart"/>
      <w:r>
        <w:t>eventID</w:t>
      </w:r>
      <w:proofErr w:type="spellEnd"/>
      <w:r>
        <w:t xml:space="preserve"> from “</w:t>
      </w:r>
      <w:proofErr w:type="spellStart"/>
      <w:r>
        <w:t>adhoe</w:t>
      </w:r>
      <w:proofErr w:type="spellEnd"/>
      <w:r>
        <w:t>” to “</w:t>
      </w:r>
      <w:proofErr w:type="spellStart"/>
      <w:r>
        <w:t>adhof</w:t>
      </w:r>
      <w:proofErr w:type="spellEnd"/>
      <w:r>
        <w:t>” makes a big impact the pathway usage.</w:t>
      </w:r>
      <w:r w:rsidR="00737517">
        <w:t xml:space="preserve"> </w:t>
      </w:r>
      <w:r w:rsidR="00582B3B">
        <w:t>Using the string similarity clusters we were able to find the relationship between the streams and their pathway behaviors.  We were able to answer the question1 in the beginning of the section.</w:t>
      </w:r>
    </w:p>
    <w:p w:rsidR="00582B3B" w:rsidRDefault="00582B3B" w:rsidP="00F87E93"/>
    <w:p w:rsidR="00582B3B" w:rsidRDefault="00582B3B" w:rsidP="00F87E93">
      <w:r>
        <w:t>To find relationships between the structural similarity of EventStreams and the similarity in the errors is just another query similar to above. (</w:t>
      </w:r>
      <w:proofErr w:type="gramStart"/>
      <w:r>
        <w:t>punted</w:t>
      </w:r>
      <w:proofErr w:type="gramEnd"/>
      <w:r>
        <w:t xml:space="preserve">). We can find the closest streams to the current stream and spectate the data.  </w:t>
      </w:r>
    </w:p>
    <w:p w:rsidR="005532CE" w:rsidRDefault="005532CE" w:rsidP="00F87E93"/>
    <w:p w:rsidR="005532CE" w:rsidRDefault="005532CE" w:rsidP="00F87E93">
      <w:r>
        <w:t xml:space="preserve">Question3 and Question4 needs more data and behavior analytics and developer’s attention to be answered satisfactorily. </w:t>
      </w:r>
    </w:p>
    <w:p w:rsidR="00EA482B" w:rsidRDefault="00EA482B" w:rsidP="00F87E93"/>
    <w:p w:rsidR="008B0C1A" w:rsidRDefault="008B0C1A" w:rsidP="008B0C1A">
      <w:pPr>
        <w:keepNext/>
      </w:pPr>
      <w:r>
        <w:rPr>
          <w:noProof/>
        </w:rPr>
        <w:lastRenderedPageBreak/>
        <w:drawing>
          <wp:inline distT="0" distB="0" distL="0" distR="0" wp14:anchorId="111B3889" wp14:editId="5C548E39">
            <wp:extent cx="7055153" cy="15132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7093555" cy="1521441"/>
                    </a:xfrm>
                    <a:prstGeom prst="rect">
                      <a:avLst/>
                    </a:prstGeom>
                    <a:noFill/>
                  </pic:spPr>
                </pic:pic>
              </a:graphicData>
            </a:graphic>
          </wp:inline>
        </w:drawing>
      </w:r>
    </w:p>
    <w:p w:rsidR="008D28E9" w:rsidRPr="008B0C1A" w:rsidRDefault="008B0C1A" w:rsidP="008B0C1A">
      <w:pPr>
        <w:pStyle w:val="Caption"/>
        <w:jc w:val="center"/>
        <w:rPr>
          <w:b/>
          <w:i w:val="0"/>
        </w:rPr>
      </w:pPr>
      <w:r w:rsidRPr="008B0C1A">
        <w:rPr>
          <w:b/>
          <w:i w:val="0"/>
        </w:rPr>
        <w:t>NEXUS EVENT STREAMS PATTERNS</w:t>
      </w:r>
    </w:p>
    <w:p w:rsidR="005532CE" w:rsidRDefault="008B0C1A" w:rsidP="00F87E93">
      <w:r w:rsidRPr="008B0C1A">
        <w:t>Even though there is a significant portion of the even streams are common to all the three event streams, their error behaviors are not the same. The first event stream follows up the pattern with an error and it is executed 912 times. While the second is same as the first one but has two events and it is executed only thrice. The third shows that the errors are independent of the pattern which was common to earlier event streams. This is a specific case for nexus. We could have dependency relationships between the event IDs on other services upon investigation.</w:t>
      </w:r>
      <w:r w:rsidR="004F77CD">
        <w:t xml:space="preserve"> </w:t>
      </w:r>
    </w:p>
    <w:p w:rsidR="00F87E93" w:rsidRDefault="00F87E93" w:rsidP="00F87E93">
      <w:pPr>
        <w:pStyle w:val="Heading1"/>
        <w:pBdr>
          <w:bottom w:val="single" w:sz="4" w:space="0" w:color="595959" w:themeColor="text1" w:themeTint="A6"/>
        </w:pBdr>
      </w:pPr>
      <w:r w:rsidRPr="00B57F6F">
        <w:t xml:space="preserve"> </w:t>
      </w:r>
      <w:r>
        <w:t xml:space="preserve">Limitations </w:t>
      </w:r>
    </w:p>
    <w:p w:rsidR="00F87E93" w:rsidRDefault="00F87E93" w:rsidP="00F87E93"/>
    <w:p w:rsidR="00F87E93" w:rsidRDefault="00F87E93" w:rsidP="00F87E93">
      <w:r>
        <w:t xml:space="preserve">There are bunch of caveats to the </w:t>
      </w:r>
      <w:proofErr w:type="spellStart"/>
      <w:r w:rsidR="00EB4E16">
        <w:t>Evenstreams</w:t>
      </w:r>
      <w:proofErr w:type="spellEnd"/>
      <w:r>
        <w:t>.</w:t>
      </w:r>
    </w:p>
    <w:p w:rsidR="00F87E93" w:rsidRDefault="00F87E93" w:rsidP="00F87E93">
      <w:pPr>
        <w:pStyle w:val="ListParagraph"/>
        <w:numPr>
          <w:ilvl w:val="0"/>
          <w:numId w:val="20"/>
        </w:numPr>
      </w:pPr>
      <w:r w:rsidRPr="00F87E93">
        <w:rPr>
          <w:b/>
          <w:i/>
        </w:rPr>
        <w:t>Length of the Stream</w:t>
      </w:r>
      <w:r>
        <w:t xml:space="preserve">: Length of the Request is not easy to fix and certainly not predetermined. We would not know when the request “Ends”. It is difficult to classify a request into a stream without knowing whether the request has actually reached the end. While certain services do provide the notion of “start Correlation” and “End Correlation” in their message field it is not universal. Thus the classification is tentative for the time being. When a new event </w:t>
      </w:r>
      <w:r w:rsidR="0027620B">
        <w:t>with the same correlation ID pops up,</w:t>
      </w:r>
      <w:r>
        <w:t xml:space="preserve"> the corresponding stream diagnostics changes</w:t>
      </w:r>
      <w:r w:rsidR="0027620B">
        <w:t xml:space="preserve"> with it</w:t>
      </w:r>
      <w:r>
        <w:t>. Thus the system is not a static but a dynamic and stateless.</w:t>
      </w:r>
      <w:r w:rsidR="008D28E9">
        <w:t xml:space="preserve"> </w:t>
      </w:r>
      <w:proofErr w:type="gramStart"/>
      <w:r w:rsidR="0027620B">
        <w:t>we</w:t>
      </w:r>
      <w:proofErr w:type="gramEnd"/>
      <w:r w:rsidR="0027620B">
        <w:t xml:space="preserve"> always specify time. It is consistent with the past though.</w:t>
      </w:r>
    </w:p>
    <w:p w:rsidR="008D28E9" w:rsidRDefault="008D28E9" w:rsidP="008D28E9">
      <w:pPr>
        <w:pStyle w:val="ListParagraph"/>
      </w:pPr>
    </w:p>
    <w:p w:rsidR="00AD6F95" w:rsidRDefault="00F87E93" w:rsidP="00F87E93">
      <w:pPr>
        <w:pStyle w:val="ListParagraph"/>
        <w:numPr>
          <w:ilvl w:val="0"/>
          <w:numId w:val="20"/>
        </w:numPr>
      </w:pPr>
      <w:r>
        <w:rPr>
          <w:b/>
          <w:i/>
        </w:rPr>
        <w:t>Correlation ID</w:t>
      </w:r>
      <w:r w:rsidRPr="00F87E93">
        <w:t>:</w:t>
      </w:r>
      <w:r>
        <w:t xml:space="preserve"> couple of things. Not every log line has correlation ID (a bug). Then</w:t>
      </w:r>
      <w:r w:rsidR="005458C8">
        <w:t>,</w:t>
      </w:r>
      <w:r>
        <w:t xml:space="preserve"> at times the correlation ID is not carried over throughout the entire session start</w:t>
      </w:r>
      <w:r w:rsidR="005458C8">
        <w:t>ing from the client’s request.</w:t>
      </w:r>
      <w:r w:rsidR="00AD6F95">
        <w:t xml:space="preserve"> </w:t>
      </w:r>
      <w:r w:rsidR="005458C8">
        <w:t xml:space="preserve">But rather it is maintained like a tree which sprouts a new </w:t>
      </w:r>
      <w:proofErr w:type="spellStart"/>
      <w:r w:rsidR="005458C8">
        <w:t>correlationID</w:t>
      </w:r>
      <w:proofErr w:type="spellEnd"/>
      <w:r w:rsidR="005458C8">
        <w:t xml:space="preserve"> during the session whenever two servers interact with each other.</w:t>
      </w:r>
      <w:r w:rsidR="00AD6F95">
        <w:t xml:space="preserve"> New Id has no structural relationships with the earlier branch as essentially they are all GUID.</w:t>
      </w:r>
      <w:r w:rsidR="005458C8">
        <w:t xml:space="preserve"> </w:t>
      </w:r>
    </w:p>
    <w:p w:rsidR="008D28E9" w:rsidRDefault="008D28E9" w:rsidP="008D28E9">
      <w:pPr>
        <w:pStyle w:val="ListParagraph"/>
      </w:pPr>
    </w:p>
    <w:p w:rsidR="00F87E93" w:rsidRDefault="00843CC4" w:rsidP="00F87E93">
      <w:pPr>
        <w:pStyle w:val="ListParagraph"/>
        <w:numPr>
          <w:ilvl w:val="0"/>
          <w:numId w:val="20"/>
        </w:numPr>
      </w:pPr>
      <w:proofErr w:type="gramStart"/>
      <w:r>
        <w:rPr>
          <w:b/>
          <w:i/>
        </w:rPr>
        <w:t>We</w:t>
      </w:r>
      <w:r w:rsidR="004F12CC">
        <w:rPr>
          <w:b/>
          <w:i/>
        </w:rPr>
        <w:t>(</w:t>
      </w:r>
      <w:proofErr w:type="gramEnd"/>
      <w:r w:rsidR="004F12CC">
        <w:rPr>
          <w:b/>
          <w:i/>
        </w:rPr>
        <w:t>Office JETS team)</w:t>
      </w:r>
      <w:r>
        <w:rPr>
          <w:b/>
          <w:i/>
        </w:rPr>
        <w:t xml:space="preserve"> don’t have ULS logs which connects across the Services.</w:t>
      </w:r>
      <w:r>
        <w:t xml:space="preserve"> Currently the logs I had used </w:t>
      </w:r>
      <w:r w:rsidR="006E2DB3">
        <w:t xml:space="preserve">are </w:t>
      </w:r>
      <w:r>
        <w:t>from same location and are not part of entire pathway of interaction between the client, the end Server and the intermediate servers.</w:t>
      </w:r>
      <w:r>
        <w:rPr>
          <w:b/>
          <w:i/>
        </w:rPr>
        <w:t xml:space="preserve"> </w:t>
      </w:r>
      <w:r w:rsidR="0027620B">
        <w:t xml:space="preserve"> </w:t>
      </w:r>
    </w:p>
    <w:p w:rsidR="00B47354" w:rsidRDefault="00B47354" w:rsidP="00B47354">
      <w:pPr>
        <w:pStyle w:val="ListParagraph"/>
      </w:pPr>
    </w:p>
    <w:p w:rsidR="00B47354" w:rsidRDefault="00B47354" w:rsidP="00F87E93">
      <w:pPr>
        <w:pStyle w:val="ListParagraph"/>
        <w:numPr>
          <w:ilvl w:val="0"/>
          <w:numId w:val="20"/>
        </w:numPr>
      </w:pPr>
      <w:r w:rsidRPr="00B47354">
        <w:rPr>
          <w:b/>
          <w:i/>
        </w:rPr>
        <w:t>Logging Order and Time Difference:</w:t>
      </w:r>
      <w:r>
        <w:t xml:space="preserve"> The logging of the event need not be in the same order as the sequence of events happening. So there would be more number of Event streams than the actual number of possible observed pathways.</w:t>
      </w:r>
    </w:p>
    <w:p w:rsidR="008A519D" w:rsidRDefault="008A519D" w:rsidP="005458C8">
      <w:pPr>
        <w:ind w:left="360"/>
      </w:pPr>
    </w:p>
    <w:p w:rsidR="008A519D" w:rsidRDefault="008A519D" w:rsidP="008A519D">
      <w:pPr>
        <w:pStyle w:val="Heading1"/>
        <w:pBdr>
          <w:bottom w:val="single" w:sz="4" w:space="0" w:color="595959" w:themeColor="text1" w:themeTint="A6"/>
        </w:pBdr>
      </w:pPr>
      <w:r w:rsidRPr="00B57F6F">
        <w:t xml:space="preserve"> </w:t>
      </w:r>
      <w:r>
        <w:t>Future Work</w:t>
      </w:r>
    </w:p>
    <w:p w:rsidR="008A519D" w:rsidRDefault="008A519D" w:rsidP="008A519D"/>
    <w:p w:rsidR="008A519D" w:rsidRDefault="008A519D" w:rsidP="008A519D">
      <w:pPr>
        <w:pStyle w:val="ListParagraph"/>
        <w:numPr>
          <w:ilvl w:val="0"/>
          <w:numId w:val="21"/>
        </w:numPr>
      </w:pPr>
      <w:r>
        <w:t xml:space="preserve">I have used only two days’ worth of ULS logs for 3 servers in a static manner. The idea can be extended to all Office Telemetry services </w:t>
      </w:r>
      <w:r w:rsidR="007D46F9">
        <w:t>and act as</w:t>
      </w:r>
      <w:r>
        <w:t xml:space="preserve"> a live diagnostic service which maintains the EventStreams, their interaction, the BagStreams</w:t>
      </w:r>
      <w:r w:rsidR="007D46F9">
        <w:t xml:space="preserve"> and produces charts on the fly</w:t>
      </w:r>
      <w:r>
        <w:t>.</w:t>
      </w:r>
    </w:p>
    <w:p w:rsidR="00AD0968" w:rsidRDefault="00AD0968" w:rsidP="00AD0968">
      <w:pPr>
        <w:pStyle w:val="ListParagraph"/>
      </w:pPr>
    </w:p>
    <w:p w:rsidR="008A519D" w:rsidRDefault="007D46F9" w:rsidP="00EA1376">
      <w:pPr>
        <w:pStyle w:val="ListParagraph"/>
        <w:numPr>
          <w:ilvl w:val="0"/>
          <w:numId w:val="21"/>
        </w:numPr>
      </w:pPr>
      <w:r>
        <w:lastRenderedPageBreak/>
        <w:t xml:space="preserve">ULS is a logging service. Likewise we have other signals </w:t>
      </w:r>
      <w:r w:rsidR="008A519D">
        <w:t>such as S</w:t>
      </w:r>
      <w:r>
        <w:t xml:space="preserve">oftware </w:t>
      </w:r>
      <w:r w:rsidR="008A519D">
        <w:t>Q</w:t>
      </w:r>
      <w:r>
        <w:t xml:space="preserve">uality </w:t>
      </w:r>
      <w:proofErr w:type="gramStart"/>
      <w:r w:rsidR="008A519D">
        <w:t>M</w:t>
      </w:r>
      <w:r>
        <w:t>etrics(</w:t>
      </w:r>
      <w:proofErr w:type="gramEnd"/>
      <w:r>
        <w:t>SQM)[12] which pipelines the client usage data</w:t>
      </w:r>
      <w:r w:rsidR="008A519D">
        <w:t xml:space="preserve">, </w:t>
      </w:r>
      <w:r>
        <w:t xml:space="preserve">Office </w:t>
      </w:r>
      <w:r w:rsidR="008A519D">
        <w:t>Watson</w:t>
      </w:r>
      <w:r>
        <w:t xml:space="preserve"> pipe which captures the crashes[13]</w:t>
      </w:r>
      <w:r w:rsidR="008A519D">
        <w:t xml:space="preserve">, Office Feedback </w:t>
      </w:r>
      <w:r>
        <w:t xml:space="preserve">which captures client’s feedback with a smile/frown[14]. We can combine the signals </w:t>
      </w:r>
      <w:r w:rsidR="008A519D">
        <w:t xml:space="preserve">to have </w:t>
      </w:r>
      <w:r>
        <w:t xml:space="preserve">highly </w:t>
      </w:r>
      <w:r w:rsidR="008A519D">
        <w:t>advanced diagnostics with which we can analyze the relationships be</w:t>
      </w:r>
      <w:r>
        <w:t>t</w:t>
      </w:r>
      <w:r w:rsidR="008A519D">
        <w:t xml:space="preserve">ween the </w:t>
      </w:r>
      <w:proofErr w:type="gramStart"/>
      <w:r w:rsidR="008A519D">
        <w:t>crashes(</w:t>
      </w:r>
      <w:proofErr w:type="gramEnd"/>
      <w:r w:rsidR="008A519D">
        <w:t xml:space="preserve">Watson), errs in ULS, </w:t>
      </w:r>
      <w:r>
        <w:t xml:space="preserve">the </w:t>
      </w:r>
      <w:r w:rsidR="008A519D">
        <w:t xml:space="preserve"> sequence of commands used</w:t>
      </w:r>
      <w:r w:rsidR="00FA2F87">
        <w:t xml:space="preserve"> by the client</w:t>
      </w:r>
      <w:r w:rsidR="008A519D">
        <w:t>(SQM) and user’</w:t>
      </w:r>
      <w:r>
        <w:t>s feedback</w:t>
      </w:r>
      <w:r w:rsidR="008A519D">
        <w:t xml:space="preserve"> in</w:t>
      </w:r>
      <w:r>
        <w:t xml:space="preserve"> S</w:t>
      </w:r>
      <w:r w:rsidR="008A519D">
        <w:t>miles</w:t>
      </w:r>
      <w:r>
        <w:t xml:space="preserve"> or F</w:t>
      </w:r>
      <w:r w:rsidR="008A519D">
        <w:t>rowns(Office Feedback).</w:t>
      </w:r>
    </w:p>
    <w:p w:rsidR="00AD0968" w:rsidRDefault="00AD0968" w:rsidP="00AD0968"/>
    <w:p w:rsidR="00AD0968" w:rsidRDefault="00361691" w:rsidP="000B2F0B">
      <w:pPr>
        <w:pStyle w:val="ListParagraph"/>
        <w:numPr>
          <w:ilvl w:val="0"/>
          <w:numId w:val="21"/>
        </w:numPr>
      </w:pPr>
      <w:r>
        <w:t>We can group the client requests in period</w:t>
      </w:r>
      <w:r w:rsidR="00737517">
        <w:t>ic</w:t>
      </w:r>
      <w:r>
        <w:t xml:space="preserve"> manner to get a time series out of them. </w:t>
      </w:r>
      <w:r w:rsidR="006F73AD">
        <w:t>We can predict</w:t>
      </w:r>
      <w:r w:rsidR="008A519D">
        <w:t xml:space="preserve"> the </w:t>
      </w:r>
      <w:r>
        <w:t xml:space="preserve">total </w:t>
      </w:r>
      <w:r w:rsidR="008A519D">
        <w:t xml:space="preserve">number of </w:t>
      </w:r>
      <w:r w:rsidR="006F73AD">
        <w:t xml:space="preserve">errs by time series </w:t>
      </w:r>
      <w:r>
        <w:t xml:space="preserve">analysis methods (Auto-Regressive Integrated Moving Average </w:t>
      </w:r>
      <w:proofErr w:type="gramStart"/>
      <w:r>
        <w:t>Methods</w:t>
      </w:r>
      <w:r w:rsidR="00663BDA">
        <w:t>[</w:t>
      </w:r>
      <w:proofErr w:type="gramEnd"/>
      <w:r w:rsidR="00663BDA">
        <w:t>ARIMA]</w:t>
      </w:r>
      <w:r>
        <w:t>)</w:t>
      </w:r>
      <w:r w:rsidR="00663BDA">
        <w:t>[15]</w:t>
      </w:r>
      <w:r>
        <w:t xml:space="preserve">. We can study the trends in the errors by using time series decomposition methods (Berlin V </w:t>
      </w:r>
      <w:proofErr w:type="gramStart"/>
      <w:r>
        <w:t>procedure</w:t>
      </w:r>
      <w:r w:rsidR="00663BDA">
        <w:t>[</w:t>
      </w:r>
      <w:proofErr w:type="gramEnd"/>
      <w:r w:rsidR="00663BDA">
        <w:t>16]</w:t>
      </w:r>
      <w:r>
        <w:t>)</w:t>
      </w:r>
      <w:r w:rsidR="00AD0968">
        <w:t>.</w:t>
      </w:r>
    </w:p>
    <w:p w:rsidR="00AD0968" w:rsidRDefault="00AD0968" w:rsidP="00AD0968">
      <w:pPr>
        <w:pStyle w:val="ListParagraph"/>
      </w:pPr>
    </w:p>
    <w:p w:rsidR="00663BDA" w:rsidRDefault="00663BDA" w:rsidP="00663BDA">
      <w:pPr>
        <w:pStyle w:val="ListParagraph"/>
        <w:numPr>
          <w:ilvl w:val="0"/>
          <w:numId w:val="21"/>
        </w:numPr>
      </w:pPr>
      <w:r>
        <w:t xml:space="preserve">We can predict the </w:t>
      </w:r>
      <w:proofErr w:type="spellStart"/>
      <w:r>
        <w:t>eventstreams</w:t>
      </w:r>
      <w:proofErr w:type="spellEnd"/>
      <w:r>
        <w:t xml:space="preserve"> which would err by constructing a Levenshtein Automata which would choose the EventStream of known Levenshtein distance closest to the known set of erring EventStreams. This is assuming that the structural similarity heavily decides the </w:t>
      </w:r>
      <w:proofErr w:type="spellStart"/>
      <w:r>
        <w:t>erroring</w:t>
      </w:r>
      <w:proofErr w:type="spellEnd"/>
      <w:r>
        <w:t xml:space="preserve"> nature of the EventStreams. We can do the same for other string metrics we have collected [17].</w:t>
      </w:r>
    </w:p>
    <w:p w:rsidR="008B0C1A" w:rsidRDefault="008B0C1A" w:rsidP="008B0C1A">
      <w:pPr>
        <w:pStyle w:val="Heading1"/>
        <w:pBdr>
          <w:bottom w:val="single" w:sz="4" w:space="0" w:color="595959" w:themeColor="text1" w:themeTint="A6"/>
        </w:pBdr>
      </w:pPr>
      <w:r>
        <w:t xml:space="preserve">  SUMMARY</w:t>
      </w:r>
    </w:p>
    <w:p w:rsidR="008B0C1A" w:rsidRDefault="008B0C1A" w:rsidP="008B0C1A"/>
    <w:p w:rsidR="008B0C1A" w:rsidRDefault="008B0C1A" w:rsidP="008B0C1A">
      <w:r>
        <w:t xml:space="preserve">Below is a screenshot of </w:t>
      </w:r>
      <w:hyperlink r:id="rId18" w:history="1">
        <w:r w:rsidRPr="000A685A">
          <w:rPr>
            <w:rStyle w:val="Hyperlink"/>
          </w:rPr>
          <w:t>http://officelogs/</w:t>
        </w:r>
      </w:hyperlink>
      <w:r>
        <w:t xml:space="preserve">  where the Developers go and find the most important </w:t>
      </w:r>
      <w:proofErr w:type="spellStart"/>
      <w:r>
        <w:t>eventID</w:t>
      </w:r>
      <w:proofErr w:type="spellEnd"/>
      <w:r>
        <w:t xml:space="preserve"> errors, their frequency, </w:t>
      </w:r>
      <w:proofErr w:type="gramStart"/>
      <w:r>
        <w:t>the</w:t>
      </w:r>
      <w:proofErr w:type="gramEnd"/>
      <w:r>
        <w:t xml:space="preserve"> levels </w:t>
      </w:r>
      <w:proofErr w:type="spellStart"/>
      <w:r>
        <w:t>etl</w:t>
      </w:r>
      <w:proofErr w:type="spellEnd"/>
      <w:r>
        <w:t>. This is obtained from the ULS logs to aid the developers to identify the most important issues.</w:t>
      </w:r>
    </w:p>
    <w:p w:rsidR="008B0C1A" w:rsidRDefault="008B0C1A" w:rsidP="008B0C1A">
      <w:r>
        <w:rPr>
          <w:noProof/>
        </w:rPr>
        <w:drawing>
          <wp:inline distT="0" distB="0" distL="0" distR="0" wp14:anchorId="21865356" wp14:editId="3937D0C0">
            <wp:extent cx="6858000" cy="38576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858000" cy="3857625"/>
                    </a:xfrm>
                    <a:prstGeom prst="rect">
                      <a:avLst/>
                    </a:prstGeom>
                  </pic:spPr>
                </pic:pic>
              </a:graphicData>
            </a:graphic>
          </wp:inline>
        </w:drawing>
      </w:r>
    </w:p>
    <w:p w:rsidR="008B0C1A" w:rsidRDefault="008B0C1A" w:rsidP="008B0C1A"/>
    <w:p w:rsidR="008B0C1A" w:rsidRDefault="008B0C1A" w:rsidP="004F77CD">
      <w:r>
        <w:t xml:space="preserve">The present system lacks the pathway diagnostics of execution of the services. It only presents the </w:t>
      </w:r>
      <w:proofErr w:type="spellStart"/>
      <w:r>
        <w:t>eventID</w:t>
      </w:r>
      <w:proofErr w:type="spellEnd"/>
      <w:r>
        <w:t xml:space="preserve"> which is most frequently hit by the services. This system does not have trends or data analytics.  This </w:t>
      </w:r>
      <w:r w:rsidR="004F77CD">
        <w:t xml:space="preserve">Paper </w:t>
      </w:r>
      <w:r>
        <w:t>presents a powerful diagnostic tool which goes beyond debugging the current issues and provides a clear pathways of executions of the services.</w:t>
      </w:r>
    </w:p>
    <w:p w:rsidR="008B0C1A" w:rsidRDefault="008B0C1A" w:rsidP="008B0C1A">
      <w:pPr>
        <w:pStyle w:val="ListParagraph"/>
        <w:numPr>
          <w:ilvl w:val="0"/>
          <w:numId w:val="28"/>
        </w:numPr>
      </w:pPr>
      <w:r>
        <w:t>By capturing the pathw</w:t>
      </w:r>
      <w:r w:rsidR="004F77CD">
        <w:t>ays of execution (EventStreams)</w:t>
      </w:r>
      <w:r>
        <w:t>, we are able to isolate the reasons that causes a trend of errors rather than a single error.</w:t>
      </w:r>
    </w:p>
    <w:p w:rsidR="008B0C1A" w:rsidRDefault="008B0C1A" w:rsidP="008B0C1A">
      <w:pPr>
        <w:pStyle w:val="ListParagraph"/>
        <w:numPr>
          <w:ilvl w:val="0"/>
          <w:numId w:val="28"/>
        </w:numPr>
      </w:pPr>
      <w:r>
        <w:lastRenderedPageBreak/>
        <w:t xml:space="preserve">All the possible observed pathways of execution per service are captured through EventStreams and </w:t>
      </w:r>
      <w:proofErr w:type="gramStart"/>
      <w:r>
        <w:t>are  diagnosed</w:t>
      </w:r>
      <w:proofErr w:type="gramEnd"/>
      <w:r>
        <w:t xml:space="preserve"> for the most important, most delaying and most </w:t>
      </w:r>
      <w:proofErr w:type="spellStart"/>
      <w:r>
        <w:t>erroring</w:t>
      </w:r>
      <w:proofErr w:type="spellEnd"/>
      <w:r>
        <w:t xml:space="preserve"> pathways.</w:t>
      </w:r>
    </w:p>
    <w:p w:rsidR="008B0C1A" w:rsidRDefault="008B0C1A" w:rsidP="008B0C1A">
      <w:pPr>
        <w:pStyle w:val="ListParagraph"/>
        <w:numPr>
          <w:ilvl w:val="0"/>
          <w:numId w:val="28"/>
        </w:numPr>
      </w:pPr>
      <w:r>
        <w:t>The possible “interaction” between the pathways of concurrent requests are diagnosed to find the inter pathway issues. There are bugs which are related such issues.</w:t>
      </w:r>
    </w:p>
    <w:p w:rsidR="004F77CD" w:rsidRDefault="008B0C1A" w:rsidP="004F77CD">
      <w:pPr>
        <w:pStyle w:val="ListParagraph"/>
        <w:numPr>
          <w:ilvl w:val="0"/>
          <w:numId w:val="28"/>
        </w:numPr>
      </w:pPr>
      <w:r>
        <w:t xml:space="preserve">The similarity between the pathways shows similarity in the behavior, error characteristics and the usage of the pathways by the service. Clustering the EventStreams gives a good overview of the relationship </w:t>
      </w:r>
      <w:r w:rsidR="004F77CD">
        <w:t>between the structural similarity and the behavioral dynamics.</w:t>
      </w:r>
    </w:p>
    <w:p w:rsidR="004F77CD" w:rsidRDefault="004F77CD" w:rsidP="004F77CD">
      <w:pPr>
        <w:pStyle w:val="ListParagraph"/>
        <w:numPr>
          <w:ilvl w:val="0"/>
          <w:numId w:val="28"/>
        </w:numPr>
      </w:pPr>
      <w:r>
        <w:t>The cryptic EventStreams were converted to a human readable form of Path streams and Component Streams.</w:t>
      </w:r>
    </w:p>
    <w:p w:rsidR="00AD0968" w:rsidRDefault="00AD0968" w:rsidP="005E6F88"/>
    <w:p w:rsidR="005E6F88" w:rsidRDefault="005E6F88" w:rsidP="005E6F88">
      <w:pPr>
        <w:pStyle w:val="Heading1"/>
        <w:pBdr>
          <w:bottom w:val="single" w:sz="4" w:space="0" w:color="595959" w:themeColor="text1" w:themeTint="A6"/>
        </w:pBdr>
      </w:pPr>
      <w:r w:rsidRPr="00B57F6F">
        <w:t xml:space="preserve"> </w:t>
      </w:r>
      <w:r>
        <w:t>References</w:t>
      </w:r>
    </w:p>
    <w:p w:rsidR="005E6F88" w:rsidRDefault="005E6F88" w:rsidP="005E6F88"/>
    <w:p w:rsidR="00004608" w:rsidRDefault="005E6F88" w:rsidP="005E6F88">
      <w:r>
        <w:t>[1]</w:t>
      </w:r>
      <w:r w:rsidR="00004608">
        <w:t xml:space="preserve">  </w:t>
      </w:r>
      <w:r w:rsidR="00FA2F87">
        <w:t xml:space="preserve"> </w:t>
      </w:r>
      <w:hyperlink r:id="rId20" w:history="1">
        <w:r w:rsidR="00004608" w:rsidRPr="00004608">
          <w:rPr>
            <w:rStyle w:val="Hyperlink"/>
          </w:rPr>
          <w:t xml:space="preserve">Exchange </w:t>
        </w:r>
        <w:r w:rsidR="00004608">
          <w:rPr>
            <w:rStyle w:val="Hyperlink"/>
          </w:rPr>
          <w:t>Server and Outlook</w:t>
        </w:r>
      </w:hyperlink>
      <w:r w:rsidR="00004608">
        <w:t xml:space="preserve"> </w:t>
      </w:r>
    </w:p>
    <w:p w:rsidR="00004608" w:rsidRDefault="00004608" w:rsidP="005E6F88"/>
    <w:p w:rsidR="001626F0" w:rsidRDefault="00004608" w:rsidP="005E6F88">
      <w:r>
        <w:t xml:space="preserve">[2] </w:t>
      </w:r>
      <w:r w:rsidR="005E6F88">
        <w:t xml:space="preserve"> </w:t>
      </w:r>
      <w:r w:rsidR="00FA2F87">
        <w:t xml:space="preserve"> </w:t>
      </w:r>
      <w:hyperlink r:id="rId21" w:history="1">
        <w:r w:rsidR="001626F0" w:rsidRPr="001626F0">
          <w:rPr>
            <w:rStyle w:val="Hyperlink"/>
          </w:rPr>
          <w:t>Nexus Service</w:t>
        </w:r>
      </w:hyperlink>
    </w:p>
    <w:p w:rsidR="001626F0" w:rsidRDefault="001626F0" w:rsidP="005E6F88"/>
    <w:p w:rsidR="005E6F88" w:rsidRDefault="001626F0" w:rsidP="005E6F88">
      <w:r>
        <w:t xml:space="preserve">[3] </w:t>
      </w:r>
      <w:r w:rsidR="003E5C7C">
        <w:t xml:space="preserve"> </w:t>
      </w:r>
      <w:r w:rsidR="00FA2F87">
        <w:t xml:space="preserve"> </w:t>
      </w:r>
      <w:hyperlink r:id="rId22" w:anchor="/SitePages/Home.aspx" w:history="1">
        <w:r w:rsidR="003E5C7C" w:rsidRPr="003E5C7C">
          <w:rPr>
            <w:rStyle w:val="Hyperlink"/>
          </w:rPr>
          <w:t>Cosmos</w:t>
        </w:r>
      </w:hyperlink>
    </w:p>
    <w:p w:rsidR="003E5C7C" w:rsidRDefault="003E5C7C" w:rsidP="005E6F88"/>
    <w:p w:rsidR="003E5C7C" w:rsidRDefault="00FE6CAB" w:rsidP="005E6F88">
      <w:r>
        <w:t xml:space="preserve">[4]  </w:t>
      </w:r>
      <w:hyperlink r:id="rId23" w:history="1">
        <w:r w:rsidR="001E48FC">
          <w:rPr>
            <w:rStyle w:val="Hyperlink"/>
          </w:rPr>
          <w:t xml:space="preserve"> </w:t>
        </w:r>
        <w:r w:rsidRPr="00FE6CAB">
          <w:rPr>
            <w:rStyle w:val="Hyperlink"/>
          </w:rPr>
          <w:t>Roaming</w:t>
        </w:r>
      </w:hyperlink>
    </w:p>
    <w:p w:rsidR="00FE6CAB" w:rsidRDefault="00FE6CAB" w:rsidP="005E6F88"/>
    <w:p w:rsidR="009932A6" w:rsidRDefault="00FE6CAB" w:rsidP="005E6F88">
      <w:r>
        <w:t xml:space="preserve">[5]  </w:t>
      </w:r>
      <w:r w:rsidR="00FA2F87">
        <w:t xml:space="preserve"> </w:t>
      </w:r>
      <w:hyperlink r:id="rId24" w:history="1">
        <w:r w:rsidR="009932A6" w:rsidRPr="009932A6">
          <w:rPr>
            <w:rStyle w:val="Hyperlink"/>
          </w:rPr>
          <w:t>Reading</w:t>
        </w:r>
      </w:hyperlink>
    </w:p>
    <w:p w:rsidR="009932A6" w:rsidRDefault="009932A6" w:rsidP="005E6F88"/>
    <w:p w:rsidR="009932A6" w:rsidRDefault="009932A6" w:rsidP="005E6F88">
      <w:r>
        <w:t xml:space="preserve">[6] </w:t>
      </w:r>
      <w:r w:rsidR="001E48FC">
        <w:t xml:space="preserve"> </w:t>
      </w:r>
      <w:r>
        <w:t xml:space="preserve"> </w:t>
      </w:r>
      <w:hyperlink r:id="rId25" w:history="1">
        <w:r w:rsidRPr="009932A6">
          <w:rPr>
            <w:rStyle w:val="Hyperlink"/>
          </w:rPr>
          <w:t>Unified Logging Service (ULS)</w:t>
        </w:r>
      </w:hyperlink>
    </w:p>
    <w:p w:rsidR="009932A6" w:rsidRDefault="009932A6" w:rsidP="005E6F88"/>
    <w:p w:rsidR="009932A6" w:rsidRDefault="009932A6" w:rsidP="005E6F88">
      <w:r>
        <w:t>[7]</w:t>
      </w:r>
      <w:r w:rsidR="003B3308">
        <w:t xml:space="preserve">  </w:t>
      </w:r>
      <w:r w:rsidR="00FA2F87">
        <w:t xml:space="preserve"> </w:t>
      </w:r>
      <w:hyperlink r:id="rId26" w:history="1">
        <w:r w:rsidR="003B3308" w:rsidRPr="003B3308">
          <w:rPr>
            <w:rStyle w:val="Hyperlink"/>
          </w:rPr>
          <w:t>Correlation ID</w:t>
        </w:r>
      </w:hyperlink>
    </w:p>
    <w:p w:rsidR="003B3308" w:rsidRDefault="003B3308" w:rsidP="005E6F88"/>
    <w:p w:rsidR="003B3308" w:rsidRDefault="008F6C43" w:rsidP="005E6F88">
      <w:r>
        <w:t xml:space="preserve">[8]  </w:t>
      </w:r>
      <w:r w:rsidR="001E48FC">
        <w:t xml:space="preserve"> </w:t>
      </w:r>
      <w:hyperlink r:id="rId27" w:history="1">
        <w:r w:rsidR="0035768E" w:rsidRPr="0035768E">
          <w:rPr>
            <w:rStyle w:val="Hyperlink"/>
          </w:rPr>
          <w:t>Smith-</w:t>
        </w:r>
        <w:proofErr w:type="spellStart"/>
        <w:r w:rsidR="0035768E" w:rsidRPr="0035768E">
          <w:rPr>
            <w:rStyle w:val="Hyperlink"/>
          </w:rPr>
          <w:t>Walterman</w:t>
        </w:r>
        <w:proofErr w:type="spellEnd"/>
        <w:r w:rsidR="0035768E" w:rsidRPr="0035768E">
          <w:rPr>
            <w:rStyle w:val="Hyperlink"/>
          </w:rPr>
          <w:t xml:space="preserve"> Algorithm</w:t>
        </w:r>
      </w:hyperlink>
    </w:p>
    <w:p w:rsidR="0035768E" w:rsidRDefault="0035768E" w:rsidP="005E6F88"/>
    <w:p w:rsidR="0035768E" w:rsidRDefault="001E48FC" w:rsidP="005E6F88">
      <w:r>
        <w:t xml:space="preserve">[9]  </w:t>
      </w:r>
      <w:r w:rsidR="00FA2F87">
        <w:t xml:space="preserve"> </w:t>
      </w:r>
      <w:hyperlink r:id="rId28" w:history="1">
        <w:r w:rsidR="0035768E" w:rsidRPr="0035768E">
          <w:rPr>
            <w:rStyle w:val="Hyperlink"/>
          </w:rPr>
          <w:t>Levenshtein distance</w:t>
        </w:r>
      </w:hyperlink>
    </w:p>
    <w:p w:rsidR="0035768E" w:rsidRDefault="0035768E" w:rsidP="005E6F88"/>
    <w:p w:rsidR="0035768E" w:rsidRDefault="0035768E" w:rsidP="005E6F88">
      <w:r>
        <w:t xml:space="preserve">[10] </w:t>
      </w:r>
      <w:hyperlink r:id="rId29" w:history="1">
        <w:r w:rsidR="00361691" w:rsidRPr="00361691">
          <w:rPr>
            <w:rStyle w:val="Hyperlink"/>
          </w:rPr>
          <w:t>Longest common subsequence problem</w:t>
        </w:r>
      </w:hyperlink>
    </w:p>
    <w:p w:rsidR="00FE6CAB" w:rsidRPr="005E6F88" w:rsidRDefault="00FE6CAB" w:rsidP="005E6F88">
      <w:r>
        <w:t xml:space="preserve"> </w:t>
      </w:r>
    </w:p>
    <w:p w:rsidR="00F87E93" w:rsidRDefault="00FA2F87" w:rsidP="00F87E93">
      <w:r>
        <w:t xml:space="preserve">[11] </w:t>
      </w:r>
      <w:hyperlink r:id="rId30" w:history="1">
        <w:r w:rsidRPr="00FA2F87">
          <w:rPr>
            <w:rStyle w:val="Hyperlink"/>
          </w:rPr>
          <w:t>Sorenson-Dice Coefficient</w:t>
        </w:r>
      </w:hyperlink>
      <w:r w:rsidR="00F87E93">
        <w:t xml:space="preserve">     </w:t>
      </w:r>
    </w:p>
    <w:p w:rsidR="005E6F88" w:rsidRPr="00F87E93" w:rsidRDefault="005E6F88" w:rsidP="00F87E93"/>
    <w:p w:rsidR="00F87E93" w:rsidRDefault="007D46F9" w:rsidP="00F87E93">
      <w:r>
        <w:t xml:space="preserve">[12] </w:t>
      </w:r>
      <w:hyperlink r:id="rId31" w:history="1">
        <w:r w:rsidRPr="007D46F9">
          <w:rPr>
            <w:rStyle w:val="Hyperlink"/>
          </w:rPr>
          <w:t>Software Quality Metrics</w:t>
        </w:r>
      </w:hyperlink>
    </w:p>
    <w:p w:rsidR="007D46F9" w:rsidRDefault="007D46F9" w:rsidP="00F87E93"/>
    <w:p w:rsidR="007D46F9" w:rsidRDefault="007D46F9" w:rsidP="00F87E93">
      <w:r>
        <w:t xml:space="preserve">[13] </w:t>
      </w:r>
      <w:hyperlink r:id="rId32" w:history="1">
        <w:r w:rsidR="00EA1376" w:rsidRPr="00BA2061">
          <w:rPr>
            <w:rStyle w:val="Hyperlink"/>
          </w:rPr>
          <w:t>Watson</w:t>
        </w:r>
      </w:hyperlink>
    </w:p>
    <w:p w:rsidR="00BA2061" w:rsidRDefault="00BA2061" w:rsidP="00F87E93"/>
    <w:p w:rsidR="00BA2061" w:rsidRDefault="00BA2061" w:rsidP="00F87E93">
      <w:r>
        <w:t xml:space="preserve">[14] </w:t>
      </w:r>
      <w:hyperlink r:id="rId33" w:history="1">
        <w:r w:rsidR="00663BDA" w:rsidRPr="00663BDA">
          <w:rPr>
            <w:rStyle w:val="Hyperlink"/>
          </w:rPr>
          <w:t>Office Feedback</w:t>
        </w:r>
      </w:hyperlink>
    </w:p>
    <w:p w:rsidR="00663BDA" w:rsidRDefault="00663BDA" w:rsidP="00F87E93"/>
    <w:p w:rsidR="00663BDA" w:rsidRDefault="00663BDA" w:rsidP="00F87E93">
      <w:r>
        <w:t xml:space="preserve">[15] </w:t>
      </w:r>
      <w:hyperlink r:id="rId34" w:history="1">
        <w:r w:rsidRPr="00663BDA">
          <w:rPr>
            <w:rStyle w:val="Hyperlink"/>
          </w:rPr>
          <w:t>Auto-Regressive Integrated Moving Average method for time series prediction</w:t>
        </w:r>
      </w:hyperlink>
      <w:r>
        <w:t>.</w:t>
      </w:r>
    </w:p>
    <w:p w:rsidR="00663BDA" w:rsidRDefault="00663BDA" w:rsidP="00F87E93"/>
    <w:p w:rsidR="00663BDA" w:rsidRDefault="00663BDA" w:rsidP="00F87E93">
      <w:r>
        <w:t xml:space="preserve">[16] </w:t>
      </w:r>
      <w:hyperlink r:id="rId35" w:history="1">
        <w:r w:rsidRPr="00663BDA">
          <w:rPr>
            <w:rStyle w:val="Hyperlink"/>
          </w:rPr>
          <w:t>Berlin V Procedure</w:t>
        </w:r>
      </w:hyperlink>
    </w:p>
    <w:p w:rsidR="00663BDA" w:rsidRDefault="00663BDA" w:rsidP="00F87E93"/>
    <w:p w:rsidR="00663BDA" w:rsidRDefault="00663BDA" w:rsidP="00F87E93">
      <w:r>
        <w:t>[17]</w:t>
      </w:r>
      <w:r w:rsidR="00E9001D">
        <w:t xml:space="preserve"> </w:t>
      </w:r>
      <w:hyperlink r:id="rId36" w:history="1">
        <w:r w:rsidR="00E9001D" w:rsidRPr="00E9001D">
          <w:rPr>
            <w:rStyle w:val="Hyperlink"/>
          </w:rPr>
          <w:t>Levenshtein Automata</w:t>
        </w:r>
      </w:hyperlink>
      <w:r w:rsidR="00E9001D">
        <w:t>.</w:t>
      </w:r>
    </w:p>
    <w:p w:rsidR="00663BDA" w:rsidRDefault="00663BDA" w:rsidP="00F87E93"/>
    <w:p w:rsidR="00663BDA" w:rsidRDefault="001E48FC" w:rsidP="00F87E93">
      <w:r>
        <w:t xml:space="preserve">[18] </w:t>
      </w:r>
      <w:hyperlink r:id="rId37" w:history="1">
        <w:r w:rsidRPr="001E48FC">
          <w:rPr>
            <w:rStyle w:val="Hyperlink"/>
          </w:rPr>
          <w:t>TagCode</w:t>
        </w:r>
      </w:hyperlink>
    </w:p>
    <w:p w:rsidR="008236BA" w:rsidRDefault="008236BA" w:rsidP="00F87E93"/>
    <w:p w:rsidR="008236BA" w:rsidRDefault="008236BA" w:rsidP="00F87E93">
      <w:r>
        <w:t xml:space="preserve">[19] </w:t>
      </w:r>
      <w:hyperlink r:id="rId38" w:history="1">
        <w:r w:rsidRPr="006838C0">
          <w:rPr>
            <w:rStyle w:val="Hyperlink"/>
          </w:rPr>
          <w:t>Run Length Encoding</w:t>
        </w:r>
      </w:hyperlink>
    </w:p>
    <w:p w:rsidR="00663BDA" w:rsidRDefault="00663BDA" w:rsidP="00F87E93"/>
    <w:p w:rsidR="00EC35E0" w:rsidRDefault="004F77CD" w:rsidP="001049F5">
      <w:r>
        <w:t>Go ahead and get started. !</w:t>
      </w:r>
      <w:r w:rsidR="001049F5">
        <w:t xml:space="preserve"> </w:t>
      </w:r>
    </w:p>
    <w:p w:rsidR="00EC35E0" w:rsidRDefault="00EC35E0"/>
    <w:sectPr w:rsidR="00EC35E0" w:rsidSect="001B63A3">
      <w:pgSz w:w="12240" w:h="15840"/>
      <w:pgMar w:top="720" w:right="720" w:bottom="720" w:left="72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52CB3"/>
    <w:multiLevelType w:val="hybridMultilevel"/>
    <w:tmpl w:val="644A08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320525"/>
    <w:multiLevelType w:val="hybridMultilevel"/>
    <w:tmpl w:val="93883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6A5666"/>
    <w:multiLevelType w:val="hybridMultilevel"/>
    <w:tmpl w:val="AC68BA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16782DEA"/>
    <w:multiLevelType w:val="hybridMultilevel"/>
    <w:tmpl w:val="B9FEBD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A024A54"/>
    <w:multiLevelType w:val="hybridMultilevel"/>
    <w:tmpl w:val="237222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2192AB3"/>
    <w:multiLevelType w:val="hybridMultilevel"/>
    <w:tmpl w:val="F8941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2A5154F"/>
    <w:multiLevelType w:val="hybridMultilevel"/>
    <w:tmpl w:val="714A93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9274F98"/>
    <w:multiLevelType w:val="hybridMultilevel"/>
    <w:tmpl w:val="C8469C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0B35B5D"/>
    <w:multiLevelType w:val="hybridMultilevel"/>
    <w:tmpl w:val="89B4558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21A1B35"/>
    <w:multiLevelType w:val="hybridMultilevel"/>
    <w:tmpl w:val="BCACB1B2"/>
    <w:lvl w:ilvl="0" w:tplc="56DCD242">
      <w:start w:val="1"/>
      <w:numFmt w:val="decimal"/>
      <w:lvlText w:val="%1."/>
      <w:lvlJc w:val="left"/>
      <w:pPr>
        <w:ind w:left="1065" w:hanging="7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1654EF1"/>
    <w:multiLevelType w:val="hybridMultilevel"/>
    <w:tmpl w:val="872AC3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1B96321"/>
    <w:multiLevelType w:val="hybridMultilevel"/>
    <w:tmpl w:val="BCACB1B2"/>
    <w:lvl w:ilvl="0" w:tplc="56DCD242">
      <w:start w:val="1"/>
      <w:numFmt w:val="decimal"/>
      <w:lvlText w:val="%1."/>
      <w:lvlJc w:val="left"/>
      <w:pPr>
        <w:ind w:left="1065" w:hanging="7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A925B76"/>
    <w:multiLevelType w:val="hybridMultilevel"/>
    <w:tmpl w:val="A24E1F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23E2398"/>
    <w:multiLevelType w:val="hybridMultilevel"/>
    <w:tmpl w:val="289C6B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9DB3807"/>
    <w:multiLevelType w:val="hybridMultilevel"/>
    <w:tmpl w:val="6106B9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75982162"/>
    <w:multiLevelType w:val="hybridMultilevel"/>
    <w:tmpl w:val="5C6058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0"/>
  </w:num>
  <w:num w:numId="14">
    <w:abstractNumId w:val="8"/>
  </w:num>
  <w:num w:numId="15">
    <w:abstractNumId w:val="5"/>
  </w:num>
  <w:num w:numId="16">
    <w:abstractNumId w:val="15"/>
  </w:num>
  <w:num w:numId="17">
    <w:abstractNumId w:val="1"/>
  </w:num>
  <w:num w:numId="18">
    <w:abstractNumId w:val="16"/>
  </w:num>
  <w:num w:numId="19">
    <w:abstractNumId w:val="7"/>
  </w:num>
  <w:num w:numId="20">
    <w:abstractNumId w:val="4"/>
  </w:num>
  <w:num w:numId="21">
    <w:abstractNumId w:val="11"/>
  </w:num>
  <w:num w:numId="22">
    <w:abstractNumId w:val="13"/>
  </w:num>
  <w:num w:numId="23">
    <w:abstractNumId w:val="6"/>
  </w:num>
  <w:num w:numId="24">
    <w:abstractNumId w:val="2"/>
  </w:num>
  <w:num w:numId="25">
    <w:abstractNumId w:val="14"/>
  </w:num>
  <w:num w:numId="26">
    <w:abstractNumId w:val="10"/>
  </w:num>
  <w:num w:numId="27">
    <w:abstractNumId w:val="12"/>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7A9"/>
    <w:rsid w:val="00004608"/>
    <w:rsid w:val="00014841"/>
    <w:rsid w:val="000321D1"/>
    <w:rsid w:val="000429D5"/>
    <w:rsid w:val="00043291"/>
    <w:rsid w:val="00050799"/>
    <w:rsid w:val="0005515C"/>
    <w:rsid w:val="00063D5D"/>
    <w:rsid w:val="000935E5"/>
    <w:rsid w:val="00096ACD"/>
    <w:rsid w:val="000B2F0B"/>
    <w:rsid w:val="000D2309"/>
    <w:rsid w:val="000D588C"/>
    <w:rsid w:val="001049F5"/>
    <w:rsid w:val="001104E5"/>
    <w:rsid w:val="0012270F"/>
    <w:rsid w:val="001253E8"/>
    <w:rsid w:val="001256AF"/>
    <w:rsid w:val="0012686E"/>
    <w:rsid w:val="001327DD"/>
    <w:rsid w:val="00140639"/>
    <w:rsid w:val="0015080D"/>
    <w:rsid w:val="001626F0"/>
    <w:rsid w:val="001972EE"/>
    <w:rsid w:val="001B63A3"/>
    <w:rsid w:val="001C10D7"/>
    <w:rsid w:val="001C3640"/>
    <w:rsid w:val="001C4C60"/>
    <w:rsid w:val="001D099E"/>
    <w:rsid w:val="001D1FFA"/>
    <w:rsid w:val="001D23C2"/>
    <w:rsid w:val="001D502F"/>
    <w:rsid w:val="001D6541"/>
    <w:rsid w:val="001E48FC"/>
    <w:rsid w:val="001F232C"/>
    <w:rsid w:val="001F46EF"/>
    <w:rsid w:val="002125B6"/>
    <w:rsid w:val="002200E4"/>
    <w:rsid w:val="002318F2"/>
    <w:rsid w:val="00253E55"/>
    <w:rsid w:val="002552B6"/>
    <w:rsid w:val="002719D3"/>
    <w:rsid w:val="00273A3F"/>
    <w:rsid w:val="0027620B"/>
    <w:rsid w:val="002831A9"/>
    <w:rsid w:val="00290070"/>
    <w:rsid w:val="002A2E10"/>
    <w:rsid w:val="002B6A49"/>
    <w:rsid w:val="002B6DBA"/>
    <w:rsid w:val="002D08F0"/>
    <w:rsid w:val="002F05BA"/>
    <w:rsid w:val="002F1F2F"/>
    <w:rsid w:val="002F4618"/>
    <w:rsid w:val="003048EE"/>
    <w:rsid w:val="0030593E"/>
    <w:rsid w:val="0032202C"/>
    <w:rsid w:val="00336FB4"/>
    <w:rsid w:val="00342405"/>
    <w:rsid w:val="00343B4B"/>
    <w:rsid w:val="00352A3E"/>
    <w:rsid w:val="0035768E"/>
    <w:rsid w:val="00361691"/>
    <w:rsid w:val="0036291B"/>
    <w:rsid w:val="00373BE0"/>
    <w:rsid w:val="00373CC6"/>
    <w:rsid w:val="003A5B00"/>
    <w:rsid w:val="003B0FCF"/>
    <w:rsid w:val="003B3308"/>
    <w:rsid w:val="003B40AB"/>
    <w:rsid w:val="003B538C"/>
    <w:rsid w:val="003E23FC"/>
    <w:rsid w:val="003E4544"/>
    <w:rsid w:val="003E5C7C"/>
    <w:rsid w:val="003F4A0C"/>
    <w:rsid w:val="0041096D"/>
    <w:rsid w:val="00415C7E"/>
    <w:rsid w:val="004277D8"/>
    <w:rsid w:val="00454611"/>
    <w:rsid w:val="00460B88"/>
    <w:rsid w:val="00464B07"/>
    <w:rsid w:val="00464CA7"/>
    <w:rsid w:val="00472AAD"/>
    <w:rsid w:val="00485294"/>
    <w:rsid w:val="004875F0"/>
    <w:rsid w:val="0049203D"/>
    <w:rsid w:val="004B0B03"/>
    <w:rsid w:val="004B1D1C"/>
    <w:rsid w:val="004C3274"/>
    <w:rsid w:val="004E08A0"/>
    <w:rsid w:val="004E3ABC"/>
    <w:rsid w:val="004E6855"/>
    <w:rsid w:val="004F12CC"/>
    <w:rsid w:val="004F26F1"/>
    <w:rsid w:val="004F77CD"/>
    <w:rsid w:val="00500643"/>
    <w:rsid w:val="005017C3"/>
    <w:rsid w:val="00511AD6"/>
    <w:rsid w:val="00513409"/>
    <w:rsid w:val="00527747"/>
    <w:rsid w:val="00530A4A"/>
    <w:rsid w:val="005458C8"/>
    <w:rsid w:val="00550780"/>
    <w:rsid w:val="005532CE"/>
    <w:rsid w:val="0055450F"/>
    <w:rsid w:val="00567AEA"/>
    <w:rsid w:val="00577C54"/>
    <w:rsid w:val="00582B3B"/>
    <w:rsid w:val="005945BA"/>
    <w:rsid w:val="00596CF7"/>
    <w:rsid w:val="00597A1C"/>
    <w:rsid w:val="005A295E"/>
    <w:rsid w:val="005A5748"/>
    <w:rsid w:val="005B57A9"/>
    <w:rsid w:val="005C048B"/>
    <w:rsid w:val="005C05FD"/>
    <w:rsid w:val="005D21D7"/>
    <w:rsid w:val="005E1009"/>
    <w:rsid w:val="005E6F88"/>
    <w:rsid w:val="00600EC7"/>
    <w:rsid w:val="00623544"/>
    <w:rsid w:val="00631A2A"/>
    <w:rsid w:val="00645CE2"/>
    <w:rsid w:val="00647F14"/>
    <w:rsid w:val="00660013"/>
    <w:rsid w:val="00661B75"/>
    <w:rsid w:val="00662405"/>
    <w:rsid w:val="00663BDA"/>
    <w:rsid w:val="0067190D"/>
    <w:rsid w:val="006736F3"/>
    <w:rsid w:val="006838C0"/>
    <w:rsid w:val="006A0899"/>
    <w:rsid w:val="006A5BAA"/>
    <w:rsid w:val="006B0DB6"/>
    <w:rsid w:val="006B2220"/>
    <w:rsid w:val="006C4F7E"/>
    <w:rsid w:val="006D5C0C"/>
    <w:rsid w:val="006E2DB3"/>
    <w:rsid w:val="006F73AD"/>
    <w:rsid w:val="00710316"/>
    <w:rsid w:val="007146AE"/>
    <w:rsid w:val="00724160"/>
    <w:rsid w:val="00737517"/>
    <w:rsid w:val="00744CEC"/>
    <w:rsid w:val="007453D7"/>
    <w:rsid w:val="007662D7"/>
    <w:rsid w:val="0076731B"/>
    <w:rsid w:val="00784631"/>
    <w:rsid w:val="00784AE5"/>
    <w:rsid w:val="007938EC"/>
    <w:rsid w:val="007A3DA4"/>
    <w:rsid w:val="007B4499"/>
    <w:rsid w:val="007D46F9"/>
    <w:rsid w:val="007E1780"/>
    <w:rsid w:val="00800EEA"/>
    <w:rsid w:val="0082239A"/>
    <w:rsid w:val="008236BA"/>
    <w:rsid w:val="00825683"/>
    <w:rsid w:val="00830191"/>
    <w:rsid w:val="00832314"/>
    <w:rsid w:val="00833680"/>
    <w:rsid w:val="00843CC4"/>
    <w:rsid w:val="00846046"/>
    <w:rsid w:val="00853D58"/>
    <w:rsid w:val="00854109"/>
    <w:rsid w:val="00855BCB"/>
    <w:rsid w:val="00865F23"/>
    <w:rsid w:val="00881B0C"/>
    <w:rsid w:val="0089043A"/>
    <w:rsid w:val="00891930"/>
    <w:rsid w:val="008A519D"/>
    <w:rsid w:val="008A52A2"/>
    <w:rsid w:val="008B0C1A"/>
    <w:rsid w:val="008B1C2E"/>
    <w:rsid w:val="008D28E9"/>
    <w:rsid w:val="008D3923"/>
    <w:rsid w:val="008F6C43"/>
    <w:rsid w:val="00904AB7"/>
    <w:rsid w:val="009145FB"/>
    <w:rsid w:val="009204C1"/>
    <w:rsid w:val="009303E4"/>
    <w:rsid w:val="00931D29"/>
    <w:rsid w:val="00945273"/>
    <w:rsid w:val="00945F04"/>
    <w:rsid w:val="0095373A"/>
    <w:rsid w:val="00956DEC"/>
    <w:rsid w:val="00972B9B"/>
    <w:rsid w:val="00973631"/>
    <w:rsid w:val="00973C7F"/>
    <w:rsid w:val="00983D79"/>
    <w:rsid w:val="0098463E"/>
    <w:rsid w:val="00986E26"/>
    <w:rsid w:val="00991810"/>
    <w:rsid w:val="0099247E"/>
    <w:rsid w:val="009932A6"/>
    <w:rsid w:val="009973E5"/>
    <w:rsid w:val="009A3E54"/>
    <w:rsid w:val="009A606B"/>
    <w:rsid w:val="009A6CAE"/>
    <w:rsid w:val="009A741F"/>
    <w:rsid w:val="009A7C69"/>
    <w:rsid w:val="009B341D"/>
    <w:rsid w:val="009D2370"/>
    <w:rsid w:val="009E5685"/>
    <w:rsid w:val="009F6708"/>
    <w:rsid w:val="00A1690B"/>
    <w:rsid w:val="00A20C3F"/>
    <w:rsid w:val="00A24837"/>
    <w:rsid w:val="00A42460"/>
    <w:rsid w:val="00A84DDC"/>
    <w:rsid w:val="00A867E1"/>
    <w:rsid w:val="00AB1A7D"/>
    <w:rsid w:val="00AD07EA"/>
    <w:rsid w:val="00AD0968"/>
    <w:rsid w:val="00AD5355"/>
    <w:rsid w:val="00AD5CB1"/>
    <w:rsid w:val="00AD6F95"/>
    <w:rsid w:val="00AF1587"/>
    <w:rsid w:val="00AF5C68"/>
    <w:rsid w:val="00B00AB7"/>
    <w:rsid w:val="00B03165"/>
    <w:rsid w:val="00B2066F"/>
    <w:rsid w:val="00B21636"/>
    <w:rsid w:val="00B33479"/>
    <w:rsid w:val="00B47354"/>
    <w:rsid w:val="00B57B90"/>
    <w:rsid w:val="00B57F6F"/>
    <w:rsid w:val="00B67CBB"/>
    <w:rsid w:val="00B708F0"/>
    <w:rsid w:val="00B75F27"/>
    <w:rsid w:val="00B83002"/>
    <w:rsid w:val="00B87AE0"/>
    <w:rsid w:val="00B90D5E"/>
    <w:rsid w:val="00B95010"/>
    <w:rsid w:val="00B97C7A"/>
    <w:rsid w:val="00BA2061"/>
    <w:rsid w:val="00BB04A7"/>
    <w:rsid w:val="00BB3C73"/>
    <w:rsid w:val="00BC4A65"/>
    <w:rsid w:val="00BC59A2"/>
    <w:rsid w:val="00BD57B5"/>
    <w:rsid w:val="00BE5819"/>
    <w:rsid w:val="00BF4BA3"/>
    <w:rsid w:val="00C17C81"/>
    <w:rsid w:val="00C22399"/>
    <w:rsid w:val="00C31BAA"/>
    <w:rsid w:val="00C416FB"/>
    <w:rsid w:val="00C46ACA"/>
    <w:rsid w:val="00C52C2B"/>
    <w:rsid w:val="00C65D5F"/>
    <w:rsid w:val="00C73CA3"/>
    <w:rsid w:val="00C75713"/>
    <w:rsid w:val="00C810C9"/>
    <w:rsid w:val="00CA4EB2"/>
    <w:rsid w:val="00CC5897"/>
    <w:rsid w:val="00CD36F1"/>
    <w:rsid w:val="00CE3209"/>
    <w:rsid w:val="00CE7F73"/>
    <w:rsid w:val="00D07E69"/>
    <w:rsid w:val="00D26ED4"/>
    <w:rsid w:val="00D367B8"/>
    <w:rsid w:val="00D449E4"/>
    <w:rsid w:val="00D50917"/>
    <w:rsid w:val="00D53E25"/>
    <w:rsid w:val="00D617A4"/>
    <w:rsid w:val="00D65DD2"/>
    <w:rsid w:val="00D7126F"/>
    <w:rsid w:val="00D74B39"/>
    <w:rsid w:val="00D7667C"/>
    <w:rsid w:val="00D81F4A"/>
    <w:rsid w:val="00D97705"/>
    <w:rsid w:val="00DA0085"/>
    <w:rsid w:val="00DB47FB"/>
    <w:rsid w:val="00DC5C7A"/>
    <w:rsid w:val="00DD6E30"/>
    <w:rsid w:val="00DE3A6C"/>
    <w:rsid w:val="00DF6DC0"/>
    <w:rsid w:val="00E234F2"/>
    <w:rsid w:val="00E23CE1"/>
    <w:rsid w:val="00E26D3E"/>
    <w:rsid w:val="00E2715D"/>
    <w:rsid w:val="00E30080"/>
    <w:rsid w:val="00E33C2E"/>
    <w:rsid w:val="00E455C0"/>
    <w:rsid w:val="00E46D13"/>
    <w:rsid w:val="00E52C12"/>
    <w:rsid w:val="00E61A76"/>
    <w:rsid w:val="00E62C54"/>
    <w:rsid w:val="00E66828"/>
    <w:rsid w:val="00E72BD5"/>
    <w:rsid w:val="00E81B92"/>
    <w:rsid w:val="00E85D55"/>
    <w:rsid w:val="00E9001D"/>
    <w:rsid w:val="00E95927"/>
    <w:rsid w:val="00E969B7"/>
    <w:rsid w:val="00E9700D"/>
    <w:rsid w:val="00EA1376"/>
    <w:rsid w:val="00EA482B"/>
    <w:rsid w:val="00EB4E16"/>
    <w:rsid w:val="00EC35E0"/>
    <w:rsid w:val="00ED5E77"/>
    <w:rsid w:val="00EE60C1"/>
    <w:rsid w:val="00EF6CC9"/>
    <w:rsid w:val="00EF6D92"/>
    <w:rsid w:val="00F206E8"/>
    <w:rsid w:val="00F21D4B"/>
    <w:rsid w:val="00F238D7"/>
    <w:rsid w:val="00F319E1"/>
    <w:rsid w:val="00F40F00"/>
    <w:rsid w:val="00F44534"/>
    <w:rsid w:val="00F54D3B"/>
    <w:rsid w:val="00F87E93"/>
    <w:rsid w:val="00F9112C"/>
    <w:rsid w:val="00FA2F87"/>
    <w:rsid w:val="00FB0BE0"/>
    <w:rsid w:val="00FB1691"/>
    <w:rsid w:val="00FB58DD"/>
    <w:rsid w:val="00FB6130"/>
    <w:rsid w:val="00FE0C59"/>
    <w:rsid w:val="00FE6CAB"/>
    <w:rsid w:val="00FF2674"/>
    <w:rsid w:val="00FF48D2"/>
    <w:rsid w:val="00FF5053"/>
    <w:rsid w:val="00FF7E83"/>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36DE12-5DD2-456A-A542-6AE2F4636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0899"/>
    <w:pPr>
      <w:spacing w:after="0" w:line="240" w:lineRule="auto"/>
    </w:pPr>
    <w:rPr>
      <w:rFonts w:ascii="Times New Roman" w:eastAsia="Times New Roman" w:hAnsi="Times New Roman" w:cs="Times New Roman"/>
      <w:sz w:val="24"/>
      <w:szCs w:val="24"/>
      <w:lang w:eastAsia="en-US"/>
    </w:rPr>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pPr>
      <w:keepNext/>
      <w:keepLines/>
      <w:numPr>
        <w:ilvl w:val="1"/>
        <w:numId w:val="12"/>
      </w:numPr>
      <w:spacing w:before="36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unhideWhenUsed/>
    <w:qFormat/>
    <w:pPr>
      <w:spacing w:after="200"/>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004608"/>
    <w:rPr>
      <w:color w:val="6B9F25" w:themeColor="hyperlink"/>
      <w:u w:val="single"/>
    </w:rPr>
  </w:style>
  <w:style w:type="character" w:styleId="FollowedHyperlink">
    <w:name w:val="FollowedHyperlink"/>
    <w:basedOn w:val="DefaultParagraphFont"/>
    <w:uiPriority w:val="99"/>
    <w:semiHidden/>
    <w:unhideWhenUsed/>
    <w:rsid w:val="00004608"/>
    <w:rPr>
      <w:color w:val="B26B02" w:themeColor="followedHyperlink"/>
      <w:u w:val="single"/>
    </w:rPr>
  </w:style>
  <w:style w:type="table" w:styleId="TableGrid">
    <w:name w:val="Table Grid"/>
    <w:basedOn w:val="TableNormal"/>
    <w:uiPriority w:val="39"/>
    <w:rsid w:val="0083019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1D654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12280">
      <w:bodyDiv w:val="1"/>
      <w:marLeft w:val="0"/>
      <w:marRight w:val="0"/>
      <w:marTop w:val="0"/>
      <w:marBottom w:val="0"/>
      <w:divBdr>
        <w:top w:val="none" w:sz="0" w:space="0" w:color="auto"/>
        <w:left w:val="none" w:sz="0" w:space="0" w:color="auto"/>
        <w:bottom w:val="none" w:sz="0" w:space="0" w:color="auto"/>
        <w:right w:val="none" w:sz="0" w:space="0" w:color="auto"/>
      </w:divBdr>
    </w:div>
    <w:div w:id="58796200">
      <w:bodyDiv w:val="1"/>
      <w:marLeft w:val="0"/>
      <w:marRight w:val="0"/>
      <w:marTop w:val="0"/>
      <w:marBottom w:val="0"/>
      <w:divBdr>
        <w:top w:val="none" w:sz="0" w:space="0" w:color="auto"/>
        <w:left w:val="none" w:sz="0" w:space="0" w:color="auto"/>
        <w:bottom w:val="none" w:sz="0" w:space="0" w:color="auto"/>
        <w:right w:val="none" w:sz="0" w:space="0" w:color="auto"/>
      </w:divBdr>
    </w:div>
    <w:div w:id="76287984">
      <w:bodyDiv w:val="1"/>
      <w:marLeft w:val="0"/>
      <w:marRight w:val="0"/>
      <w:marTop w:val="0"/>
      <w:marBottom w:val="0"/>
      <w:divBdr>
        <w:top w:val="none" w:sz="0" w:space="0" w:color="auto"/>
        <w:left w:val="none" w:sz="0" w:space="0" w:color="auto"/>
        <w:bottom w:val="none" w:sz="0" w:space="0" w:color="auto"/>
        <w:right w:val="none" w:sz="0" w:space="0" w:color="auto"/>
      </w:divBdr>
    </w:div>
    <w:div w:id="88619477">
      <w:bodyDiv w:val="1"/>
      <w:marLeft w:val="0"/>
      <w:marRight w:val="0"/>
      <w:marTop w:val="0"/>
      <w:marBottom w:val="0"/>
      <w:divBdr>
        <w:top w:val="none" w:sz="0" w:space="0" w:color="auto"/>
        <w:left w:val="none" w:sz="0" w:space="0" w:color="auto"/>
        <w:bottom w:val="none" w:sz="0" w:space="0" w:color="auto"/>
        <w:right w:val="none" w:sz="0" w:space="0" w:color="auto"/>
      </w:divBdr>
    </w:div>
    <w:div w:id="133068720">
      <w:bodyDiv w:val="1"/>
      <w:marLeft w:val="0"/>
      <w:marRight w:val="0"/>
      <w:marTop w:val="0"/>
      <w:marBottom w:val="0"/>
      <w:divBdr>
        <w:top w:val="none" w:sz="0" w:space="0" w:color="auto"/>
        <w:left w:val="none" w:sz="0" w:space="0" w:color="auto"/>
        <w:bottom w:val="none" w:sz="0" w:space="0" w:color="auto"/>
        <w:right w:val="none" w:sz="0" w:space="0" w:color="auto"/>
      </w:divBdr>
    </w:div>
    <w:div w:id="231817984">
      <w:bodyDiv w:val="1"/>
      <w:marLeft w:val="0"/>
      <w:marRight w:val="0"/>
      <w:marTop w:val="0"/>
      <w:marBottom w:val="0"/>
      <w:divBdr>
        <w:top w:val="none" w:sz="0" w:space="0" w:color="auto"/>
        <w:left w:val="none" w:sz="0" w:space="0" w:color="auto"/>
        <w:bottom w:val="none" w:sz="0" w:space="0" w:color="auto"/>
        <w:right w:val="none" w:sz="0" w:space="0" w:color="auto"/>
      </w:divBdr>
    </w:div>
    <w:div w:id="241453577">
      <w:bodyDiv w:val="1"/>
      <w:marLeft w:val="0"/>
      <w:marRight w:val="0"/>
      <w:marTop w:val="0"/>
      <w:marBottom w:val="0"/>
      <w:divBdr>
        <w:top w:val="none" w:sz="0" w:space="0" w:color="auto"/>
        <w:left w:val="none" w:sz="0" w:space="0" w:color="auto"/>
        <w:bottom w:val="none" w:sz="0" w:space="0" w:color="auto"/>
        <w:right w:val="none" w:sz="0" w:space="0" w:color="auto"/>
      </w:divBdr>
    </w:div>
    <w:div w:id="259408549">
      <w:bodyDiv w:val="1"/>
      <w:marLeft w:val="0"/>
      <w:marRight w:val="0"/>
      <w:marTop w:val="0"/>
      <w:marBottom w:val="0"/>
      <w:divBdr>
        <w:top w:val="none" w:sz="0" w:space="0" w:color="auto"/>
        <w:left w:val="none" w:sz="0" w:space="0" w:color="auto"/>
        <w:bottom w:val="none" w:sz="0" w:space="0" w:color="auto"/>
        <w:right w:val="none" w:sz="0" w:space="0" w:color="auto"/>
      </w:divBdr>
    </w:div>
    <w:div w:id="278804157">
      <w:bodyDiv w:val="1"/>
      <w:marLeft w:val="0"/>
      <w:marRight w:val="0"/>
      <w:marTop w:val="0"/>
      <w:marBottom w:val="0"/>
      <w:divBdr>
        <w:top w:val="none" w:sz="0" w:space="0" w:color="auto"/>
        <w:left w:val="none" w:sz="0" w:space="0" w:color="auto"/>
        <w:bottom w:val="none" w:sz="0" w:space="0" w:color="auto"/>
        <w:right w:val="none" w:sz="0" w:space="0" w:color="auto"/>
      </w:divBdr>
    </w:div>
    <w:div w:id="315494114">
      <w:bodyDiv w:val="1"/>
      <w:marLeft w:val="0"/>
      <w:marRight w:val="0"/>
      <w:marTop w:val="0"/>
      <w:marBottom w:val="0"/>
      <w:divBdr>
        <w:top w:val="none" w:sz="0" w:space="0" w:color="auto"/>
        <w:left w:val="none" w:sz="0" w:space="0" w:color="auto"/>
        <w:bottom w:val="none" w:sz="0" w:space="0" w:color="auto"/>
        <w:right w:val="none" w:sz="0" w:space="0" w:color="auto"/>
      </w:divBdr>
    </w:div>
    <w:div w:id="331220803">
      <w:bodyDiv w:val="1"/>
      <w:marLeft w:val="0"/>
      <w:marRight w:val="0"/>
      <w:marTop w:val="0"/>
      <w:marBottom w:val="0"/>
      <w:divBdr>
        <w:top w:val="none" w:sz="0" w:space="0" w:color="auto"/>
        <w:left w:val="none" w:sz="0" w:space="0" w:color="auto"/>
        <w:bottom w:val="none" w:sz="0" w:space="0" w:color="auto"/>
        <w:right w:val="none" w:sz="0" w:space="0" w:color="auto"/>
      </w:divBdr>
    </w:div>
    <w:div w:id="365376194">
      <w:bodyDiv w:val="1"/>
      <w:marLeft w:val="0"/>
      <w:marRight w:val="0"/>
      <w:marTop w:val="0"/>
      <w:marBottom w:val="0"/>
      <w:divBdr>
        <w:top w:val="none" w:sz="0" w:space="0" w:color="auto"/>
        <w:left w:val="none" w:sz="0" w:space="0" w:color="auto"/>
        <w:bottom w:val="none" w:sz="0" w:space="0" w:color="auto"/>
        <w:right w:val="none" w:sz="0" w:space="0" w:color="auto"/>
      </w:divBdr>
    </w:div>
    <w:div w:id="409086995">
      <w:bodyDiv w:val="1"/>
      <w:marLeft w:val="0"/>
      <w:marRight w:val="0"/>
      <w:marTop w:val="0"/>
      <w:marBottom w:val="0"/>
      <w:divBdr>
        <w:top w:val="none" w:sz="0" w:space="0" w:color="auto"/>
        <w:left w:val="none" w:sz="0" w:space="0" w:color="auto"/>
        <w:bottom w:val="none" w:sz="0" w:space="0" w:color="auto"/>
        <w:right w:val="none" w:sz="0" w:space="0" w:color="auto"/>
      </w:divBdr>
    </w:div>
    <w:div w:id="714543096">
      <w:bodyDiv w:val="1"/>
      <w:marLeft w:val="0"/>
      <w:marRight w:val="0"/>
      <w:marTop w:val="0"/>
      <w:marBottom w:val="0"/>
      <w:divBdr>
        <w:top w:val="none" w:sz="0" w:space="0" w:color="auto"/>
        <w:left w:val="none" w:sz="0" w:space="0" w:color="auto"/>
        <w:bottom w:val="none" w:sz="0" w:space="0" w:color="auto"/>
        <w:right w:val="none" w:sz="0" w:space="0" w:color="auto"/>
      </w:divBdr>
    </w:div>
    <w:div w:id="773016429">
      <w:bodyDiv w:val="1"/>
      <w:marLeft w:val="0"/>
      <w:marRight w:val="0"/>
      <w:marTop w:val="0"/>
      <w:marBottom w:val="0"/>
      <w:divBdr>
        <w:top w:val="none" w:sz="0" w:space="0" w:color="auto"/>
        <w:left w:val="none" w:sz="0" w:space="0" w:color="auto"/>
        <w:bottom w:val="none" w:sz="0" w:space="0" w:color="auto"/>
        <w:right w:val="none" w:sz="0" w:space="0" w:color="auto"/>
      </w:divBdr>
    </w:div>
    <w:div w:id="924609125">
      <w:bodyDiv w:val="1"/>
      <w:marLeft w:val="0"/>
      <w:marRight w:val="0"/>
      <w:marTop w:val="0"/>
      <w:marBottom w:val="0"/>
      <w:divBdr>
        <w:top w:val="none" w:sz="0" w:space="0" w:color="auto"/>
        <w:left w:val="none" w:sz="0" w:space="0" w:color="auto"/>
        <w:bottom w:val="none" w:sz="0" w:space="0" w:color="auto"/>
        <w:right w:val="none" w:sz="0" w:space="0" w:color="auto"/>
      </w:divBdr>
    </w:div>
    <w:div w:id="1005940822">
      <w:bodyDiv w:val="1"/>
      <w:marLeft w:val="0"/>
      <w:marRight w:val="0"/>
      <w:marTop w:val="0"/>
      <w:marBottom w:val="0"/>
      <w:divBdr>
        <w:top w:val="none" w:sz="0" w:space="0" w:color="auto"/>
        <w:left w:val="none" w:sz="0" w:space="0" w:color="auto"/>
        <w:bottom w:val="none" w:sz="0" w:space="0" w:color="auto"/>
        <w:right w:val="none" w:sz="0" w:space="0" w:color="auto"/>
      </w:divBdr>
    </w:div>
    <w:div w:id="1014961100">
      <w:bodyDiv w:val="1"/>
      <w:marLeft w:val="0"/>
      <w:marRight w:val="0"/>
      <w:marTop w:val="0"/>
      <w:marBottom w:val="0"/>
      <w:divBdr>
        <w:top w:val="none" w:sz="0" w:space="0" w:color="auto"/>
        <w:left w:val="none" w:sz="0" w:space="0" w:color="auto"/>
        <w:bottom w:val="none" w:sz="0" w:space="0" w:color="auto"/>
        <w:right w:val="none" w:sz="0" w:space="0" w:color="auto"/>
      </w:divBdr>
    </w:div>
    <w:div w:id="1063455016">
      <w:bodyDiv w:val="1"/>
      <w:marLeft w:val="0"/>
      <w:marRight w:val="0"/>
      <w:marTop w:val="0"/>
      <w:marBottom w:val="0"/>
      <w:divBdr>
        <w:top w:val="none" w:sz="0" w:space="0" w:color="auto"/>
        <w:left w:val="none" w:sz="0" w:space="0" w:color="auto"/>
        <w:bottom w:val="none" w:sz="0" w:space="0" w:color="auto"/>
        <w:right w:val="none" w:sz="0" w:space="0" w:color="auto"/>
      </w:divBdr>
    </w:div>
    <w:div w:id="1099791189">
      <w:bodyDiv w:val="1"/>
      <w:marLeft w:val="0"/>
      <w:marRight w:val="0"/>
      <w:marTop w:val="0"/>
      <w:marBottom w:val="0"/>
      <w:divBdr>
        <w:top w:val="none" w:sz="0" w:space="0" w:color="auto"/>
        <w:left w:val="none" w:sz="0" w:space="0" w:color="auto"/>
        <w:bottom w:val="none" w:sz="0" w:space="0" w:color="auto"/>
        <w:right w:val="none" w:sz="0" w:space="0" w:color="auto"/>
      </w:divBdr>
    </w:div>
    <w:div w:id="1115905548">
      <w:bodyDiv w:val="1"/>
      <w:marLeft w:val="0"/>
      <w:marRight w:val="0"/>
      <w:marTop w:val="0"/>
      <w:marBottom w:val="0"/>
      <w:divBdr>
        <w:top w:val="none" w:sz="0" w:space="0" w:color="auto"/>
        <w:left w:val="none" w:sz="0" w:space="0" w:color="auto"/>
        <w:bottom w:val="none" w:sz="0" w:space="0" w:color="auto"/>
        <w:right w:val="none" w:sz="0" w:space="0" w:color="auto"/>
      </w:divBdr>
    </w:div>
    <w:div w:id="1391421532">
      <w:bodyDiv w:val="1"/>
      <w:marLeft w:val="0"/>
      <w:marRight w:val="0"/>
      <w:marTop w:val="0"/>
      <w:marBottom w:val="0"/>
      <w:divBdr>
        <w:top w:val="none" w:sz="0" w:space="0" w:color="auto"/>
        <w:left w:val="none" w:sz="0" w:space="0" w:color="auto"/>
        <w:bottom w:val="none" w:sz="0" w:space="0" w:color="auto"/>
        <w:right w:val="none" w:sz="0" w:space="0" w:color="auto"/>
      </w:divBdr>
    </w:div>
    <w:div w:id="1410152965">
      <w:bodyDiv w:val="1"/>
      <w:marLeft w:val="0"/>
      <w:marRight w:val="0"/>
      <w:marTop w:val="0"/>
      <w:marBottom w:val="0"/>
      <w:divBdr>
        <w:top w:val="none" w:sz="0" w:space="0" w:color="auto"/>
        <w:left w:val="none" w:sz="0" w:space="0" w:color="auto"/>
        <w:bottom w:val="none" w:sz="0" w:space="0" w:color="auto"/>
        <w:right w:val="none" w:sz="0" w:space="0" w:color="auto"/>
      </w:divBdr>
    </w:div>
    <w:div w:id="1464034605">
      <w:bodyDiv w:val="1"/>
      <w:marLeft w:val="0"/>
      <w:marRight w:val="0"/>
      <w:marTop w:val="0"/>
      <w:marBottom w:val="0"/>
      <w:divBdr>
        <w:top w:val="none" w:sz="0" w:space="0" w:color="auto"/>
        <w:left w:val="none" w:sz="0" w:space="0" w:color="auto"/>
        <w:bottom w:val="none" w:sz="0" w:space="0" w:color="auto"/>
        <w:right w:val="none" w:sz="0" w:space="0" w:color="auto"/>
      </w:divBdr>
    </w:div>
    <w:div w:id="1477650627">
      <w:bodyDiv w:val="1"/>
      <w:marLeft w:val="0"/>
      <w:marRight w:val="0"/>
      <w:marTop w:val="0"/>
      <w:marBottom w:val="0"/>
      <w:divBdr>
        <w:top w:val="none" w:sz="0" w:space="0" w:color="auto"/>
        <w:left w:val="none" w:sz="0" w:space="0" w:color="auto"/>
        <w:bottom w:val="none" w:sz="0" w:space="0" w:color="auto"/>
        <w:right w:val="none" w:sz="0" w:space="0" w:color="auto"/>
      </w:divBdr>
    </w:div>
    <w:div w:id="1480415238">
      <w:bodyDiv w:val="1"/>
      <w:marLeft w:val="0"/>
      <w:marRight w:val="0"/>
      <w:marTop w:val="0"/>
      <w:marBottom w:val="0"/>
      <w:divBdr>
        <w:top w:val="none" w:sz="0" w:space="0" w:color="auto"/>
        <w:left w:val="none" w:sz="0" w:space="0" w:color="auto"/>
        <w:bottom w:val="none" w:sz="0" w:space="0" w:color="auto"/>
        <w:right w:val="none" w:sz="0" w:space="0" w:color="auto"/>
      </w:divBdr>
    </w:div>
    <w:div w:id="1640719451">
      <w:bodyDiv w:val="1"/>
      <w:marLeft w:val="0"/>
      <w:marRight w:val="0"/>
      <w:marTop w:val="0"/>
      <w:marBottom w:val="0"/>
      <w:divBdr>
        <w:top w:val="none" w:sz="0" w:space="0" w:color="auto"/>
        <w:left w:val="none" w:sz="0" w:space="0" w:color="auto"/>
        <w:bottom w:val="none" w:sz="0" w:space="0" w:color="auto"/>
        <w:right w:val="none" w:sz="0" w:space="0" w:color="auto"/>
      </w:divBdr>
    </w:div>
    <w:div w:id="1647315046">
      <w:bodyDiv w:val="1"/>
      <w:marLeft w:val="0"/>
      <w:marRight w:val="0"/>
      <w:marTop w:val="0"/>
      <w:marBottom w:val="0"/>
      <w:divBdr>
        <w:top w:val="none" w:sz="0" w:space="0" w:color="auto"/>
        <w:left w:val="none" w:sz="0" w:space="0" w:color="auto"/>
        <w:bottom w:val="none" w:sz="0" w:space="0" w:color="auto"/>
        <w:right w:val="none" w:sz="0" w:space="0" w:color="auto"/>
      </w:divBdr>
    </w:div>
    <w:div w:id="1654483208">
      <w:bodyDiv w:val="1"/>
      <w:marLeft w:val="0"/>
      <w:marRight w:val="0"/>
      <w:marTop w:val="0"/>
      <w:marBottom w:val="0"/>
      <w:divBdr>
        <w:top w:val="none" w:sz="0" w:space="0" w:color="auto"/>
        <w:left w:val="none" w:sz="0" w:space="0" w:color="auto"/>
        <w:bottom w:val="none" w:sz="0" w:space="0" w:color="auto"/>
        <w:right w:val="none" w:sz="0" w:space="0" w:color="auto"/>
      </w:divBdr>
    </w:div>
    <w:div w:id="1718623228">
      <w:bodyDiv w:val="1"/>
      <w:marLeft w:val="0"/>
      <w:marRight w:val="0"/>
      <w:marTop w:val="0"/>
      <w:marBottom w:val="0"/>
      <w:divBdr>
        <w:top w:val="none" w:sz="0" w:space="0" w:color="auto"/>
        <w:left w:val="none" w:sz="0" w:space="0" w:color="auto"/>
        <w:bottom w:val="none" w:sz="0" w:space="0" w:color="auto"/>
        <w:right w:val="none" w:sz="0" w:space="0" w:color="auto"/>
      </w:divBdr>
    </w:div>
    <w:div w:id="1776439444">
      <w:bodyDiv w:val="1"/>
      <w:marLeft w:val="0"/>
      <w:marRight w:val="0"/>
      <w:marTop w:val="0"/>
      <w:marBottom w:val="0"/>
      <w:divBdr>
        <w:top w:val="none" w:sz="0" w:space="0" w:color="auto"/>
        <w:left w:val="none" w:sz="0" w:space="0" w:color="auto"/>
        <w:bottom w:val="none" w:sz="0" w:space="0" w:color="auto"/>
        <w:right w:val="none" w:sz="0" w:space="0" w:color="auto"/>
      </w:divBdr>
    </w:div>
    <w:div w:id="1878396913">
      <w:bodyDiv w:val="1"/>
      <w:marLeft w:val="0"/>
      <w:marRight w:val="0"/>
      <w:marTop w:val="0"/>
      <w:marBottom w:val="0"/>
      <w:divBdr>
        <w:top w:val="none" w:sz="0" w:space="0" w:color="auto"/>
        <w:left w:val="none" w:sz="0" w:space="0" w:color="auto"/>
        <w:bottom w:val="none" w:sz="0" w:space="0" w:color="auto"/>
        <w:right w:val="none" w:sz="0" w:space="0" w:color="auto"/>
      </w:divBdr>
    </w:div>
    <w:div w:id="1924603048">
      <w:bodyDiv w:val="1"/>
      <w:marLeft w:val="0"/>
      <w:marRight w:val="0"/>
      <w:marTop w:val="0"/>
      <w:marBottom w:val="0"/>
      <w:divBdr>
        <w:top w:val="none" w:sz="0" w:space="0" w:color="auto"/>
        <w:left w:val="none" w:sz="0" w:space="0" w:color="auto"/>
        <w:bottom w:val="none" w:sz="0" w:space="0" w:color="auto"/>
        <w:right w:val="none" w:sz="0" w:space="0" w:color="auto"/>
      </w:divBdr>
    </w:div>
    <w:div w:id="2029138982">
      <w:bodyDiv w:val="1"/>
      <w:marLeft w:val="0"/>
      <w:marRight w:val="0"/>
      <w:marTop w:val="0"/>
      <w:marBottom w:val="0"/>
      <w:divBdr>
        <w:top w:val="none" w:sz="0" w:space="0" w:color="auto"/>
        <w:left w:val="none" w:sz="0" w:space="0" w:color="auto"/>
        <w:bottom w:val="none" w:sz="0" w:space="0" w:color="auto"/>
        <w:right w:val="none" w:sz="0" w:space="0" w:color="auto"/>
      </w:divBdr>
    </w:div>
    <w:div w:id="2051999036">
      <w:bodyDiv w:val="1"/>
      <w:marLeft w:val="0"/>
      <w:marRight w:val="0"/>
      <w:marTop w:val="0"/>
      <w:marBottom w:val="0"/>
      <w:divBdr>
        <w:top w:val="none" w:sz="0" w:space="0" w:color="auto"/>
        <w:left w:val="none" w:sz="0" w:space="0" w:color="auto"/>
        <w:bottom w:val="none" w:sz="0" w:space="0" w:color="auto"/>
        <w:right w:val="none" w:sz="0" w:space="0" w:color="auto"/>
      </w:divBdr>
    </w:div>
    <w:div w:id="2083595738">
      <w:bodyDiv w:val="1"/>
      <w:marLeft w:val="0"/>
      <w:marRight w:val="0"/>
      <w:marTop w:val="0"/>
      <w:marBottom w:val="0"/>
      <w:divBdr>
        <w:top w:val="none" w:sz="0" w:space="0" w:color="auto"/>
        <w:left w:val="none" w:sz="0" w:space="0" w:color="auto"/>
        <w:bottom w:val="none" w:sz="0" w:space="0" w:color="auto"/>
        <w:right w:val="none" w:sz="0" w:space="0" w:color="auto"/>
      </w:divBdr>
    </w:div>
    <w:div w:id="2138721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6.xml"/><Relationship Id="rId18" Type="http://schemas.openxmlformats.org/officeDocument/2006/relationships/hyperlink" Target="http://officelogs/" TargetMode="External"/><Relationship Id="rId26" Type="http://schemas.openxmlformats.org/officeDocument/2006/relationships/hyperlink" Target="https://microsoft.sharepoint.com/teams/uls/documentation/Home.aspx" TargetMode="External"/><Relationship Id="rId39" Type="http://schemas.openxmlformats.org/officeDocument/2006/relationships/fontTable" Target="fontTable.xml"/><Relationship Id="rId21" Type="http://schemas.openxmlformats.org/officeDocument/2006/relationships/hyperlink" Target="https://msft.spoppe.com/teams/jets/partners/SitePages/Nexus.aspx" TargetMode="External"/><Relationship Id="rId34" Type="http://schemas.openxmlformats.org/officeDocument/2006/relationships/hyperlink" Target="http://people.duke.edu/~rnau/411arim.htm" TargetMode="External"/><Relationship Id="rId7" Type="http://schemas.openxmlformats.org/officeDocument/2006/relationships/image" Target="media/image2.png"/><Relationship Id="rId12" Type="http://schemas.openxmlformats.org/officeDocument/2006/relationships/chart" Target="charts/chart5.xml"/><Relationship Id="rId17" Type="http://schemas.openxmlformats.org/officeDocument/2006/relationships/image" Target="media/image4.png"/><Relationship Id="rId25" Type="http://schemas.openxmlformats.org/officeDocument/2006/relationships/hyperlink" Target="https://microsoft.sharepoint.com/teams/uls/documentation/Home.aspx" TargetMode="External"/><Relationship Id="rId33" Type="http://schemas.openxmlformats.org/officeDocument/2006/relationships/hyperlink" Target="http://ofeedback/" TargetMode="External"/><Relationship Id="rId38" Type="http://schemas.openxmlformats.org/officeDocument/2006/relationships/hyperlink" Target="http://www.princeton.edu/~achaney/tmve/wiki100k/docs/Run-length_encoding.html" TargetMode="External"/><Relationship Id="rId2" Type="http://schemas.openxmlformats.org/officeDocument/2006/relationships/numbering" Target="numbering.xml"/><Relationship Id="rId16" Type="http://schemas.openxmlformats.org/officeDocument/2006/relationships/hyperlink" Target="http://en.wikipedia.org/wiki/Sequence" TargetMode="External"/><Relationship Id="rId20" Type="http://schemas.openxmlformats.org/officeDocument/2006/relationships/hyperlink" Target="http://infopedia/kc02/docstore/_layouts/PowerPoint.aspx?PowerPointView=ReadingView&amp;PresentationId=/kc02/docstore/Repository/Course%20A%20-%20Deploying%20and%20Supporting%20Office%20365%20Cloud%20Deployments/12%20-%20Exchange%20Online%20-%20Introduction.pptx&amp;DefaultItemOpen=1" TargetMode="External"/><Relationship Id="rId29" Type="http://schemas.openxmlformats.org/officeDocument/2006/relationships/hyperlink" Target="http://www.ics.uci.edu/~eppstein/161/960229.htm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hart" Target="charts/chart4.xml"/><Relationship Id="rId24" Type="http://schemas.openxmlformats.org/officeDocument/2006/relationships/hyperlink" Target="http://officelabs/projects/Reading/_layouts/PowerPoint.aspx?PowerPointView=ReadingView&amp;PresentationId=/projects/Reading/Shared%20Documents/Technical%20Teardown/Office%20eReader%20(Michael%20Cooper%27s%20Team).pptx&amp;Source=http%3A%2F%2Fofficelabs%2Fprojects%2FReading%2FShared%2520Documents%2FForms%2FAllItems%2Easpx%3FRootFolder%3D%252Fprojects%252FReading%252FShared%2520Documents%252FTechnical%2520Teardown%26FolderCTID%3D0x012000CA99F64465D93245AC0473FFD8685799&amp;DefaultItemOpen=1" TargetMode="External"/><Relationship Id="rId32" Type="http://schemas.openxmlformats.org/officeDocument/2006/relationships/hyperlink" Target="http://watson/" TargetMode="External"/><Relationship Id="rId37" Type="http://schemas.openxmlformats.org/officeDocument/2006/relationships/hyperlink" Target="https://msft.spoppe.com/sites/howto/reliability/Wiki/Assert%20and%20ULS%20Tagging.aspx"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officenet/11/teams/Roam/_layouts/PowerPoint.aspx?PowerPointView=ReadingView&amp;PresentationId=/11/teams/Roam/Officenet%20Presentations/Office.net%20Roaming.ppt&amp;DefaultItemOpen=1" TargetMode="External"/><Relationship Id="rId28" Type="http://schemas.openxmlformats.org/officeDocument/2006/relationships/hyperlink" Target="http://en.wikipedia.org/wiki/Levenshtein_distance" TargetMode="External"/><Relationship Id="rId36" Type="http://schemas.openxmlformats.org/officeDocument/2006/relationships/hyperlink" Target="http://en.wikipedia.org/wiki/Levenshtein_automaton" TargetMode="External"/><Relationship Id="rId10" Type="http://schemas.openxmlformats.org/officeDocument/2006/relationships/chart" Target="charts/chart3.xml"/><Relationship Id="rId19" Type="http://schemas.openxmlformats.org/officeDocument/2006/relationships/image" Target="media/image5.png"/><Relationship Id="rId31" Type="http://schemas.openxmlformats.org/officeDocument/2006/relationships/hyperlink" Target="http://sqmteam/default.aspx" TargetMode="Externa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hyperlink" Target="https://microsoft.sharepoint.com/teams/Cosmos/_layouts/15/start.aspx" TargetMode="External"/><Relationship Id="rId27" Type="http://schemas.openxmlformats.org/officeDocument/2006/relationships/hyperlink" Target="http://en.wikipedia.org/wiki/Smith-Waterman_algorithm" TargetMode="External"/><Relationship Id="rId30" Type="http://schemas.openxmlformats.org/officeDocument/2006/relationships/hyperlink" Target="http://en.wikipedia.org/wiki/S%C3%B8rensen%E2%80%93Dice_coefficient" TargetMode="External"/><Relationship Id="rId35" Type="http://schemas.openxmlformats.org/officeDocument/2006/relationships/hyperlink" Target="http://www.google.com/url?sa=t&amp;rct=j&amp;q=&amp;esrc=s&amp;frm=1&amp;source=web&amp;cd=8&amp;cad=rja&amp;ved=0CGoQFjAH&amp;url=http%3A%2F%2Fwww.researchgate.net%2Fpublication%2F5160071_A_robust_data-driven_version_of_the_Berlin_Method%2Ffile%2F60b7d5170001f926f6.pdf&amp;ei=qnS2Uty5LtjeoAT2h4DIBw&amp;usg=AFQjCNHF6AHzGBbSNZBicoLsPDOHqOAYkA&amp;sig2=MvoJXISjNvBAeHv22cZNqw" TargetMode="External"/><Relationship Id="rId8" Type="http://schemas.openxmlformats.org/officeDocument/2006/relationships/chart" Target="charts/chart1.xm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ogeshp\AppData\Roaming\Microsoft\Templates\Report%20design%20(blank).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yogeshp\Downloads\length%20of%20streams-.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yogeshp\Desktop\Desktop\length%20of%20streams-roaming.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yogeshp\Desktop\Desktop\length%20of%20streams-reading.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package" Target="../embeddings/Microsoft_Excel_Worksheet1.xlsx"/></Relationships>
</file>

<file path=word/charts/_rels/chart5.xml.rels><?xml version="1.0" encoding="UTF-8" standalone="yes"?>
<Relationships xmlns="http://schemas.openxmlformats.org/package/2006/relationships"><Relationship Id="rId3" Type="http://schemas.openxmlformats.org/officeDocument/2006/relationships/oleObject" Target="file:///C:\Users\yogeshp\Desktop\Desktop\Timespan%20of%20streams%20-Nexu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yogeshp\Downloads\Timespan%20of%20streams%20-Reading.csv"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yogeshp\Desktop\Desktop\Timespan%20of%20streams%20-Roaming.csv"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Nexus</a:t>
            </a:r>
            <a:r>
              <a:rPr lang="en-US" baseline="0"/>
              <a:t> EvenStreams length vs log - </a:t>
            </a:r>
            <a:r>
              <a:rPr lang="en-US"/>
              <a:t>count</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lineMarker"/>
        <c:varyColors val="0"/>
        <c:ser>
          <c:idx val="0"/>
          <c:order val="0"/>
          <c:tx>
            <c:strRef>
              <c:f>'length of streams-'!$D$1</c:f>
              <c:strCache>
                <c:ptCount val="1"/>
                <c:pt idx="0">
                  <c:v>loog-count</c:v>
                </c:pt>
              </c:strCache>
            </c:strRef>
          </c:tx>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'length of streams-'!$A$2:$A$29</c:f>
              <c:numCache>
                <c:formatCode>General</c:formatCode>
                <c:ptCount val="28"/>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27</c:v>
                </c:pt>
                <c:pt idx="20">
                  <c:v>30</c:v>
                </c:pt>
                <c:pt idx="21">
                  <c:v>33</c:v>
                </c:pt>
                <c:pt idx="22">
                  <c:v>36</c:v>
                </c:pt>
                <c:pt idx="23">
                  <c:v>61</c:v>
                </c:pt>
                <c:pt idx="24">
                  <c:v>62</c:v>
                </c:pt>
                <c:pt idx="25">
                  <c:v>63</c:v>
                </c:pt>
                <c:pt idx="26">
                  <c:v>64</c:v>
                </c:pt>
                <c:pt idx="27">
                  <c:v>65</c:v>
                </c:pt>
              </c:numCache>
            </c:numRef>
          </c:xVal>
          <c:yVal>
            <c:numRef>
              <c:f>'length of streams-'!$D$2:$D$29</c:f>
              <c:numCache>
                <c:formatCode>General</c:formatCode>
                <c:ptCount val="28"/>
                <c:pt idx="0">
                  <c:v>4.0465341827509693</c:v>
                </c:pt>
                <c:pt idx="1">
                  <c:v>3.9872639541222354</c:v>
                </c:pt>
                <c:pt idx="2">
                  <c:v>2.959994838328416</c:v>
                </c:pt>
                <c:pt idx="3">
                  <c:v>4.2259292596782645</c:v>
                </c:pt>
                <c:pt idx="4">
                  <c:v>2.4517864355242902</c:v>
                </c:pt>
                <c:pt idx="5">
                  <c:v>5.2008204136781861</c:v>
                </c:pt>
                <c:pt idx="6">
                  <c:v>0</c:v>
                </c:pt>
                <c:pt idx="7">
                  <c:v>3.6403820447095683</c:v>
                </c:pt>
                <c:pt idx="8">
                  <c:v>2.5634810853944106</c:v>
                </c:pt>
                <c:pt idx="9">
                  <c:v>2.6170003411208991</c:v>
                </c:pt>
                <c:pt idx="10">
                  <c:v>2.5550944485783194</c:v>
                </c:pt>
                <c:pt idx="11">
                  <c:v>2.27415784926368</c:v>
                </c:pt>
                <c:pt idx="12">
                  <c:v>2.8444771757456815</c:v>
                </c:pt>
                <c:pt idx="13">
                  <c:v>2.5352941200427703</c:v>
                </c:pt>
                <c:pt idx="14">
                  <c:v>2.973589623427257</c:v>
                </c:pt>
                <c:pt idx="15">
                  <c:v>1.146128035678238</c:v>
                </c:pt>
                <c:pt idx="16">
                  <c:v>2.8169038393756605</c:v>
                </c:pt>
                <c:pt idx="17">
                  <c:v>0.3010299956639812</c:v>
                </c:pt>
                <c:pt idx="18">
                  <c:v>0</c:v>
                </c:pt>
                <c:pt idx="19">
                  <c:v>2.8267225201689921</c:v>
                </c:pt>
                <c:pt idx="20">
                  <c:v>1.8512583487190752</c:v>
                </c:pt>
                <c:pt idx="21">
                  <c:v>2.5263392773898441</c:v>
                </c:pt>
                <c:pt idx="22">
                  <c:v>2.5250448070368452</c:v>
                </c:pt>
                <c:pt idx="23">
                  <c:v>2.0086001717619175</c:v>
                </c:pt>
                <c:pt idx="24">
                  <c:v>2.2855573090077739</c:v>
                </c:pt>
                <c:pt idx="25">
                  <c:v>1.5440680443502757</c:v>
                </c:pt>
                <c:pt idx="26">
                  <c:v>0.69897000433601886</c:v>
                </c:pt>
                <c:pt idx="27">
                  <c:v>0</c:v>
                </c:pt>
              </c:numCache>
            </c:numRef>
          </c:yVal>
          <c:smooth val="0"/>
        </c:ser>
        <c:dLbls>
          <c:showLegendKey val="0"/>
          <c:showVal val="0"/>
          <c:showCatName val="0"/>
          <c:showSerName val="0"/>
          <c:showPercent val="0"/>
          <c:showBubbleSize val="0"/>
        </c:dLbls>
        <c:axId val="1058824656"/>
        <c:axId val="1058835536"/>
      </c:scatterChart>
      <c:valAx>
        <c:axId val="1058824656"/>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Length</a:t>
                </a:r>
                <a:r>
                  <a:rPr lang="en-US" baseline="0"/>
                  <a:t> of the Streams</a:t>
                </a:r>
                <a:endParaRPr lang="en-US"/>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058835536"/>
        <c:crosses val="autoZero"/>
        <c:crossBetween val="midCat"/>
      </c:valAx>
      <c:valAx>
        <c:axId val="1058835536"/>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Log- count of the streams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058824656"/>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Roaming EventStream Length</a:t>
            </a:r>
            <a:r>
              <a:rPr lang="en-US" baseline="0"/>
              <a:t> vs log-count</a:t>
            </a:r>
            <a:r>
              <a:rPr lang="en-US"/>
              <a:t>  </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lineMarker"/>
        <c:varyColors val="0"/>
        <c:ser>
          <c:idx val="0"/>
          <c:order val="0"/>
          <c:tx>
            <c:strRef>
              <c:f>'length of streams-roaming'!$D$1</c:f>
              <c:strCache>
                <c:ptCount val="1"/>
                <c:pt idx="0">
                  <c:v>log-count</c:v>
                </c:pt>
              </c:strCache>
            </c:strRef>
          </c:tx>
          <c:spPr>
            <a:ln w="25400" cap="rnd">
              <a:no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'length of streams-roaming'!$A$2:$A$105</c:f>
              <c:numCache>
                <c:formatCode>General</c:formatCode>
                <c:ptCount val="104"/>
                <c:pt idx="0">
                  <c:v>2</c:v>
                </c:pt>
                <c:pt idx="1">
                  <c:v>3</c:v>
                </c:pt>
                <c:pt idx="2">
                  <c:v>4</c:v>
                </c:pt>
                <c:pt idx="3">
                  <c:v>5</c:v>
                </c:pt>
                <c:pt idx="4">
                  <c:v>6</c:v>
                </c:pt>
                <c:pt idx="5">
                  <c:v>7</c:v>
                </c:pt>
                <c:pt idx="6">
                  <c:v>8</c:v>
                </c:pt>
                <c:pt idx="7">
                  <c:v>9</c:v>
                </c:pt>
                <c:pt idx="8">
                  <c:v>10</c:v>
                </c:pt>
                <c:pt idx="9">
                  <c:v>11</c:v>
                </c:pt>
                <c:pt idx="10">
                  <c:v>12</c:v>
                </c:pt>
                <c:pt idx="11">
                  <c:v>13</c:v>
                </c:pt>
                <c:pt idx="12">
                  <c:v>14</c:v>
                </c:pt>
                <c:pt idx="13">
                  <c:v>19</c:v>
                </c:pt>
                <c:pt idx="14">
                  <c:v>20</c:v>
                </c:pt>
                <c:pt idx="15">
                  <c:v>21</c:v>
                </c:pt>
                <c:pt idx="16">
                  <c:v>22</c:v>
                </c:pt>
                <c:pt idx="17">
                  <c:v>24</c:v>
                </c:pt>
                <c:pt idx="18">
                  <c:v>25</c:v>
                </c:pt>
                <c:pt idx="19">
                  <c:v>26</c:v>
                </c:pt>
                <c:pt idx="20">
                  <c:v>27</c:v>
                </c:pt>
                <c:pt idx="21">
                  <c:v>28</c:v>
                </c:pt>
                <c:pt idx="22">
                  <c:v>29</c:v>
                </c:pt>
                <c:pt idx="23">
                  <c:v>32</c:v>
                </c:pt>
                <c:pt idx="24">
                  <c:v>33</c:v>
                </c:pt>
                <c:pt idx="25">
                  <c:v>35</c:v>
                </c:pt>
                <c:pt idx="26">
                  <c:v>36</c:v>
                </c:pt>
                <c:pt idx="27">
                  <c:v>37</c:v>
                </c:pt>
                <c:pt idx="28">
                  <c:v>38</c:v>
                </c:pt>
                <c:pt idx="29">
                  <c:v>39</c:v>
                </c:pt>
                <c:pt idx="30">
                  <c:v>41</c:v>
                </c:pt>
                <c:pt idx="31">
                  <c:v>46</c:v>
                </c:pt>
                <c:pt idx="32">
                  <c:v>47</c:v>
                </c:pt>
                <c:pt idx="33">
                  <c:v>50</c:v>
                </c:pt>
                <c:pt idx="34">
                  <c:v>51</c:v>
                </c:pt>
                <c:pt idx="35">
                  <c:v>53</c:v>
                </c:pt>
                <c:pt idx="36">
                  <c:v>54</c:v>
                </c:pt>
                <c:pt idx="37">
                  <c:v>55</c:v>
                </c:pt>
                <c:pt idx="38">
                  <c:v>57</c:v>
                </c:pt>
                <c:pt idx="39">
                  <c:v>59</c:v>
                </c:pt>
                <c:pt idx="40">
                  <c:v>62</c:v>
                </c:pt>
                <c:pt idx="41">
                  <c:v>63</c:v>
                </c:pt>
                <c:pt idx="42">
                  <c:v>65</c:v>
                </c:pt>
                <c:pt idx="43">
                  <c:v>66</c:v>
                </c:pt>
                <c:pt idx="44">
                  <c:v>69</c:v>
                </c:pt>
                <c:pt idx="45">
                  <c:v>71</c:v>
                </c:pt>
                <c:pt idx="46">
                  <c:v>72</c:v>
                </c:pt>
                <c:pt idx="47">
                  <c:v>73</c:v>
                </c:pt>
                <c:pt idx="48">
                  <c:v>74</c:v>
                </c:pt>
                <c:pt idx="49">
                  <c:v>75</c:v>
                </c:pt>
                <c:pt idx="50">
                  <c:v>76</c:v>
                </c:pt>
                <c:pt idx="51">
                  <c:v>77</c:v>
                </c:pt>
                <c:pt idx="52">
                  <c:v>79</c:v>
                </c:pt>
                <c:pt idx="53">
                  <c:v>80</c:v>
                </c:pt>
                <c:pt idx="54">
                  <c:v>81</c:v>
                </c:pt>
                <c:pt idx="55">
                  <c:v>82</c:v>
                </c:pt>
                <c:pt idx="56">
                  <c:v>83</c:v>
                </c:pt>
                <c:pt idx="57">
                  <c:v>84</c:v>
                </c:pt>
                <c:pt idx="58">
                  <c:v>85</c:v>
                </c:pt>
                <c:pt idx="59">
                  <c:v>86</c:v>
                </c:pt>
                <c:pt idx="60">
                  <c:v>87</c:v>
                </c:pt>
                <c:pt idx="61">
                  <c:v>88</c:v>
                </c:pt>
                <c:pt idx="62">
                  <c:v>89</c:v>
                </c:pt>
                <c:pt idx="63">
                  <c:v>90</c:v>
                </c:pt>
                <c:pt idx="64">
                  <c:v>91</c:v>
                </c:pt>
                <c:pt idx="65">
                  <c:v>92</c:v>
                </c:pt>
                <c:pt idx="66">
                  <c:v>93</c:v>
                </c:pt>
                <c:pt idx="67">
                  <c:v>94</c:v>
                </c:pt>
                <c:pt idx="68">
                  <c:v>95</c:v>
                </c:pt>
                <c:pt idx="69">
                  <c:v>98</c:v>
                </c:pt>
                <c:pt idx="70">
                  <c:v>102</c:v>
                </c:pt>
                <c:pt idx="71">
                  <c:v>103</c:v>
                </c:pt>
                <c:pt idx="72">
                  <c:v>104</c:v>
                </c:pt>
                <c:pt idx="73">
                  <c:v>106</c:v>
                </c:pt>
                <c:pt idx="74">
                  <c:v>111</c:v>
                </c:pt>
                <c:pt idx="75">
                  <c:v>121</c:v>
                </c:pt>
                <c:pt idx="76">
                  <c:v>127</c:v>
                </c:pt>
                <c:pt idx="77">
                  <c:v>128</c:v>
                </c:pt>
                <c:pt idx="78">
                  <c:v>129</c:v>
                </c:pt>
                <c:pt idx="79">
                  <c:v>130</c:v>
                </c:pt>
                <c:pt idx="80">
                  <c:v>131</c:v>
                </c:pt>
                <c:pt idx="81">
                  <c:v>132</c:v>
                </c:pt>
                <c:pt idx="82">
                  <c:v>133</c:v>
                </c:pt>
                <c:pt idx="83">
                  <c:v>134</c:v>
                </c:pt>
                <c:pt idx="84">
                  <c:v>136</c:v>
                </c:pt>
                <c:pt idx="85">
                  <c:v>137</c:v>
                </c:pt>
                <c:pt idx="86">
                  <c:v>138</c:v>
                </c:pt>
                <c:pt idx="87">
                  <c:v>140</c:v>
                </c:pt>
                <c:pt idx="88">
                  <c:v>141</c:v>
                </c:pt>
                <c:pt idx="89">
                  <c:v>142</c:v>
                </c:pt>
                <c:pt idx="90">
                  <c:v>143</c:v>
                </c:pt>
                <c:pt idx="91">
                  <c:v>144</c:v>
                </c:pt>
                <c:pt idx="92">
                  <c:v>145</c:v>
                </c:pt>
                <c:pt idx="93">
                  <c:v>152</c:v>
                </c:pt>
                <c:pt idx="94">
                  <c:v>154</c:v>
                </c:pt>
                <c:pt idx="95">
                  <c:v>155</c:v>
                </c:pt>
                <c:pt idx="96">
                  <c:v>157</c:v>
                </c:pt>
                <c:pt idx="97">
                  <c:v>162</c:v>
                </c:pt>
                <c:pt idx="98">
                  <c:v>191</c:v>
                </c:pt>
                <c:pt idx="99">
                  <c:v>207</c:v>
                </c:pt>
                <c:pt idx="100">
                  <c:v>212</c:v>
                </c:pt>
                <c:pt idx="101">
                  <c:v>251</c:v>
                </c:pt>
                <c:pt idx="102">
                  <c:v>1328</c:v>
                </c:pt>
                <c:pt idx="103">
                  <c:v>2589</c:v>
                </c:pt>
              </c:numCache>
            </c:numRef>
          </c:xVal>
          <c:yVal>
            <c:numRef>
              <c:f>'length of streams-roaming'!$D$2:$D$105</c:f>
              <c:numCache>
                <c:formatCode>General</c:formatCode>
                <c:ptCount val="104"/>
                <c:pt idx="0">
                  <c:v>4.6156028979832406</c:v>
                </c:pt>
                <c:pt idx="1">
                  <c:v>4.0749626431316264</c:v>
                </c:pt>
                <c:pt idx="2">
                  <c:v>4.4958494852260165</c:v>
                </c:pt>
                <c:pt idx="3">
                  <c:v>3.2655253352190736</c:v>
                </c:pt>
                <c:pt idx="4">
                  <c:v>3.162564406523019</c:v>
                </c:pt>
                <c:pt idx="5">
                  <c:v>2.9385197251764921</c:v>
                </c:pt>
                <c:pt idx="6">
                  <c:v>3.3404441148401185</c:v>
                </c:pt>
                <c:pt idx="7">
                  <c:v>3.2605483726369795</c:v>
                </c:pt>
                <c:pt idx="8">
                  <c:v>3.516667559099043</c:v>
                </c:pt>
                <c:pt idx="9">
                  <c:v>3.4781334281005174</c:v>
                </c:pt>
                <c:pt idx="10">
                  <c:v>3.0429690733931802</c:v>
                </c:pt>
                <c:pt idx="11">
                  <c:v>0.6020599913279624</c:v>
                </c:pt>
                <c:pt idx="12">
                  <c:v>0.3010299956639812</c:v>
                </c:pt>
                <c:pt idx="13">
                  <c:v>3.2571984261393445</c:v>
                </c:pt>
                <c:pt idx="14">
                  <c:v>1.3222192947339193</c:v>
                </c:pt>
                <c:pt idx="15">
                  <c:v>0</c:v>
                </c:pt>
                <c:pt idx="16">
                  <c:v>1.3424226808222062</c:v>
                </c:pt>
                <c:pt idx="17">
                  <c:v>2.5502283530550942</c:v>
                </c:pt>
                <c:pt idx="18">
                  <c:v>2.7972675408307164</c:v>
                </c:pt>
                <c:pt idx="19">
                  <c:v>3.4109458586877746</c:v>
                </c:pt>
                <c:pt idx="20">
                  <c:v>1.3979400086720377</c:v>
                </c:pt>
                <c:pt idx="21">
                  <c:v>0.3010299956639812</c:v>
                </c:pt>
                <c:pt idx="22">
                  <c:v>0.6020599913279624</c:v>
                </c:pt>
                <c:pt idx="23">
                  <c:v>1.6989700043360187</c:v>
                </c:pt>
                <c:pt idx="24">
                  <c:v>3.2447717614952949</c:v>
                </c:pt>
                <c:pt idx="25">
                  <c:v>2.2380461031287955</c:v>
                </c:pt>
                <c:pt idx="26">
                  <c:v>1.6334684555795864</c:v>
                </c:pt>
                <c:pt idx="27">
                  <c:v>0.3010299956639812</c:v>
                </c:pt>
                <c:pt idx="28">
                  <c:v>3.2588766293721312</c:v>
                </c:pt>
                <c:pt idx="29">
                  <c:v>0.77815125038364363</c:v>
                </c:pt>
                <c:pt idx="30">
                  <c:v>0</c:v>
                </c:pt>
                <c:pt idx="31">
                  <c:v>0.3010299956639812</c:v>
                </c:pt>
                <c:pt idx="32">
                  <c:v>1.6232492903979006</c:v>
                </c:pt>
                <c:pt idx="33">
                  <c:v>0.3010299956639812</c:v>
                </c:pt>
                <c:pt idx="34">
                  <c:v>0.6020599913279624</c:v>
                </c:pt>
                <c:pt idx="35">
                  <c:v>0</c:v>
                </c:pt>
                <c:pt idx="36">
                  <c:v>3.5553363279952666</c:v>
                </c:pt>
                <c:pt idx="37">
                  <c:v>1.255272505103306</c:v>
                </c:pt>
                <c:pt idx="38">
                  <c:v>0.3010299956639812</c:v>
                </c:pt>
                <c:pt idx="39">
                  <c:v>2</c:v>
                </c:pt>
                <c:pt idx="40">
                  <c:v>3.2583978040955088</c:v>
                </c:pt>
                <c:pt idx="41">
                  <c:v>0.90308998699194354</c:v>
                </c:pt>
                <c:pt idx="42">
                  <c:v>1.8388490907372552</c:v>
                </c:pt>
                <c:pt idx="43">
                  <c:v>0</c:v>
                </c:pt>
                <c:pt idx="44">
                  <c:v>0.6020599913279624</c:v>
                </c:pt>
                <c:pt idx="45">
                  <c:v>1.3222192947339193</c:v>
                </c:pt>
                <c:pt idx="46">
                  <c:v>1.7781512503836436</c:v>
                </c:pt>
                <c:pt idx="47">
                  <c:v>0.6020599913279624</c:v>
                </c:pt>
                <c:pt idx="48">
                  <c:v>0</c:v>
                </c:pt>
                <c:pt idx="49">
                  <c:v>0.6020599913279624</c:v>
                </c:pt>
                <c:pt idx="50">
                  <c:v>0.3010299956639812</c:v>
                </c:pt>
                <c:pt idx="51">
                  <c:v>1.0413926851582251</c:v>
                </c:pt>
                <c:pt idx="52">
                  <c:v>1.1139433523068367</c:v>
                </c:pt>
                <c:pt idx="53">
                  <c:v>1.4623979978989561</c:v>
                </c:pt>
                <c:pt idx="54">
                  <c:v>1.1139433523068367</c:v>
                </c:pt>
                <c:pt idx="55">
                  <c:v>1.8573324964312685</c:v>
                </c:pt>
                <c:pt idx="56">
                  <c:v>2.2041199826559246</c:v>
                </c:pt>
                <c:pt idx="57">
                  <c:v>2.5010592622177517</c:v>
                </c:pt>
                <c:pt idx="58">
                  <c:v>2.5538830266438746</c:v>
                </c:pt>
                <c:pt idx="59">
                  <c:v>2.7701152947871015</c:v>
                </c:pt>
                <c:pt idx="60">
                  <c:v>2.0043213737826426</c:v>
                </c:pt>
                <c:pt idx="61">
                  <c:v>1.4771212547196624</c:v>
                </c:pt>
                <c:pt idx="62">
                  <c:v>1</c:v>
                </c:pt>
                <c:pt idx="63">
                  <c:v>1.5563025007672873</c:v>
                </c:pt>
                <c:pt idx="64">
                  <c:v>1.4771212547196624</c:v>
                </c:pt>
                <c:pt idx="65">
                  <c:v>1.6434526764861874</c:v>
                </c:pt>
                <c:pt idx="66">
                  <c:v>0.95424250943932487</c:v>
                </c:pt>
                <c:pt idx="67">
                  <c:v>0.77815125038364363</c:v>
                </c:pt>
                <c:pt idx="68">
                  <c:v>0.3010299956639812</c:v>
                </c:pt>
                <c:pt idx="69">
                  <c:v>0</c:v>
                </c:pt>
                <c:pt idx="70">
                  <c:v>0</c:v>
                </c:pt>
                <c:pt idx="71">
                  <c:v>0.3010299956639812</c:v>
                </c:pt>
                <c:pt idx="72">
                  <c:v>0</c:v>
                </c:pt>
                <c:pt idx="73">
                  <c:v>0</c:v>
                </c:pt>
                <c:pt idx="74">
                  <c:v>0</c:v>
                </c:pt>
                <c:pt idx="75">
                  <c:v>0</c:v>
                </c:pt>
                <c:pt idx="76">
                  <c:v>0.69897000433601886</c:v>
                </c:pt>
                <c:pt idx="77">
                  <c:v>1.3979400086720377</c:v>
                </c:pt>
                <c:pt idx="78">
                  <c:v>1.3979400086720377</c:v>
                </c:pt>
                <c:pt idx="79">
                  <c:v>1.255272505103306</c:v>
                </c:pt>
                <c:pt idx="80">
                  <c:v>0.90308998699194354</c:v>
                </c:pt>
                <c:pt idx="81">
                  <c:v>1.3424226808222062</c:v>
                </c:pt>
                <c:pt idx="82">
                  <c:v>1.146128035678238</c:v>
                </c:pt>
                <c:pt idx="83">
                  <c:v>0.47712125471966244</c:v>
                </c:pt>
                <c:pt idx="84">
                  <c:v>0.3010299956639812</c:v>
                </c:pt>
                <c:pt idx="85">
                  <c:v>0</c:v>
                </c:pt>
                <c:pt idx="86">
                  <c:v>0</c:v>
                </c:pt>
                <c:pt idx="87">
                  <c:v>1.4471580313422192</c:v>
                </c:pt>
                <c:pt idx="88">
                  <c:v>0</c:v>
                </c:pt>
                <c:pt idx="89">
                  <c:v>0.3010299956639812</c:v>
                </c:pt>
                <c:pt idx="90">
                  <c:v>0.3010299956639812</c:v>
                </c:pt>
                <c:pt idx="91">
                  <c:v>0</c:v>
                </c:pt>
                <c:pt idx="92">
                  <c:v>0.6020599913279624</c:v>
                </c:pt>
                <c:pt idx="93">
                  <c:v>0.77815125038364363</c:v>
                </c:pt>
                <c:pt idx="94">
                  <c:v>0</c:v>
                </c:pt>
                <c:pt idx="95">
                  <c:v>0</c:v>
                </c:pt>
                <c:pt idx="96">
                  <c:v>0</c:v>
                </c:pt>
                <c:pt idx="97">
                  <c:v>0</c:v>
                </c:pt>
                <c:pt idx="98">
                  <c:v>0</c:v>
                </c:pt>
                <c:pt idx="99">
                  <c:v>0</c:v>
                </c:pt>
                <c:pt idx="100">
                  <c:v>0</c:v>
                </c:pt>
                <c:pt idx="101">
                  <c:v>0</c:v>
                </c:pt>
                <c:pt idx="102">
                  <c:v>0</c:v>
                </c:pt>
                <c:pt idx="103">
                  <c:v>0</c:v>
                </c:pt>
              </c:numCache>
            </c:numRef>
          </c:yVal>
          <c:smooth val="0"/>
        </c:ser>
        <c:dLbls>
          <c:showLegendKey val="0"/>
          <c:showVal val="0"/>
          <c:showCatName val="0"/>
          <c:showSerName val="0"/>
          <c:showPercent val="0"/>
          <c:showBubbleSize val="0"/>
        </c:dLbls>
        <c:axId val="1058830096"/>
        <c:axId val="1058832816"/>
      </c:scatterChart>
      <c:valAx>
        <c:axId val="1058830096"/>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Length of</a:t>
                </a:r>
                <a:r>
                  <a:rPr lang="en-US" baseline="0"/>
                  <a:t> the Event Stream</a:t>
                </a:r>
                <a:endParaRPr lang="en-US"/>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058832816"/>
        <c:crosses val="autoZero"/>
        <c:crossBetween val="midCat"/>
      </c:valAx>
      <c:valAx>
        <c:axId val="1058832816"/>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log-count</a:t>
                </a:r>
                <a:r>
                  <a:rPr lang="en-US" baseline="0"/>
                  <a:t> of streams</a:t>
                </a:r>
                <a:endParaRPr lang="en-US"/>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058830096"/>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Reading</a:t>
            </a:r>
            <a:r>
              <a:rPr lang="en-US" baseline="0"/>
              <a:t> Event Streams Length vs </a:t>
            </a:r>
            <a:r>
              <a:rPr lang="en-US"/>
              <a:t>log-count</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lineMarker"/>
        <c:varyColors val="0"/>
        <c:ser>
          <c:idx val="0"/>
          <c:order val="0"/>
          <c:tx>
            <c:strRef>
              <c:f>'length of streams-reading'!$D$1</c:f>
              <c:strCache>
                <c:ptCount val="1"/>
                <c:pt idx="0">
                  <c:v>log-count</c:v>
                </c:pt>
              </c:strCache>
            </c:strRef>
          </c:tx>
          <c:spPr>
            <a:ln w="25400" cap="rnd">
              <a:no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'length of streams-reading'!$A$2:$A$780</c:f>
              <c:numCache>
                <c:formatCode>General</c:formatCode>
                <c:ptCount val="77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106</c:v>
                </c:pt>
                <c:pt idx="105">
                  <c:v>107</c:v>
                </c:pt>
                <c:pt idx="106">
                  <c:v>108</c:v>
                </c:pt>
                <c:pt idx="107">
                  <c:v>109</c:v>
                </c:pt>
                <c:pt idx="108">
                  <c:v>110</c:v>
                </c:pt>
                <c:pt idx="109">
                  <c:v>111</c:v>
                </c:pt>
                <c:pt idx="110">
                  <c:v>112</c:v>
                </c:pt>
                <c:pt idx="111">
                  <c:v>113</c:v>
                </c:pt>
                <c:pt idx="112">
                  <c:v>114</c:v>
                </c:pt>
                <c:pt idx="113">
                  <c:v>115</c:v>
                </c:pt>
                <c:pt idx="114">
                  <c:v>116</c:v>
                </c:pt>
                <c:pt idx="115">
                  <c:v>117</c:v>
                </c:pt>
                <c:pt idx="116">
                  <c:v>118</c:v>
                </c:pt>
                <c:pt idx="117">
                  <c:v>119</c:v>
                </c:pt>
                <c:pt idx="118">
                  <c:v>120</c:v>
                </c:pt>
                <c:pt idx="119">
                  <c:v>121</c:v>
                </c:pt>
                <c:pt idx="120">
                  <c:v>122</c:v>
                </c:pt>
                <c:pt idx="121">
                  <c:v>123</c:v>
                </c:pt>
                <c:pt idx="122">
                  <c:v>124</c:v>
                </c:pt>
                <c:pt idx="123">
                  <c:v>125</c:v>
                </c:pt>
                <c:pt idx="124">
                  <c:v>127</c:v>
                </c:pt>
                <c:pt idx="125">
                  <c:v>128</c:v>
                </c:pt>
                <c:pt idx="126">
                  <c:v>129</c:v>
                </c:pt>
                <c:pt idx="127">
                  <c:v>130</c:v>
                </c:pt>
                <c:pt idx="128">
                  <c:v>131</c:v>
                </c:pt>
                <c:pt idx="129">
                  <c:v>134</c:v>
                </c:pt>
                <c:pt idx="130">
                  <c:v>135</c:v>
                </c:pt>
                <c:pt idx="131">
                  <c:v>136</c:v>
                </c:pt>
                <c:pt idx="132">
                  <c:v>138</c:v>
                </c:pt>
                <c:pt idx="133">
                  <c:v>143</c:v>
                </c:pt>
                <c:pt idx="134">
                  <c:v>144</c:v>
                </c:pt>
                <c:pt idx="135">
                  <c:v>146</c:v>
                </c:pt>
                <c:pt idx="136">
                  <c:v>147</c:v>
                </c:pt>
                <c:pt idx="137">
                  <c:v>148</c:v>
                </c:pt>
                <c:pt idx="138">
                  <c:v>149</c:v>
                </c:pt>
                <c:pt idx="139">
                  <c:v>150</c:v>
                </c:pt>
                <c:pt idx="140">
                  <c:v>151</c:v>
                </c:pt>
                <c:pt idx="141">
                  <c:v>152</c:v>
                </c:pt>
                <c:pt idx="142">
                  <c:v>153</c:v>
                </c:pt>
                <c:pt idx="143">
                  <c:v>155</c:v>
                </c:pt>
                <c:pt idx="144">
                  <c:v>156</c:v>
                </c:pt>
                <c:pt idx="145">
                  <c:v>157</c:v>
                </c:pt>
                <c:pt idx="146">
                  <c:v>158</c:v>
                </c:pt>
                <c:pt idx="147">
                  <c:v>159</c:v>
                </c:pt>
                <c:pt idx="148">
                  <c:v>160</c:v>
                </c:pt>
                <c:pt idx="149">
                  <c:v>161</c:v>
                </c:pt>
                <c:pt idx="150">
                  <c:v>162</c:v>
                </c:pt>
                <c:pt idx="151">
                  <c:v>163</c:v>
                </c:pt>
                <c:pt idx="152">
                  <c:v>164</c:v>
                </c:pt>
                <c:pt idx="153">
                  <c:v>165</c:v>
                </c:pt>
                <c:pt idx="154">
                  <c:v>166</c:v>
                </c:pt>
                <c:pt idx="155">
                  <c:v>167</c:v>
                </c:pt>
                <c:pt idx="156">
                  <c:v>168</c:v>
                </c:pt>
                <c:pt idx="157">
                  <c:v>169</c:v>
                </c:pt>
                <c:pt idx="158">
                  <c:v>170</c:v>
                </c:pt>
                <c:pt idx="159">
                  <c:v>171</c:v>
                </c:pt>
                <c:pt idx="160">
                  <c:v>172</c:v>
                </c:pt>
                <c:pt idx="161">
                  <c:v>173</c:v>
                </c:pt>
                <c:pt idx="162">
                  <c:v>174</c:v>
                </c:pt>
                <c:pt idx="163">
                  <c:v>175</c:v>
                </c:pt>
                <c:pt idx="164">
                  <c:v>176</c:v>
                </c:pt>
                <c:pt idx="165">
                  <c:v>177</c:v>
                </c:pt>
                <c:pt idx="166">
                  <c:v>178</c:v>
                </c:pt>
                <c:pt idx="167">
                  <c:v>179</c:v>
                </c:pt>
                <c:pt idx="168">
                  <c:v>180</c:v>
                </c:pt>
                <c:pt idx="169">
                  <c:v>181</c:v>
                </c:pt>
                <c:pt idx="170">
                  <c:v>182</c:v>
                </c:pt>
                <c:pt idx="171">
                  <c:v>183</c:v>
                </c:pt>
                <c:pt idx="172">
                  <c:v>184</c:v>
                </c:pt>
                <c:pt idx="173">
                  <c:v>185</c:v>
                </c:pt>
                <c:pt idx="174">
                  <c:v>186</c:v>
                </c:pt>
                <c:pt idx="175">
                  <c:v>187</c:v>
                </c:pt>
                <c:pt idx="176">
                  <c:v>188</c:v>
                </c:pt>
                <c:pt idx="177">
                  <c:v>189</c:v>
                </c:pt>
                <c:pt idx="178">
                  <c:v>190</c:v>
                </c:pt>
                <c:pt idx="179">
                  <c:v>191</c:v>
                </c:pt>
                <c:pt idx="180">
                  <c:v>192</c:v>
                </c:pt>
                <c:pt idx="181">
                  <c:v>193</c:v>
                </c:pt>
                <c:pt idx="182">
                  <c:v>194</c:v>
                </c:pt>
                <c:pt idx="183">
                  <c:v>195</c:v>
                </c:pt>
                <c:pt idx="184">
                  <c:v>196</c:v>
                </c:pt>
                <c:pt idx="185">
                  <c:v>197</c:v>
                </c:pt>
                <c:pt idx="186">
                  <c:v>198</c:v>
                </c:pt>
                <c:pt idx="187">
                  <c:v>199</c:v>
                </c:pt>
                <c:pt idx="188">
                  <c:v>200</c:v>
                </c:pt>
                <c:pt idx="189">
                  <c:v>201</c:v>
                </c:pt>
                <c:pt idx="190">
                  <c:v>202</c:v>
                </c:pt>
                <c:pt idx="191">
                  <c:v>203</c:v>
                </c:pt>
                <c:pt idx="192">
                  <c:v>204</c:v>
                </c:pt>
                <c:pt idx="193">
                  <c:v>207</c:v>
                </c:pt>
                <c:pt idx="194">
                  <c:v>208</c:v>
                </c:pt>
                <c:pt idx="195">
                  <c:v>209</c:v>
                </c:pt>
                <c:pt idx="196">
                  <c:v>210</c:v>
                </c:pt>
                <c:pt idx="197">
                  <c:v>211</c:v>
                </c:pt>
                <c:pt idx="198">
                  <c:v>212</c:v>
                </c:pt>
                <c:pt idx="199">
                  <c:v>213</c:v>
                </c:pt>
                <c:pt idx="200">
                  <c:v>214</c:v>
                </c:pt>
                <c:pt idx="201">
                  <c:v>215</c:v>
                </c:pt>
                <c:pt idx="202">
                  <c:v>216</c:v>
                </c:pt>
                <c:pt idx="203">
                  <c:v>219</c:v>
                </c:pt>
                <c:pt idx="204">
                  <c:v>220</c:v>
                </c:pt>
                <c:pt idx="205">
                  <c:v>221</c:v>
                </c:pt>
                <c:pt idx="206">
                  <c:v>222</c:v>
                </c:pt>
                <c:pt idx="207">
                  <c:v>223</c:v>
                </c:pt>
                <c:pt idx="208">
                  <c:v>224</c:v>
                </c:pt>
                <c:pt idx="209">
                  <c:v>225</c:v>
                </c:pt>
                <c:pt idx="210">
                  <c:v>226</c:v>
                </c:pt>
                <c:pt idx="211">
                  <c:v>227</c:v>
                </c:pt>
                <c:pt idx="212">
                  <c:v>228</c:v>
                </c:pt>
                <c:pt idx="213">
                  <c:v>231</c:v>
                </c:pt>
                <c:pt idx="214">
                  <c:v>232</c:v>
                </c:pt>
                <c:pt idx="215">
                  <c:v>233</c:v>
                </c:pt>
                <c:pt idx="216">
                  <c:v>237</c:v>
                </c:pt>
                <c:pt idx="217">
                  <c:v>239</c:v>
                </c:pt>
                <c:pt idx="218">
                  <c:v>246</c:v>
                </c:pt>
                <c:pt idx="219">
                  <c:v>252</c:v>
                </c:pt>
                <c:pt idx="220">
                  <c:v>255</c:v>
                </c:pt>
                <c:pt idx="221">
                  <c:v>257</c:v>
                </c:pt>
                <c:pt idx="222">
                  <c:v>259</c:v>
                </c:pt>
                <c:pt idx="223">
                  <c:v>269</c:v>
                </c:pt>
                <c:pt idx="224">
                  <c:v>279</c:v>
                </c:pt>
                <c:pt idx="225">
                  <c:v>287</c:v>
                </c:pt>
                <c:pt idx="226">
                  <c:v>289</c:v>
                </c:pt>
                <c:pt idx="227">
                  <c:v>291</c:v>
                </c:pt>
                <c:pt idx="228">
                  <c:v>293</c:v>
                </c:pt>
                <c:pt idx="229">
                  <c:v>296</c:v>
                </c:pt>
                <c:pt idx="230">
                  <c:v>297</c:v>
                </c:pt>
                <c:pt idx="231">
                  <c:v>300</c:v>
                </c:pt>
                <c:pt idx="232">
                  <c:v>301</c:v>
                </c:pt>
                <c:pt idx="233">
                  <c:v>314</c:v>
                </c:pt>
                <c:pt idx="234">
                  <c:v>323</c:v>
                </c:pt>
                <c:pt idx="235">
                  <c:v>337</c:v>
                </c:pt>
                <c:pt idx="236">
                  <c:v>345</c:v>
                </c:pt>
                <c:pt idx="237">
                  <c:v>381</c:v>
                </c:pt>
                <c:pt idx="238">
                  <c:v>387</c:v>
                </c:pt>
                <c:pt idx="239">
                  <c:v>388</c:v>
                </c:pt>
                <c:pt idx="240">
                  <c:v>393</c:v>
                </c:pt>
                <c:pt idx="241">
                  <c:v>395</c:v>
                </c:pt>
                <c:pt idx="242">
                  <c:v>402</c:v>
                </c:pt>
                <c:pt idx="243">
                  <c:v>403</c:v>
                </c:pt>
                <c:pt idx="244">
                  <c:v>406</c:v>
                </c:pt>
                <c:pt idx="245">
                  <c:v>407</c:v>
                </c:pt>
                <c:pt idx="246">
                  <c:v>409</c:v>
                </c:pt>
                <c:pt idx="247">
                  <c:v>411</c:v>
                </c:pt>
                <c:pt idx="248">
                  <c:v>412</c:v>
                </c:pt>
                <c:pt idx="249">
                  <c:v>413</c:v>
                </c:pt>
                <c:pt idx="250">
                  <c:v>414</c:v>
                </c:pt>
                <c:pt idx="251">
                  <c:v>415</c:v>
                </c:pt>
                <c:pt idx="252">
                  <c:v>416</c:v>
                </c:pt>
                <c:pt idx="253">
                  <c:v>420</c:v>
                </c:pt>
                <c:pt idx="254">
                  <c:v>421</c:v>
                </c:pt>
                <c:pt idx="255">
                  <c:v>422</c:v>
                </c:pt>
                <c:pt idx="256">
                  <c:v>423</c:v>
                </c:pt>
                <c:pt idx="257">
                  <c:v>424</c:v>
                </c:pt>
                <c:pt idx="258">
                  <c:v>425</c:v>
                </c:pt>
                <c:pt idx="259">
                  <c:v>426</c:v>
                </c:pt>
                <c:pt idx="260">
                  <c:v>427</c:v>
                </c:pt>
                <c:pt idx="261">
                  <c:v>430</c:v>
                </c:pt>
                <c:pt idx="262">
                  <c:v>431</c:v>
                </c:pt>
                <c:pt idx="263">
                  <c:v>432</c:v>
                </c:pt>
                <c:pt idx="264">
                  <c:v>433</c:v>
                </c:pt>
                <c:pt idx="265">
                  <c:v>434</c:v>
                </c:pt>
                <c:pt idx="266">
                  <c:v>435</c:v>
                </c:pt>
                <c:pt idx="267">
                  <c:v>436</c:v>
                </c:pt>
                <c:pt idx="268">
                  <c:v>437</c:v>
                </c:pt>
                <c:pt idx="269">
                  <c:v>438</c:v>
                </c:pt>
                <c:pt idx="270">
                  <c:v>442</c:v>
                </c:pt>
                <c:pt idx="271">
                  <c:v>443</c:v>
                </c:pt>
                <c:pt idx="272">
                  <c:v>444</c:v>
                </c:pt>
                <c:pt idx="273">
                  <c:v>445</c:v>
                </c:pt>
                <c:pt idx="274">
                  <c:v>446</c:v>
                </c:pt>
                <c:pt idx="275">
                  <c:v>447</c:v>
                </c:pt>
                <c:pt idx="276">
                  <c:v>448</c:v>
                </c:pt>
                <c:pt idx="277">
                  <c:v>449</c:v>
                </c:pt>
                <c:pt idx="278">
                  <c:v>450</c:v>
                </c:pt>
                <c:pt idx="279">
                  <c:v>452</c:v>
                </c:pt>
                <c:pt idx="280">
                  <c:v>453</c:v>
                </c:pt>
                <c:pt idx="281">
                  <c:v>454</c:v>
                </c:pt>
                <c:pt idx="282">
                  <c:v>455</c:v>
                </c:pt>
                <c:pt idx="283">
                  <c:v>456</c:v>
                </c:pt>
                <c:pt idx="284">
                  <c:v>457</c:v>
                </c:pt>
                <c:pt idx="285">
                  <c:v>459</c:v>
                </c:pt>
                <c:pt idx="286">
                  <c:v>460</c:v>
                </c:pt>
                <c:pt idx="287">
                  <c:v>461</c:v>
                </c:pt>
                <c:pt idx="288">
                  <c:v>462</c:v>
                </c:pt>
                <c:pt idx="289">
                  <c:v>463</c:v>
                </c:pt>
                <c:pt idx="290">
                  <c:v>464</c:v>
                </c:pt>
                <c:pt idx="291">
                  <c:v>465</c:v>
                </c:pt>
                <c:pt idx="292">
                  <c:v>466</c:v>
                </c:pt>
                <c:pt idx="293">
                  <c:v>467</c:v>
                </c:pt>
                <c:pt idx="294">
                  <c:v>468</c:v>
                </c:pt>
                <c:pt idx="295">
                  <c:v>469</c:v>
                </c:pt>
                <c:pt idx="296">
                  <c:v>471</c:v>
                </c:pt>
                <c:pt idx="297">
                  <c:v>472</c:v>
                </c:pt>
                <c:pt idx="298">
                  <c:v>473</c:v>
                </c:pt>
                <c:pt idx="299">
                  <c:v>474</c:v>
                </c:pt>
                <c:pt idx="300">
                  <c:v>475</c:v>
                </c:pt>
                <c:pt idx="301">
                  <c:v>477</c:v>
                </c:pt>
                <c:pt idx="302">
                  <c:v>478</c:v>
                </c:pt>
                <c:pt idx="303">
                  <c:v>479</c:v>
                </c:pt>
                <c:pt idx="304">
                  <c:v>480</c:v>
                </c:pt>
                <c:pt idx="305">
                  <c:v>481</c:v>
                </c:pt>
                <c:pt idx="306">
                  <c:v>482</c:v>
                </c:pt>
                <c:pt idx="307">
                  <c:v>486</c:v>
                </c:pt>
                <c:pt idx="308">
                  <c:v>487</c:v>
                </c:pt>
                <c:pt idx="309">
                  <c:v>489</c:v>
                </c:pt>
                <c:pt idx="310">
                  <c:v>490</c:v>
                </c:pt>
                <c:pt idx="311">
                  <c:v>492</c:v>
                </c:pt>
                <c:pt idx="312">
                  <c:v>494</c:v>
                </c:pt>
                <c:pt idx="313">
                  <c:v>495</c:v>
                </c:pt>
                <c:pt idx="314">
                  <c:v>496</c:v>
                </c:pt>
                <c:pt idx="315">
                  <c:v>497</c:v>
                </c:pt>
                <c:pt idx="316">
                  <c:v>498</c:v>
                </c:pt>
                <c:pt idx="317">
                  <c:v>499</c:v>
                </c:pt>
                <c:pt idx="318">
                  <c:v>500</c:v>
                </c:pt>
                <c:pt idx="319">
                  <c:v>501</c:v>
                </c:pt>
                <c:pt idx="320">
                  <c:v>502</c:v>
                </c:pt>
                <c:pt idx="321">
                  <c:v>503</c:v>
                </c:pt>
                <c:pt idx="322">
                  <c:v>504</c:v>
                </c:pt>
                <c:pt idx="323">
                  <c:v>505</c:v>
                </c:pt>
                <c:pt idx="324">
                  <c:v>506</c:v>
                </c:pt>
                <c:pt idx="325">
                  <c:v>507</c:v>
                </c:pt>
                <c:pt idx="326">
                  <c:v>508</c:v>
                </c:pt>
                <c:pt idx="327">
                  <c:v>509</c:v>
                </c:pt>
                <c:pt idx="328">
                  <c:v>510</c:v>
                </c:pt>
                <c:pt idx="329">
                  <c:v>511</c:v>
                </c:pt>
                <c:pt idx="330">
                  <c:v>512</c:v>
                </c:pt>
                <c:pt idx="331">
                  <c:v>513</c:v>
                </c:pt>
                <c:pt idx="332">
                  <c:v>514</c:v>
                </c:pt>
                <c:pt idx="333">
                  <c:v>515</c:v>
                </c:pt>
                <c:pt idx="334">
                  <c:v>516</c:v>
                </c:pt>
                <c:pt idx="335">
                  <c:v>517</c:v>
                </c:pt>
                <c:pt idx="336">
                  <c:v>518</c:v>
                </c:pt>
                <c:pt idx="337">
                  <c:v>519</c:v>
                </c:pt>
                <c:pt idx="338">
                  <c:v>521</c:v>
                </c:pt>
                <c:pt idx="339">
                  <c:v>522</c:v>
                </c:pt>
                <c:pt idx="340">
                  <c:v>523</c:v>
                </c:pt>
                <c:pt idx="341">
                  <c:v>524</c:v>
                </c:pt>
                <c:pt idx="342">
                  <c:v>525</c:v>
                </c:pt>
                <c:pt idx="343">
                  <c:v>526</c:v>
                </c:pt>
                <c:pt idx="344">
                  <c:v>527</c:v>
                </c:pt>
                <c:pt idx="345">
                  <c:v>528</c:v>
                </c:pt>
                <c:pt idx="346">
                  <c:v>529</c:v>
                </c:pt>
                <c:pt idx="347">
                  <c:v>530</c:v>
                </c:pt>
                <c:pt idx="348">
                  <c:v>531</c:v>
                </c:pt>
                <c:pt idx="349">
                  <c:v>533</c:v>
                </c:pt>
                <c:pt idx="350">
                  <c:v>534</c:v>
                </c:pt>
                <c:pt idx="351">
                  <c:v>535</c:v>
                </c:pt>
                <c:pt idx="352">
                  <c:v>536</c:v>
                </c:pt>
                <c:pt idx="353">
                  <c:v>537</c:v>
                </c:pt>
                <c:pt idx="354">
                  <c:v>538</c:v>
                </c:pt>
                <c:pt idx="355">
                  <c:v>539</c:v>
                </c:pt>
                <c:pt idx="356">
                  <c:v>540</c:v>
                </c:pt>
                <c:pt idx="357">
                  <c:v>541</c:v>
                </c:pt>
                <c:pt idx="358">
                  <c:v>542</c:v>
                </c:pt>
                <c:pt idx="359">
                  <c:v>543</c:v>
                </c:pt>
                <c:pt idx="360">
                  <c:v>544</c:v>
                </c:pt>
                <c:pt idx="361">
                  <c:v>545</c:v>
                </c:pt>
                <c:pt idx="362">
                  <c:v>546</c:v>
                </c:pt>
                <c:pt idx="363">
                  <c:v>547</c:v>
                </c:pt>
                <c:pt idx="364">
                  <c:v>548</c:v>
                </c:pt>
                <c:pt idx="365">
                  <c:v>549</c:v>
                </c:pt>
                <c:pt idx="366">
                  <c:v>550</c:v>
                </c:pt>
                <c:pt idx="367">
                  <c:v>551</c:v>
                </c:pt>
                <c:pt idx="368">
                  <c:v>552</c:v>
                </c:pt>
                <c:pt idx="369">
                  <c:v>553</c:v>
                </c:pt>
                <c:pt idx="370">
                  <c:v>554</c:v>
                </c:pt>
                <c:pt idx="371">
                  <c:v>555</c:v>
                </c:pt>
                <c:pt idx="372">
                  <c:v>556</c:v>
                </c:pt>
                <c:pt idx="373">
                  <c:v>557</c:v>
                </c:pt>
                <c:pt idx="374">
                  <c:v>558</c:v>
                </c:pt>
                <c:pt idx="375">
                  <c:v>559</c:v>
                </c:pt>
                <c:pt idx="376">
                  <c:v>560</c:v>
                </c:pt>
                <c:pt idx="377">
                  <c:v>561</c:v>
                </c:pt>
                <c:pt idx="378">
                  <c:v>562</c:v>
                </c:pt>
                <c:pt idx="379">
                  <c:v>563</c:v>
                </c:pt>
                <c:pt idx="380">
                  <c:v>564</c:v>
                </c:pt>
                <c:pt idx="381">
                  <c:v>565</c:v>
                </c:pt>
                <c:pt idx="382">
                  <c:v>566</c:v>
                </c:pt>
                <c:pt idx="383">
                  <c:v>567</c:v>
                </c:pt>
                <c:pt idx="384">
                  <c:v>568</c:v>
                </c:pt>
                <c:pt idx="385">
                  <c:v>569</c:v>
                </c:pt>
                <c:pt idx="386">
                  <c:v>570</c:v>
                </c:pt>
                <c:pt idx="387">
                  <c:v>571</c:v>
                </c:pt>
                <c:pt idx="388">
                  <c:v>572</c:v>
                </c:pt>
                <c:pt idx="389">
                  <c:v>573</c:v>
                </c:pt>
                <c:pt idx="390">
                  <c:v>574</c:v>
                </c:pt>
                <c:pt idx="391">
                  <c:v>575</c:v>
                </c:pt>
                <c:pt idx="392">
                  <c:v>576</c:v>
                </c:pt>
                <c:pt idx="393">
                  <c:v>577</c:v>
                </c:pt>
                <c:pt idx="394">
                  <c:v>578</c:v>
                </c:pt>
                <c:pt idx="395">
                  <c:v>579</c:v>
                </c:pt>
                <c:pt idx="396">
                  <c:v>580</c:v>
                </c:pt>
                <c:pt idx="397">
                  <c:v>581</c:v>
                </c:pt>
                <c:pt idx="398">
                  <c:v>582</c:v>
                </c:pt>
                <c:pt idx="399">
                  <c:v>583</c:v>
                </c:pt>
                <c:pt idx="400">
                  <c:v>584</c:v>
                </c:pt>
                <c:pt idx="401">
                  <c:v>585</c:v>
                </c:pt>
                <c:pt idx="402">
                  <c:v>586</c:v>
                </c:pt>
                <c:pt idx="403">
                  <c:v>587</c:v>
                </c:pt>
                <c:pt idx="404">
                  <c:v>588</c:v>
                </c:pt>
                <c:pt idx="405">
                  <c:v>589</c:v>
                </c:pt>
                <c:pt idx="406">
                  <c:v>591</c:v>
                </c:pt>
                <c:pt idx="407">
                  <c:v>592</c:v>
                </c:pt>
                <c:pt idx="408">
                  <c:v>593</c:v>
                </c:pt>
                <c:pt idx="409">
                  <c:v>594</c:v>
                </c:pt>
                <c:pt idx="410">
                  <c:v>595</c:v>
                </c:pt>
                <c:pt idx="411">
                  <c:v>596</c:v>
                </c:pt>
                <c:pt idx="412">
                  <c:v>597</c:v>
                </c:pt>
                <c:pt idx="413">
                  <c:v>598</c:v>
                </c:pt>
                <c:pt idx="414">
                  <c:v>599</c:v>
                </c:pt>
                <c:pt idx="415">
                  <c:v>600</c:v>
                </c:pt>
                <c:pt idx="416">
                  <c:v>601</c:v>
                </c:pt>
                <c:pt idx="417">
                  <c:v>602</c:v>
                </c:pt>
                <c:pt idx="418">
                  <c:v>603</c:v>
                </c:pt>
                <c:pt idx="419">
                  <c:v>604</c:v>
                </c:pt>
                <c:pt idx="420">
                  <c:v>605</c:v>
                </c:pt>
                <c:pt idx="421">
                  <c:v>606</c:v>
                </c:pt>
                <c:pt idx="422">
                  <c:v>607</c:v>
                </c:pt>
                <c:pt idx="423">
                  <c:v>608</c:v>
                </c:pt>
                <c:pt idx="424">
                  <c:v>609</c:v>
                </c:pt>
                <c:pt idx="425">
                  <c:v>610</c:v>
                </c:pt>
                <c:pt idx="426">
                  <c:v>611</c:v>
                </c:pt>
                <c:pt idx="427">
                  <c:v>613</c:v>
                </c:pt>
                <c:pt idx="428">
                  <c:v>614</c:v>
                </c:pt>
                <c:pt idx="429">
                  <c:v>615</c:v>
                </c:pt>
                <c:pt idx="430">
                  <c:v>616</c:v>
                </c:pt>
                <c:pt idx="431">
                  <c:v>617</c:v>
                </c:pt>
                <c:pt idx="432">
                  <c:v>618</c:v>
                </c:pt>
                <c:pt idx="433">
                  <c:v>619</c:v>
                </c:pt>
                <c:pt idx="434">
                  <c:v>620</c:v>
                </c:pt>
                <c:pt idx="435">
                  <c:v>621</c:v>
                </c:pt>
                <c:pt idx="436">
                  <c:v>624</c:v>
                </c:pt>
                <c:pt idx="437">
                  <c:v>628</c:v>
                </c:pt>
                <c:pt idx="438">
                  <c:v>630</c:v>
                </c:pt>
                <c:pt idx="439">
                  <c:v>633</c:v>
                </c:pt>
                <c:pt idx="440">
                  <c:v>635</c:v>
                </c:pt>
                <c:pt idx="441">
                  <c:v>636</c:v>
                </c:pt>
                <c:pt idx="442">
                  <c:v>646</c:v>
                </c:pt>
                <c:pt idx="443">
                  <c:v>647</c:v>
                </c:pt>
                <c:pt idx="444">
                  <c:v>649</c:v>
                </c:pt>
                <c:pt idx="445">
                  <c:v>653</c:v>
                </c:pt>
                <c:pt idx="446">
                  <c:v>656</c:v>
                </c:pt>
                <c:pt idx="447">
                  <c:v>660</c:v>
                </c:pt>
                <c:pt idx="448">
                  <c:v>670</c:v>
                </c:pt>
                <c:pt idx="449">
                  <c:v>671</c:v>
                </c:pt>
                <c:pt idx="450">
                  <c:v>718</c:v>
                </c:pt>
                <c:pt idx="451">
                  <c:v>760</c:v>
                </c:pt>
                <c:pt idx="452">
                  <c:v>767</c:v>
                </c:pt>
                <c:pt idx="453">
                  <c:v>769</c:v>
                </c:pt>
                <c:pt idx="454">
                  <c:v>770</c:v>
                </c:pt>
                <c:pt idx="455">
                  <c:v>778</c:v>
                </c:pt>
                <c:pt idx="456">
                  <c:v>779</c:v>
                </c:pt>
                <c:pt idx="457">
                  <c:v>781</c:v>
                </c:pt>
                <c:pt idx="458">
                  <c:v>784</c:v>
                </c:pt>
                <c:pt idx="459">
                  <c:v>791</c:v>
                </c:pt>
                <c:pt idx="460">
                  <c:v>794</c:v>
                </c:pt>
                <c:pt idx="461">
                  <c:v>798</c:v>
                </c:pt>
                <c:pt idx="462">
                  <c:v>806</c:v>
                </c:pt>
                <c:pt idx="463">
                  <c:v>808</c:v>
                </c:pt>
                <c:pt idx="464">
                  <c:v>815</c:v>
                </c:pt>
                <c:pt idx="465">
                  <c:v>816</c:v>
                </c:pt>
                <c:pt idx="466">
                  <c:v>819</c:v>
                </c:pt>
                <c:pt idx="467">
                  <c:v>823</c:v>
                </c:pt>
                <c:pt idx="468">
                  <c:v>829</c:v>
                </c:pt>
                <c:pt idx="469">
                  <c:v>831</c:v>
                </c:pt>
                <c:pt idx="470">
                  <c:v>832</c:v>
                </c:pt>
                <c:pt idx="471">
                  <c:v>834</c:v>
                </c:pt>
                <c:pt idx="472">
                  <c:v>835</c:v>
                </c:pt>
                <c:pt idx="473">
                  <c:v>836</c:v>
                </c:pt>
                <c:pt idx="474">
                  <c:v>838</c:v>
                </c:pt>
                <c:pt idx="475">
                  <c:v>839</c:v>
                </c:pt>
                <c:pt idx="476">
                  <c:v>840</c:v>
                </c:pt>
                <c:pt idx="477">
                  <c:v>841</c:v>
                </c:pt>
                <c:pt idx="478">
                  <c:v>844</c:v>
                </c:pt>
                <c:pt idx="479">
                  <c:v>849</c:v>
                </c:pt>
                <c:pt idx="480">
                  <c:v>850</c:v>
                </c:pt>
                <c:pt idx="481">
                  <c:v>854</c:v>
                </c:pt>
                <c:pt idx="482">
                  <c:v>857</c:v>
                </c:pt>
                <c:pt idx="483">
                  <c:v>863</c:v>
                </c:pt>
                <c:pt idx="484">
                  <c:v>866</c:v>
                </c:pt>
                <c:pt idx="485">
                  <c:v>867</c:v>
                </c:pt>
                <c:pt idx="486">
                  <c:v>868</c:v>
                </c:pt>
                <c:pt idx="487">
                  <c:v>869</c:v>
                </c:pt>
                <c:pt idx="488">
                  <c:v>871</c:v>
                </c:pt>
                <c:pt idx="489">
                  <c:v>872</c:v>
                </c:pt>
                <c:pt idx="490">
                  <c:v>873</c:v>
                </c:pt>
                <c:pt idx="491">
                  <c:v>874</c:v>
                </c:pt>
                <c:pt idx="492">
                  <c:v>875</c:v>
                </c:pt>
                <c:pt idx="493">
                  <c:v>879</c:v>
                </c:pt>
                <c:pt idx="494">
                  <c:v>880</c:v>
                </c:pt>
                <c:pt idx="495">
                  <c:v>881</c:v>
                </c:pt>
                <c:pt idx="496">
                  <c:v>883</c:v>
                </c:pt>
                <c:pt idx="497">
                  <c:v>884</c:v>
                </c:pt>
                <c:pt idx="498">
                  <c:v>885</c:v>
                </c:pt>
                <c:pt idx="499">
                  <c:v>886</c:v>
                </c:pt>
                <c:pt idx="500">
                  <c:v>887</c:v>
                </c:pt>
                <c:pt idx="501">
                  <c:v>888</c:v>
                </c:pt>
                <c:pt idx="502">
                  <c:v>890</c:v>
                </c:pt>
                <c:pt idx="503">
                  <c:v>891</c:v>
                </c:pt>
                <c:pt idx="504">
                  <c:v>892</c:v>
                </c:pt>
                <c:pt idx="505">
                  <c:v>893</c:v>
                </c:pt>
                <c:pt idx="506">
                  <c:v>894</c:v>
                </c:pt>
                <c:pt idx="507">
                  <c:v>895</c:v>
                </c:pt>
                <c:pt idx="508">
                  <c:v>896</c:v>
                </c:pt>
                <c:pt idx="509">
                  <c:v>897</c:v>
                </c:pt>
                <c:pt idx="510">
                  <c:v>898</c:v>
                </c:pt>
                <c:pt idx="511">
                  <c:v>899</c:v>
                </c:pt>
                <c:pt idx="512">
                  <c:v>900</c:v>
                </c:pt>
                <c:pt idx="513">
                  <c:v>901</c:v>
                </c:pt>
                <c:pt idx="514">
                  <c:v>902</c:v>
                </c:pt>
                <c:pt idx="515">
                  <c:v>903</c:v>
                </c:pt>
                <c:pt idx="516">
                  <c:v>904</c:v>
                </c:pt>
                <c:pt idx="517">
                  <c:v>905</c:v>
                </c:pt>
                <c:pt idx="518">
                  <c:v>906</c:v>
                </c:pt>
                <c:pt idx="519">
                  <c:v>907</c:v>
                </c:pt>
                <c:pt idx="520">
                  <c:v>909</c:v>
                </c:pt>
                <c:pt idx="521">
                  <c:v>910</c:v>
                </c:pt>
                <c:pt idx="522">
                  <c:v>911</c:v>
                </c:pt>
                <c:pt idx="523">
                  <c:v>913</c:v>
                </c:pt>
                <c:pt idx="524">
                  <c:v>914</c:v>
                </c:pt>
                <c:pt idx="525">
                  <c:v>915</c:v>
                </c:pt>
                <c:pt idx="526">
                  <c:v>916</c:v>
                </c:pt>
                <c:pt idx="527">
                  <c:v>917</c:v>
                </c:pt>
                <c:pt idx="528">
                  <c:v>918</c:v>
                </c:pt>
                <c:pt idx="529">
                  <c:v>919</c:v>
                </c:pt>
                <c:pt idx="530">
                  <c:v>920</c:v>
                </c:pt>
                <c:pt idx="531">
                  <c:v>921</c:v>
                </c:pt>
                <c:pt idx="532">
                  <c:v>922</c:v>
                </c:pt>
                <c:pt idx="533">
                  <c:v>923</c:v>
                </c:pt>
                <c:pt idx="534">
                  <c:v>924</c:v>
                </c:pt>
                <c:pt idx="535">
                  <c:v>926</c:v>
                </c:pt>
                <c:pt idx="536">
                  <c:v>927</c:v>
                </c:pt>
                <c:pt idx="537">
                  <c:v>928</c:v>
                </c:pt>
                <c:pt idx="538">
                  <c:v>930</c:v>
                </c:pt>
                <c:pt idx="539">
                  <c:v>931</c:v>
                </c:pt>
                <c:pt idx="540">
                  <c:v>932</c:v>
                </c:pt>
                <c:pt idx="541">
                  <c:v>933</c:v>
                </c:pt>
                <c:pt idx="542">
                  <c:v>934</c:v>
                </c:pt>
                <c:pt idx="543">
                  <c:v>935</c:v>
                </c:pt>
                <c:pt idx="544">
                  <c:v>936</c:v>
                </c:pt>
                <c:pt idx="545">
                  <c:v>937</c:v>
                </c:pt>
                <c:pt idx="546">
                  <c:v>938</c:v>
                </c:pt>
                <c:pt idx="547">
                  <c:v>940</c:v>
                </c:pt>
                <c:pt idx="548">
                  <c:v>941</c:v>
                </c:pt>
                <c:pt idx="549">
                  <c:v>942</c:v>
                </c:pt>
                <c:pt idx="550">
                  <c:v>943</c:v>
                </c:pt>
                <c:pt idx="551">
                  <c:v>944</c:v>
                </c:pt>
                <c:pt idx="552">
                  <c:v>945</c:v>
                </c:pt>
                <c:pt idx="553">
                  <c:v>946</c:v>
                </c:pt>
                <c:pt idx="554">
                  <c:v>947</c:v>
                </c:pt>
                <c:pt idx="555">
                  <c:v>948</c:v>
                </c:pt>
                <c:pt idx="556">
                  <c:v>949</c:v>
                </c:pt>
                <c:pt idx="557">
                  <c:v>950</c:v>
                </c:pt>
                <c:pt idx="558">
                  <c:v>951</c:v>
                </c:pt>
                <c:pt idx="559">
                  <c:v>952</c:v>
                </c:pt>
                <c:pt idx="560">
                  <c:v>953</c:v>
                </c:pt>
                <c:pt idx="561">
                  <c:v>954</c:v>
                </c:pt>
                <c:pt idx="562">
                  <c:v>955</c:v>
                </c:pt>
                <c:pt idx="563">
                  <c:v>956</c:v>
                </c:pt>
                <c:pt idx="564">
                  <c:v>957</c:v>
                </c:pt>
                <c:pt idx="565">
                  <c:v>958</c:v>
                </c:pt>
                <c:pt idx="566">
                  <c:v>961</c:v>
                </c:pt>
                <c:pt idx="567">
                  <c:v>962</c:v>
                </c:pt>
                <c:pt idx="568">
                  <c:v>963</c:v>
                </c:pt>
                <c:pt idx="569">
                  <c:v>964</c:v>
                </c:pt>
                <c:pt idx="570">
                  <c:v>965</c:v>
                </c:pt>
                <c:pt idx="571">
                  <c:v>966</c:v>
                </c:pt>
                <c:pt idx="572">
                  <c:v>967</c:v>
                </c:pt>
                <c:pt idx="573">
                  <c:v>968</c:v>
                </c:pt>
                <c:pt idx="574">
                  <c:v>970</c:v>
                </c:pt>
                <c:pt idx="575">
                  <c:v>972</c:v>
                </c:pt>
                <c:pt idx="576">
                  <c:v>973</c:v>
                </c:pt>
                <c:pt idx="577">
                  <c:v>974</c:v>
                </c:pt>
                <c:pt idx="578">
                  <c:v>975</c:v>
                </c:pt>
                <c:pt idx="579">
                  <c:v>976</c:v>
                </c:pt>
                <c:pt idx="580">
                  <c:v>977</c:v>
                </c:pt>
                <c:pt idx="581">
                  <c:v>978</c:v>
                </c:pt>
                <c:pt idx="582">
                  <c:v>979</c:v>
                </c:pt>
                <c:pt idx="583">
                  <c:v>980</c:v>
                </c:pt>
                <c:pt idx="584">
                  <c:v>981</c:v>
                </c:pt>
                <c:pt idx="585">
                  <c:v>983</c:v>
                </c:pt>
                <c:pt idx="586">
                  <c:v>986</c:v>
                </c:pt>
                <c:pt idx="587">
                  <c:v>987</c:v>
                </c:pt>
                <c:pt idx="588">
                  <c:v>990</c:v>
                </c:pt>
                <c:pt idx="589">
                  <c:v>992</c:v>
                </c:pt>
                <c:pt idx="590">
                  <c:v>993</c:v>
                </c:pt>
                <c:pt idx="591">
                  <c:v>995</c:v>
                </c:pt>
                <c:pt idx="592">
                  <c:v>1001</c:v>
                </c:pt>
                <c:pt idx="593">
                  <c:v>1002</c:v>
                </c:pt>
                <c:pt idx="594">
                  <c:v>1004</c:v>
                </c:pt>
                <c:pt idx="595">
                  <c:v>1009</c:v>
                </c:pt>
                <c:pt idx="596">
                  <c:v>1012</c:v>
                </c:pt>
                <c:pt idx="597">
                  <c:v>1015</c:v>
                </c:pt>
                <c:pt idx="598">
                  <c:v>1020</c:v>
                </c:pt>
                <c:pt idx="599">
                  <c:v>1023</c:v>
                </c:pt>
                <c:pt idx="600">
                  <c:v>1024</c:v>
                </c:pt>
                <c:pt idx="601">
                  <c:v>1028</c:v>
                </c:pt>
                <c:pt idx="602">
                  <c:v>1035</c:v>
                </c:pt>
                <c:pt idx="603">
                  <c:v>1045</c:v>
                </c:pt>
                <c:pt idx="604">
                  <c:v>1050</c:v>
                </c:pt>
                <c:pt idx="605">
                  <c:v>1145</c:v>
                </c:pt>
                <c:pt idx="606">
                  <c:v>1146</c:v>
                </c:pt>
                <c:pt idx="607">
                  <c:v>1154</c:v>
                </c:pt>
                <c:pt idx="608">
                  <c:v>1178</c:v>
                </c:pt>
                <c:pt idx="609">
                  <c:v>1182</c:v>
                </c:pt>
                <c:pt idx="610">
                  <c:v>1184</c:v>
                </c:pt>
                <c:pt idx="611">
                  <c:v>1189</c:v>
                </c:pt>
                <c:pt idx="612">
                  <c:v>1193</c:v>
                </c:pt>
                <c:pt idx="613">
                  <c:v>1196</c:v>
                </c:pt>
                <c:pt idx="614">
                  <c:v>1200</c:v>
                </c:pt>
                <c:pt idx="615">
                  <c:v>1209</c:v>
                </c:pt>
                <c:pt idx="616">
                  <c:v>1217</c:v>
                </c:pt>
                <c:pt idx="617">
                  <c:v>1229</c:v>
                </c:pt>
                <c:pt idx="618">
                  <c:v>1230</c:v>
                </c:pt>
                <c:pt idx="619">
                  <c:v>1232</c:v>
                </c:pt>
                <c:pt idx="620">
                  <c:v>1236</c:v>
                </c:pt>
                <c:pt idx="621">
                  <c:v>1240</c:v>
                </c:pt>
                <c:pt idx="622">
                  <c:v>1244</c:v>
                </c:pt>
                <c:pt idx="623">
                  <c:v>1247</c:v>
                </c:pt>
                <c:pt idx="624">
                  <c:v>1251</c:v>
                </c:pt>
                <c:pt idx="625">
                  <c:v>1256</c:v>
                </c:pt>
                <c:pt idx="626">
                  <c:v>1257</c:v>
                </c:pt>
                <c:pt idx="627">
                  <c:v>1261</c:v>
                </c:pt>
                <c:pt idx="628">
                  <c:v>1270</c:v>
                </c:pt>
                <c:pt idx="629">
                  <c:v>1273</c:v>
                </c:pt>
                <c:pt idx="630">
                  <c:v>1274</c:v>
                </c:pt>
                <c:pt idx="631">
                  <c:v>1275</c:v>
                </c:pt>
                <c:pt idx="632">
                  <c:v>1276</c:v>
                </c:pt>
                <c:pt idx="633">
                  <c:v>1277</c:v>
                </c:pt>
                <c:pt idx="634">
                  <c:v>1278</c:v>
                </c:pt>
                <c:pt idx="635">
                  <c:v>1280</c:v>
                </c:pt>
                <c:pt idx="636">
                  <c:v>1281</c:v>
                </c:pt>
                <c:pt idx="637">
                  <c:v>1282</c:v>
                </c:pt>
                <c:pt idx="638">
                  <c:v>1284</c:v>
                </c:pt>
                <c:pt idx="639">
                  <c:v>1286</c:v>
                </c:pt>
                <c:pt idx="640">
                  <c:v>1290</c:v>
                </c:pt>
                <c:pt idx="641">
                  <c:v>1292</c:v>
                </c:pt>
                <c:pt idx="642">
                  <c:v>1293</c:v>
                </c:pt>
                <c:pt idx="643">
                  <c:v>1295</c:v>
                </c:pt>
                <c:pt idx="644">
                  <c:v>1297</c:v>
                </c:pt>
                <c:pt idx="645">
                  <c:v>1299</c:v>
                </c:pt>
                <c:pt idx="646">
                  <c:v>1300</c:v>
                </c:pt>
                <c:pt idx="647">
                  <c:v>1301</c:v>
                </c:pt>
                <c:pt idx="648">
                  <c:v>1302</c:v>
                </c:pt>
                <c:pt idx="649">
                  <c:v>1305</c:v>
                </c:pt>
                <c:pt idx="650">
                  <c:v>1307</c:v>
                </c:pt>
                <c:pt idx="651">
                  <c:v>1308</c:v>
                </c:pt>
                <c:pt idx="652">
                  <c:v>1310</c:v>
                </c:pt>
                <c:pt idx="653">
                  <c:v>1311</c:v>
                </c:pt>
                <c:pt idx="654">
                  <c:v>1313</c:v>
                </c:pt>
                <c:pt idx="655">
                  <c:v>1314</c:v>
                </c:pt>
                <c:pt idx="656">
                  <c:v>1315</c:v>
                </c:pt>
                <c:pt idx="657">
                  <c:v>1316</c:v>
                </c:pt>
                <c:pt idx="658">
                  <c:v>1318</c:v>
                </c:pt>
                <c:pt idx="659">
                  <c:v>1319</c:v>
                </c:pt>
                <c:pt idx="660">
                  <c:v>1320</c:v>
                </c:pt>
                <c:pt idx="661">
                  <c:v>1322</c:v>
                </c:pt>
                <c:pt idx="662">
                  <c:v>1323</c:v>
                </c:pt>
                <c:pt idx="663">
                  <c:v>1326</c:v>
                </c:pt>
                <c:pt idx="664">
                  <c:v>1327</c:v>
                </c:pt>
                <c:pt idx="665">
                  <c:v>1328</c:v>
                </c:pt>
                <c:pt idx="666">
                  <c:v>1329</c:v>
                </c:pt>
                <c:pt idx="667">
                  <c:v>1331</c:v>
                </c:pt>
                <c:pt idx="668">
                  <c:v>1333</c:v>
                </c:pt>
                <c:pt idx="669">
                  <c:v>1334</c:v>
                </c:pt>
                <c:pt idx="670">
                  <c:v>1335</c:v>
                </c:pt>
                <c:pt idx="671">
                  <c:v>1337</c:v>
                </c:pt>
                <c:pt idx="672">
                  <c:v>1338</c:v>
                </c:pt>
                <c:pt idx="673">
                  <c:v>1339</c:v>
                </c:pt>
                <c:pt idx="674">
                  <c:v>1340</c:v>
                </c:pt>
                <c:pt idx="675">
                  <c:v>1341</c:v>
                </c:pt>
                <c:pt idx="676">
                  <c:v>1342</c:v>
                </c:pt>
                <c:pt idx="677">
                  <c:v>1345</c:v>
                </c:pt>
                <c:pt idx="678">
                  <c:v>1346</c:v>
                </c:pt>
                <c:pt idx="679">
                  <c:v>1347</c:v>
                </c:pt>
                <c:pt idx="680">
                  <c:v>1352</c:v>
                </c:pt>
                <c:pt idx="681">
                  <c:v>1354</c:v>
                </c:pt>
                <c:pt idx="682">
                  <c:v>1355</c:v>
                </c:pt>
                <c:pt idx="683">
                  <c:v>1357</c:v>
                </c:pt>
                <c:pt idx="684">
                  <c:v>1360</c:v>
                </c:pt>
                <c:pt idx="685">
                  <c:v>1369</c:v>
                </c:pt>
                <c:pt idx="686">
                  <c:v>1371</c:v>
                </c:pt>
                <c:pt idx="687">
                  <c:v>1375</c:v>
                </c:pt>
                <c:pt idx="688">
                  <c:v>1388</c:v>
                </c:pt>
                <c:pt idx="689">
                  <c:v>1396</c:v>
                </c:pt>
                <c:pt idx="690">
                  <c:v>1402</c:v>
                </c:pt>
                <c:pt idx="691">
                  <c:v>1403</c:v>
                </c:pt>
                <c:pt idx="692">
                  <c:v>1404</c:v>
                </c:pt>
                <c:pt idx="693">
                  <c:v>1405</c:v>
                </c:pt>
                <c:pt idx="694">
                  <c:v>1417</c:v>
                </c:pt>
                <c:pt idx="695">
                  <c:v>1446</c:v>
                </c:pt>
                <c:pt idx="696">
                  <c:v>1485</c:v>
                </c:pt>
                <c:pt idx="697">
                  <c:v>1547</c:v>
                </c:pt>
                <c:pt idx="698">
                  <c:v>1586</c:v>
                </c:pt>
                <c:pt idx="699">
                  <c:v>1606</c:v>
                </c:pt>
                <c:pt idx="700">
                  <c:v>1610</c:v>
                </c:pt>
                <c:pt idx="701">
                  <c:v>1611</c:v>
                </c:pt>
                <c:pt idx="702">
                  <c:v>1617</c:v>
                </c:pt>
                <c:pt idx="703">
                  <c:v>1628</c:v>
                </c:pt>
                <c:pt idx="704">
                  <c:v>1640</c:v>
                </c:pt>
                <c:pt idx="705">
                  <c:v>1643</c:v>
                </c:pt>
                <c:pt idx="706">
                  <c:v>1644</c:v>
                </c:pt>
                <c:pt idx="707">
                  <c:v>1646</c:v>
                </c:pt>
                <c:pt idx="708">
                  <c:v>1647</c:v>
                </c:pt>
                <c:pt idx="709">
                  <c:v>1649</c:v>
                </c:pt>
                <c:pt idx="710">
                  <c:v>1651</c:v>
                </c:pt>
                <c:pt idx="711">
                  <c:v>1652</c:v>
                </c:pt>
                <c:pt idx="712">
                  <c:v>1654</c:v>
                </c:pt>
                <c:pt idx="713">
                  <c:v>1660</c:v>
                </c:pt>
                <c:pt idx="714">
                  <c:v>1661</c:v>
                </c:pt>
                <c:pt idx="715">
                  <c:v>1664</c:v>
                </c:pt>
                <c:pt idx="716">
                  <c:v>1666</c:v>
                </c:pt>
                <c:pt idx="717">
                  <c:v>1669</c:v>
                </c:pt>
                <c:pt idx="718">
                  <c:v>1670</c:v>
                </c:pt>
                <c:pt idx="719">
                  <c:v>1673</c:v>
                </c:pt>
                <c:pt idx="720">
                  <c:v>1681</c:v>
                </c:pt>
                <c:pt idx="721">
                  <c:v>1682</c:v>
                </c:pt>
                <c:pt idx="722">
                  <c:v>1686</c:v>
                </c:pt>
                <c:pt idx="723">
                  <c:v>1687</c:v>
                </c:pt>
                <c:pt idx="724">
                  <c:v>1688</c:v>
                </c:pt>
                <c:pt idx="725">
                  <c:v>1694</c:v>
                </c:pt>
                <c:pt idx="726">
                  <c:v>1695</c:v>
                </c:pt>
                <c:pt idx="727">
                  <c:v>1697</c:v>
                </c:pt>
                <c:pt idx="728">
                  <c:v>1698</c:v>
                </c:pt>
                <c:pt idx="729">
                  <c:v>1700</c:v>
                </c:pt>
                <c:pt idx="730">
                  <c:v>1701</c:v>
                </c:pt>
                <c:pt idx="731">
                  <c:v>1708</c:v>
                </c:pt>
                <c:pt idx="732">
                  <c:v>1712</c:v>
                </c:pt>
                <c:pt idx="733">
                  <c:v>1714</c:v>
                </c:pt>
                <c:pt idx="734">
                  <c:v>1722</c:v>
                </c:pt>
                <c:pt idx="735">
                  <c:v>1736</c:v>
                </c:pt>
                <c:pt idx="736">
                  <c:v>1737</c:v>
                </c:pt>
                <c:pt idx="737">
                  <c:v>1744</c:v>
                </c:pt>
                <c:pt idx="738">
                  <c:v>1745</c:v>
                </c:pt>
                <c:pt idx="739">
                  <c:v>1751</c:v>
                </c:pt>
                <c:pt idx="740">
                  <c:v>1773</c:v>
                </c:pt>
                <c:pt idx="741">
                  <c:v>1962</c:v>
                </c:pt>
                <c:pt idx="742">
                  <c:v>1965</c:v>
                </c:pt>
                <c:pt idx="743">
                  <c:v>1985</c:v>
                </c:pt>
                <c:pt idx="744">
                  <c:v>1986</c:v>
                </c:pt>
                <c:pt idx="745">
                  <c:v>1995</c:v>
                </c:pt>
                <c:pt idx="746">
                  <c:v>2007</c:v>
                </c:pt>
                <c:pt idx="747">
                  <c:v>2022</c:v>
                </c:pt>
                <c:pt idx="748">
                  <c:v>2034</c:v>
                </c:pt>
                <c:pt idx="749">
                  <c:v>2064</c:v>
                </c:pt>
                <c:pt idx="750">
                  <c:v>2066</c:v>
                </c:pt>
                <c:pt idx="751">
                  <c:v>2070</c:v>
                </c:pt>
                <c:pt idx="752">
                  <c:v>2076</c:v>
                </c:pt>
                <c:pt idx="753">
                  <c:v>2077</c:v>
                </c:pt>
                <c:pt idx="754">
                  <c:v>2080</c:v>
                </c:pt>
                <c:pt idx="755">
                  <c:v>2082</c:v>
                </c:pt>
                <c:pt idx="756">
                  <c:v>2090</c:v>
                </c:pt>
                <c:pt idx="757">
                  <c:v>2092</c:v>
                </c:pt>
                <c:pt idx="758">
                  <c:v>2104</c:v>
                </c:pt>
                <c:pt idx="759">
                  <c:v>2105</c:v>
                </c:pt>
                <c:pt idx="760">
                  <c:v>2134</c:v>
                </c:pt>
                <c:pt idx="761">
                  <c:v>2143</c:v>
                </c:pt>
                <c:pt idx="762">
                  <c:v>2298</c:v>
                </c:pt>
                <c:pt idx="763">
                  <c:v>2360</c:v>
                </c:pt>
                <c:pt idx="764">
                  <c:v>2401</c:v>
                </c:pt>
                <c:pt idx="765">
                  <c:v>2424</c:v>
                </c:pt>
                <c:pt idx="766">
                  <c:v>2430</c:v>
                </c:pt>
                <c:pt idx="767">
                  <c:v>2485</c:v>
                </c:pt>
                <c:pt idx="768">
                  <c:v>2493</c:v>
                </c:pt>
                <c:pt idx="769">
                  <c:v>2517</c:v>
                </c:pt>
                <c:pt idx="770">
                  <c:v>2693</c:v>
                </c:pt>
                <c:pt idx="771">
                  <c:v>2802</c:v>
                </c:pt>
                <c:pt idx="772">
                  <c:v>2891</c:v>
                </c:pt>
                <c:pt idx="773">
                  <c:v>3142</c:v>
                </c:pt>
                <c:pt idx="774">
                  <c:v>3165</c:v>
                </c:pt>
                <c:pt idx="775">
                  <c:v>3236</c:v>
                </c:pt>
                <c:pt idx="776">
                  <c:v>3247</c:v>
                </c:pt>
                <c:pt idx="777">
                  <c:v>3595</c:v>
                </c:pt>
                <c:pt idx="778">
                  <c:v>3714</c:v>
                </c:pt>
              </c:numCache>
            </c:numRef>
          </c:xVal>
          <c:yVal>
            <c:numRef>
              <c:f>'length of streams-reading'!$D$2:$D$780</c:f>
              <c:numCache>
                <c:formatCode>General</c:formatCode>
                <c:ptCount val="779"/>
                <c:pt idx="0">
                  <c:v>0.47712125471966244</c:v>
                </c:pt>
                <c:pt idx="1">
                  <c:v>4.2341881478532022</c:v>
                </c:pt>
                <c:pt idx="2">
                  <c:v>3.6223176608338443</c:v>
                </c:pt>
                <c:pt idx="3">
                  <c:v>4.1875207208364627</c:v>
                </c:pt>
                <c:pt idx="4">
                  <c:v>2.8615344108590377</c:v>
                </c:pt>
                <c:pt idx="5">
                  <c:v>2.8337843746564788</c:v>
                </c:pt>
                <c:pt idx="6">
                  <c:v>2.720159303405957</c:v>
                </c:pt>
                <c:pt idx="7">
                  <c:v>3.0017337128090005</c:v>
                </c:pt>
                <c:pt idx="8">
                  <c:v>2.8615344108590377</c:v>
                </c:pt>
                <c:pt idx="9">
                  <c:v>3.2182728535714475</c:v>
                </c:pt>
                <c:pt idx="10">
                  <c:v>3.0409976924234905</c:v>
                </c:pt>
                <c:pt idx="11">
                  <c:v>2.6821450763738319</c:v>
                </c:pt>
                <c:pt idx="12">
                  <c:v>1.9444826721501687</c:v>
                </c:pt>
                <c:pt idx="13">
                  <c:v>0.3010299956639812</c:v>
                </c:pt>
                <c:pt idx="14">
                  <c:v>0.84509804001425681</c:v>
                </c:pt>
                <c:pt idx="15">
                  <c:v>0</c:v>
                </c:pt>
                <c:pt idx="16">
                  <c:v>0</c:v>
                </c:pt>
                <c:pt idx="17">
                  <c:v>2.8020892578817329</c:v>
                </c:pt>
                <c:pt idx="18">
                  <c:v>2.8337843746564788</c:v>
                </c:pt>
                <c:pt idx="19">
                  <c:v>2.1271047983648077</c:v>
                </c:pt>
                <c:pt idx="20">
                  <c:v>0</c:v>
                </c:pt>
                <c:pt idx="21">
                  <c:v>0.3010299956639812</c:v>
                </c:pt>
                <c:pt idx="22">
                  <c:v>1.0791812460476249</c:v>
                </c:pt>
                <c:pt idx="23">
                  <c:v>0.47712125471966244</c:v>
                </c:pt>
                <c:pt idx="24">
                  <c:v>2.436162647040756</c:v>
                </c:pt>
                <c:pt idx="25">
                  <c:v>2.9148718175400505</c:v>
                </c:pt>
                <c:pt idx="26">
                  <c:v>2.2380461031287955</c:v>
                </c:pt>
                <c:pt idx="27">
                  <c:v>0</c:v>
                </c:pt>
                <c:pt idx="28">
                  <c:v>0.69897000433601886</c:v>
                </c:pt>
                <c:pt idx="29">
                  <c:v>0.90308998699194354</c:v>
                </c:pt>
                <c:pt idx="30">
                  <c:v>0</c:v>
                </c:pt>
                <c:pt idx="31">
                  <c:v>2.8048206787211623</c:v>
                </c:pt>
                <c:pt idx="32">
                  <c:v>2.6646419755561257</c:v>
                </c:pt>
                <c:pt idx="33">
                  <c:v>1.505149978319906</c:v>
                </c:pt>
                <c:pt idx="34">
                  <c:v>2.8075350280688531</c:v>
                </c:pt>
                <c:pt idx="35">
                  <c:v>0.47712125471966244</c:v>
                </c:pt>
                <c:pt idx="36">
                  <c:v>0.3010299956639812</c:v>
                </c:pt>
                <c:pt idx="37">
                  <c:v>2.808885867359812</c:v>
                </c:pt>
                <c:pt idx="38">
                  <c:v>0.95424250943932487</c:v>
                </c:pt>
                <c:pt idx="39">
                  <c:v>1.0413926851582251</c:v>
                </c:pt>
                <c:pt idx="40">
                  <c:v>0.84509804001425681</c:v>
                </c:pt>
                <c:pt idx="41">
                  <c:v>1.0413926851582251</c:v>
                </c:pt>
                <c:pt idx="42">
                  <c:v>1.0413926851582251</c:v>
                </c:pt>
                <c:pt idx="43">
                  <c:v>0.84509804001425681</c:v>
                </c:pt>
                <c:pt idx="44">
                  <c:v>1.1139433523068367</c:v>
                </c:pt>
                <c:pt idx="45">
                  <c:v>0.95424250943932487</c:v>
                </c:pt>
                <c:pt idx="46">
                  <c:v>1.146128035678238</c:v>
                </c:pt>
                <c:pt idx="47">
                  <c:v>0.95424250943932487</c:v>
                </c:pt>
                <c:pt idx="48">
                  <c:v>1.146128035678238</c:v>
                </c:pt>
                <c:pt idx="49">
                  <c:v>0.90308998699194354</c:v>
                </c:pt>
                <c:pt idx="50">
                  <c:v>0.47712125471966244</c:v>
                </c:pt>
                <c:pt idx="51">
                  <c:v>1.3222192947339193</c:v>
                </c:pt>
                <c:pt idx="52">
                  <c:v>0.84509804001425681</c:v>
                </c:pt>
                <c:pt idx="53">
                  <c:v>0.90308998699194354</c:v>
                </c:pt>
                <c:pt idx="54">
                  <c:v>0.77815125038364363</c:v>
                </c:pt>
                <c:pt idx="55">
                  <c:v>1.5185139398778875</c:v>
                </c:pt>
                <c:pt idx="56">
                  <c:v>1</c:v>
                </c:pt>
                <c:pt idx="57">
                  <c:v>0.90308998699194354</c:v>
                </c:pt>
                <c:pt idx="58">
                  <c:v>0.90308998699194354</c:v>
                </c:pt>
                <c:pt idx="59">
                  <c:v>1.1139433523068367</c:v>
                </c:pt>
                <c:pt idx="60">
                  <c:v>1.7403626894942439</c:v>
                </c:pt>
                <c:pt idx="61">
                  <c:v>2.8293037728310249</c:v>
                </c:pt>
                <c:pt idx="62">
                  <c:v>1.5185139398778875</c:v>
                </c:pt>
                <c:pt idx="63">
                  <c:v>1.3222192947339193</c:v>
                </c:pt>
                <c:pt idx="64">
                  <c:v>1.3222192947339193</c:v>
                </c:pt>
                <c:pt idx="65">
                  <c:v>3.1112625136590655</c:v>
                </c:pt>
                <c:pt idx="66">
                  <c:v>0.77815125038364363</c:v>
                </c:pt>
                <c:pt idx="67">
                  <c:v>0.95424250943932487</c:v>
                </c:pt>
                <c:pt idx="68">
                  <c:v>0.6020599913279624</c:v>
                </c:pt>
                <c:pt idx="69">
                  <c:v>0.47712125471966244</c:v>
                </c:pt>
                <c:pt idx="70">
                  <c:v>2.6063813651106051</c:v>
                </c:pt>
                <c:pt idx="71">
                  <c:v>0.47712125471966244</c:v>
                </c:pt>
                <c:pt idx="72">
                  <c:v>0.47712125471966244</c:v>
                </c:pt>
                <c:pt idx="73">
                  <c:v>1.0413926851582251</c:v>
                </c:pt>
                <c:pt idx="74">
                  <c:v>1.1139433523068367</c:v>
                </c:pt>
                <c:pt idx="75">
                  <c:v>1.5314789170422551</c:v>
                </c:pt>
                <c:pt idx="76">
                  <c:v>1.6532125137753437</c:v>
                </c:pt>
                <c:pt idx="77">
                  <c:v>1.0791812460476249</c:v>
                </c:pt>
                <c:pt idx="78">
                  <c:v>0.77815125038364363</c:v>
                </c:pt>
                <c:pt idx="79">
                  <c:v>0.6020599913279624</c:v>
                </c:pt>
                <c:pt idx="80">
                  <c:v>1.0413926851582251</c:v>
                </c:pt>
                <c:pt idx="81">
                  <c:v>1.0413926851582251</c:v>
                </c:pt>
                <c:pt idx="82">
                  <c:v>1.0413926851582251</c:v>
                </c:pt>
                <c:pt idx="83">
                  <c:v>1.5563025007672873</c:v>
                </c:pt>
                <c:pt idx="84">
                  <c:v>1.6720978579357175</c:v>
                </c:pt>
                <c:pt idx="85">
                  <c:v>2.1461280356782382</c:v>
                </c:pt>
                <c:pt idx="86">
                  <c:v>2.1398790864012365</c:v>
                </c:pt>
                <c:pt idx="87">
                  <c:v>2.1702617153949575</c:v>
                </c:pt>
                <c:pt idx="88">
                  <c:v>1.8260748027008264</c:v>
                </c:pt>
                <c:pt idx="89">
                  <c:v>1.7160033436347992</c:v>
                </c:pt>
                <c:pt idx="90">
                  <c:v>1.4771212547196624</c:v>
                </c:pt>
                <c:pt idx="91">
                  <c:v>1.414973347970818</c:v>
                </c:pt>
                <c:pt idx="92">
                  <c:v>1.3424226808222062</c:v>
                </c:pt>
                <c:pt idx="93">
                  <c:v>1.2787536009528289</c:v>
                </c:pt>
                <c:pt idx="94">
                  <c:v>0.95424250943932487</c:v>
                </c:pt>
                <c:pt idx="95">
                  <c:v>1.146128035678238</c:v>
                </c:pt>
                <c:pt idx="96">
                  <c:v>1.2304489213782739</c:v>
                </c:pt>
                <c:pt idx="97">
                  <c:v>1.0413926851582251</c:v>
                </c:pt>
                <c:pt idx="98">
                  <c:v>0.77815125038364363</c:v>
                </c:pt>
                <c:pt idx="99">
                  <c:v>0.69897000433601886</c:v>
                </c:pt>
                <c:pt idx="100">
                  <c:v>0.77815125038364363</c:v>
                </c:pt>
                <c:pt idx="101">
                  <c:v>0.47712125471966244</c:v>
                </c:pt>
                <c:pt idx="102">
                  <c:v>0.77815125038364363</c:v>
                </c:pt>
                <c:pt idx="103">
                  <c:v>0.84509804001425681</c:v>
                </c:pt>
                <c:pt idx="104">
                  <c:v>0</c:v>
                </c:pt>
                <c:pt idx="105">
                  <c:v>0.47712125471966244</c:v>
                </c:pt>
                <c:pt idx="106">
                  <c:v>0.84509804001425681</c:v>
                </c:pt>
                <c:pt idx="107">
                  <c:v>0.69897000433601886</c:v>
                </c:pt>
                <c:pt idx="108">
                  <c:v>1.255272505103306</c:v>
                </c:pt>
                <c:pt idx="109">
                  <c:v>1.1760912590556813</c:v>
                </c:pt>
                <c:pt idx="110">
                  <c:v>0.84509804001425681</c:v>
                </c:pt>
                <c:pt idx="111">
                  <c:v>0.3010299956639812</c:v>
                </c:pt>
                <c:pt idx="112">
                  <c:v>0.69897000433601886</c:v>
                </c:pt>
                <c:pt idx="113">
                  <c:v>0.6020599913279624</c:v>
                </c:pt>
                <c:pt idx="114">
                  <c:v>0.47712125471966244</c:v>
                </c:pt>
                <c:pt idx="115">
                  <c:v>0</c:v>
                </c:pt>
                <c:pt idx="116">
                  <c:v>0.47712125471966244</c:v>
                </c:pt>
                <c:pt idx="117">
                  <c:v>0.69897000433601886</c:v>
                </c:pt>
                <c:pt idx="118">
                  <c:v>0.47712125471966244</c:v>
                </c:pt>
                <c:pt idx="119">
                  <c:v>0.6020599913279624</c:v>
                </c:pt>
                <c:pt idx="120">
                  <c:v>0.6020599913279624</c:v>
                </c:pt>
                <c:pt idx="121">
                  <c:v>0</c:v>
                </c:pt>
                <c:pt idx="122">
                  <c:v>0.3010299956639812</c:v>
                </c:pt>
                <c:pt idx="123">
                  <c:v>0</c:v>
                </c:pt>
                <c:pt idx="124">
                  <c:v>0.6020599913279624</c:v>
                </c:pt>
                <c:pt idx="125">
                  <c:v>0.6020599913279624</c:v>
                </c:pt>
                <c:pt idx="126">
                  <c:v>0</c:v>
                </c:pt>
                <c:pt idx="127">
                  <c:v>0</c:v>
                </c:pt>
                <c:pt idx="128">
                  <c:v>0.6020599913279624</c:v>
                </c:pt>
                <c:pt idx="129">
                  <c:v>0.3010299956639812</c:v>
                </c:pt>
                <c:pt idx="130">
                  <c:v>0.3010299956639812</c:v>
                </c:pt>
                <c:pt idx="131">
                  <c:v>0.3010299956639812</c:v>
                </c:pt>
                <c:pt idx="132">
                  <c:v>0.47712125471966244</c:v>
                </c:pt>
                <c:pt idx="133">
                  <c:v>0</c:v>
                </c:pt>
                <c:pt idx="134">
                  <c:v>0</c:v>
                </c:pt>
                <c:pt idx="135">
                  <c:v>0</c:v>
                </c:pt>
                <c:pt idx="136">
                  <c:v>0</c:v>
                </c:pt>
                <c:pt idx="137">
                  <c:v>0.84509804001425681</c:v>
                </c:pt>
                <c:pt idx="138">
                  <c:v>1</c:v>
                </c:pt>
                <c:pt idx="139">
                  <c:v>1.2787536009528289</c:v>
                </c:pt>
                <c:pt idx="140">
                  <c:v>0.69897000433601886</c:v>
                </c:pt>
                <c:pt idx="141">
                  <c:v>0</c:v>
                </c:pt>
                <c:pt idx="142">
                  <c:v>0</c:v>
                </c:pt>
                <c:pt idx="143">
                  <c:v>0.3010299956639812</c:v>
                </c:pt>
                <c:pt idx="144">
                  <c:v>0</c:v>
                </c:pt>
                <c:pt idx="145">
                  <c:v>0</c:v>
                </c:pt>
                <c:pt idx="146">
                  <c:v>0.47712125471966244</c:v>
                </c:pt>
                <c:pt idx="147">
                  <c:v>0.47712125471966244</c:v>
                </c:pt>
                <c:pt idx="148">
                  <c:v>1.1139433523068367</c:v>
                </c:pt>
                <c:pt idx="149">
                  <c:v>1.6901960800285136</c:v>
                </c:pt>
                <c:pt idx="150">
                  <c:v>1.4913616938342726</c:v>
                </c:pt>
                <c:pt idx="151">
                  <c:v>0.47712125471966244</c:v>
                </c:pt>
                <c:pt idx="152">
                  <c:v>0.47712125471966244</c:v>
                </c:pt>
                <c:pt idx="153">
                  <c:v>0</c:v>
                </c:pt>
                <c:pt idx="154">
                  <c:v>0</c:v>
                </c:pt>
                <c:pt idx="155">
                  <c:v>0.6020599913279624</c:v>
                </c:pt>
                <c:pt idx="156">
                  <c:v>1.146128035678238</c:v>
                </c:pt>
                <c:pt idx="157">
                  <c:v>0.84509804001425681</c:v>
                </c:pt>
                <c:pt idx="158">
                  <c:v>1.146128035678238</c:v>
                </c:pt>
                <c:pt idx="159">
                  <c:v>1.1760912590556813</c:v>
                </c:pt>
                <c:pt idx="160">
                  <c:v>0.90308998699194354</c:v>
                </c:pt>
                <c:pt idx="161">
                  <c:v>0.84509804001425681</c:v>
                </c:pt>
                <c:pt idx="162">
                  <c:v>0.90308998699194354</c:v>
                </c:pt>
                <c:pt idx="163">
                  <c:v>0.95424250943932487</c:v>
                </c:pt>
                <c:pt idx="164">
                  <c:v>0.6020599913279624</c:v>
                </c:pt>
                <c:pt idx="165">
                  <c:v>0.84509804001425681</c:v>
                </c:pt>
                <c:pt idx="166">
                  <c:v>0</c:v>
                </c:pt>
                <c:pt idx="167">
                  <c:v>0.6020599913279624</c:v>
                </c:pt>
                <c:pt idx="168">
                  <c:v>0.3010299956639812</c:v>
                </c:pt>
                <c:pt idx="169">
                  <c:v>0.6020599913279624</c:v>
                </c:pt>
                <c:pt idx="170">
                  <c:v>0.69897000433601886</c:v>
                </c:pt>
                <c:pt idx="171">
                  <c:v>0</c:v>
                </c:pt>
                <c:pt idx="172">
                  <c:v>0.3010299956639812</c:v>
                </c:pt>
                <c:pt idx="173">
                  <c:v>0.3010299956639812</c:v>
                </c:pt>
                <c:pt idx="174">
                  <c:v>0.47712125471966244</c:v>
                </c:pt>
                <c:pt idx="175">
                  <c:v>0.6020599913279624</c:v>
                </c:pt>
                <c:pt idx="176">
                  <c:v>0.6020599913279624</c:v>
                </c:pt>
                <c:pt idx="177">
                  <c:v>0.6020599913279624</c:v>
                </c:pt>
                <c:pt idx="178">
                  <c:v>0.69897000433601886</c:v>
                </c:pt>
                <c:pt idx="179">
                  <c:v>0.69897000433601886</c:v>
                </c:pt>
                <c:pt idx="180">
                  <c:v>0.6020599913279624</c:v>
                </c:pt>
                <c:pt idx="181">
                  <c:v>0.6020599913279624</c:v>
                </c:pt>
                <c:pt idx="182">
                  <c:v>0.3010299956639812</c:v>
                </c:pt>
                <c:pt idx="183">
                  <c:v>0.6020599913279624</c:v>
                </c:pt>
                <c:pt idx="184">
                  <c:v>0.6020599913279624</c:v>
                </c:pt>
                <c:pt idx="185">
                  <c:v>0.69897000433601886</c:v>
                </c:pt>
                <c:pt idx="186">
                  <c:v>0.47712125471966244</c:v>
                </c:pt>
                <c:pt idx="187">
                  <c:v>0</c:v>
                </c:pt>
                <c:pt idx="188">
                  <c:v>0.90308998699194354</c:v>
                </c:pt>
                <c:pt idx="189">
                  <c:v>0.6020599913279624</c:v>
                </c:pt>
                <c:pt idx="190">
                  <c:v>0.3010299956639812</c:v>
                </c:pt>
                <c:pt idx="191">
                  <c:v>0.6020599913279624</c:v>
                </c:pt>
                <c:pt idx="192">
                  <c:v>0.3010299956639812</c:v>
                </c:pt>
                <c:pt idx="193">
                  <c:v>0.3010299956639812</c:v>
                </c:pt>
                <c:pt idx="194">
                  <c:v>0.69897000433601886</c:v>
                </c:pt>
                <c:pt idx="195">
                  <c:v>0.77815125038364363</c:v>
                </c:pt>
                <c:pt idx="196">
                  <c:v>0.6020599913279624</c:v>
                </c:pt>
                <c:pt idx="197">
                  <c:v>0.6020599913279624</c:v>
                </c:pt>
                <c:pt idx="198">
                  <c:v>0</c:v>
                </c:pt>
                <c:pt idx="199">
                  <c:v>0.77815125038364363</c:v>
                </c:pt>
                <c:pt idx="200">
                  <c:v>0.6020599913279624</c:v>
                </c:pt>
                <c:pt idx="201">
                  <c:v>0.3010299956639812</c:v>
                </c:pt>
                <c:pt idx="202">
                  <c:v>0</c:v>
                </c:pt>
                <c:pt idx="203">
                  <c:v>0</c:v>
                </c:pt>
                <c:pt idx="204">
                  <c:v>0.3010299956639812</c:v>
                </c:pt>
                <c:pt idx="205">
                  <c:v>0.3010299956639812</c:v>
                </c:pt>
                <c:pt idx="206">
                  <c:v>0.95424250943932487</c:v>
                </c:pt>
                <c:pt idx="207">
                  <c:v>0.84509804001425681</c:v>
                </c:pt>
                <c:pt idx="208">
                  <c:v>0.69897000433601886</c:v>
                </c:pt>
                <c:pt idx="209">
                  <c:v>0.77815125038364363</c:v>
                </c:pt>
                <c:pt idx="210">
                  <c:v>0.69897000433601886</c:v>
                </c:pt>
                <c:pt idx="211">
                  <c:v>0.47712125471966244</c:v>
                </c:pt>
                <c:pt idx="212">
                  <c:v>0.6020599913279624</c:v>
                </c:pt>
                <c:pt idx="213">
                  <c:v>0.3010299956639812</c:v>
                </c:pt>
                <c:pt idx="214">
                  <c:v>0</c:v>
                </c:pt>
                <c:pt idx="215">
                  <c:v>0.3010299956639812</c:v>
                </c:pt>
                <c:pt idx="216">
                  <c:v>0</c:v>
                </c:pt>
                <c:pt idx="217">
                  <c:v>0</c:v>
                </c:pt>
                <c:pt idx="218">
                  <c:v>0</c:v>
                </c:pt>
                <c:pt idx="219">
                  <c:v>0.3010299956639812</c:v>
                </c:pt>
                <c:pt idx="220">
                  <c:v>0</c:v>
                </c:pt>
                <c:pt idx="221">
                  <c:v>0</c:v>
                </c:pt>
                <c:pt idx="222">
                  <c:v>0</c:v>
                </c:pt>
                <c:pt idx="223">
                  <c:v>0</c:v>
                </c:pt>
                <c:pt idx="224">
                  <c:v>0</c:v>
                </c:pt>
                <c:pt idx="225">
                  <c:v>0</c:v>
                </c:pt>
                <c:pt idx="226">
                  <c:v>0</c:v>
                </c:pt>
                <c:pt idx="227">
                  <c:v>0.3010299956639812</c:v>
                </c:pt>
                <c:pt idx="228">
                  <c:v>0.3010299956639812</c:v>
                </c:pt>
                <c:pt idx="229">
                  <c:v>0</c:v>
                </c:pt>
                <c:pt idx="230">
                  <c:v>0</c:v>
                </c:pt>
                <c:pt idx="231">
                  <c:v>0</c:v>
                </c:pt>
                <c:pt idx="232">
                  <c:v>0</c:v>
                </c:pt>
                <c:pt idx="233">
                  <c:v>0</c:v>
                </c:pt>
                <c:pt idx="234">
                  <c:v>0</c:v>
                </c:pt>
                <c:pt idx="235">
                  <c:v>0</c:v>
                </c:pt>
                <c:pt idx="236">
                  <c:v>0</c:v>
                </c:pt>
                <c:pt idx="237">
                  <c:v>0</c:v>
                </c:pt>
                <c:pt idx="238">
                  <c:v>0.3010299956639812</c:v>
                </c:pt>
                <c:pt idx="239">
                  <c:v>0.3010299956639812</c:v>
                </c:pt>
                <c:pt idx="240">
                  <c:v>0</c:v>
                </c:pt>
                <c:pt idx="241">
                  <c:v>0</c:v>
                </c:pt>
                <c:pt idx="242">
                  <c:v>0</c:v>
                </c:pt>
                <c:pt idx="243">
                  <c:v>0</c:v>
                </c:pt>
                <c:pt idx="244">
                  <c:v>0.3010299956639812</c:v>
                </c:pt>
                <c:pt idx="245">
                  <c:v>0</c:v>
                </c:pt>
                <c:pt idx="246">
                  <c:v>0.3010299956639812</c:v>
                </c:pt>
                <c:pt idx="247">
                  <c:v>0</c:v>
                </c:pt>
                <c:pt idx="248">
                  <c:v>0.3010299956639812</c:v>
                </c:pt>
                <c:pt idx="249">
                  <c:v>0</c:v>
                </c:pt>
                <c:pt idx="250">
                  <c:v>0.47712125471966244</c:v>
                </c:pt>
                <c:pt idx="251">
                  <c:v>0</c:v>
                </c:pt>
                <c:pt idx="252">
                  <c:v>0.3010299956639812</c:v>
                </c:pt>
                <c:pt idx="253">
                  <c:v>0</c:v>
                </c:pt>
                <c:pt idx="254">
                  <c:v>0</c:v>
                </c:pt>
                <c:pt idx="255">
                  <c:v>0</c:v>
                </c:pt>
                <c:pt idx="256">
                  <c:v>0</c:v>
                </c:pt>
                <c:pt idx="257">
                  <c:v>0</c:v>
                </c:pt>
                <c:pt idx="258">
                  <c:v>0.47712125471966244</c:v>
                </c:pt>
                <c:pt idx="259">
                  <c:v>0.47712125471966244</c:v>
                </c:pt>
                <c:pt idx="260">
                  <c:v>0</c:v>
                </c:pt>
                <c:pt idx="261">
                  <c:v>0.3010299956639812</c:v>
                </c:pt>
                <c:pt idx="262">
                  <c:v>0.77815125038364363</c:v>
                </c:pt>
                <c:pt idx="263">
                  <c:v>0</c:v>
                </c:pt>
                <c:pt idx="264">
                  <c:v>0.47712125471966244</c:v>
                </c:pt>
                <c:pt idx="265">
                  <c:v>0</c:v>
                </c:pt>
                <c:pt idx="266">
                  <c:v>0</c:v>
                </c:pt>
                <c:pt idx="267">
                  <c:v>0</c:v>
                </c:pt>
                <c:pt idx="268">
                  <c:v>0.6020599913279624</c:v>
                </c:pt>
                <c:pt idx="269">
                  <c:v>0</c:v>
                </c:pt>
                <c:pt idx="270">
                  <c:v>0.3010299956639812</c:v>
                </c:pt>
                <c:pt idx="271">
                  <c:v>0</c:v>
                </c:pt>
                <c:pt idx="272">
                  <c:v>0.6020599913279624</c:v>
                </c:pt>
                <c:pt idx="273">
                  <c:v>0.47712125471966244</c:v>
                </c:pt>
                <c:pt idx="274">
                  <c:v>0.47712125471966244</c:v>
                </c:pt>
                <c:pt idx="275">
                  <c:v>0</c:v>
                </c:pt>
                <c:pt idx="276">
                  <c:v>0.47712125471966244</c:v>
                </c:pt>
                <c:pt idx="277">
                  <c:v>0</c:v>
                </c:pt>
                <c:pt idx="278">
                  <c:v>0</c:v>
                </c:pt>
                <c:pt idx="279">
                  <c:v>0</c:v>
                </c:pt>
                <c:pt idx="280">
                  <c:v>0</c:v>
                </c:pt>
                <c:pt idx="281">
                  <c:v>0.3010299956639812</c:v>
                </c:pt>
                <c:pt idx="282">
                  <c:v>0.6020599913279624</c:v>
                </c:pt>
                <c:pt idx="283">
                  <c:v>0.47712125471966244</c:v>
                </c:pt>
                <c:pt idx="284">
                  <c:v>0.47712125471966244</c:v>
                </c:pt>
                <c:pt idx="285">
                  <c:v>0.47712125471966244</c:v>
                </c:pt>
                <c:pt idx="286">
                  <c:v>0.77815125038364363</c:v>
                </c:pt>
                <c:pt idx="287">
                  <c:v>0.77815125038364363</c:v>
                </c:pt>
                <c:pt idx="288">
                  <c:v>0.6020599913279624</c:v>
                </c:pt>
                <c:pt idx="289">
                  <c:v>0</c:v>
                </c:pt>
                <c:pt idx="290">
                  <c:v>0.6020599913279624</c:v>
                </c:pt>
                <c:pt idx="291">
                  <c:v>0.95424250943932487</c:v>
                </c:pt>
                <c:pt idx="292">
                  <c:v>1</c:v>
                </c:pt>
                <c:pt idx="293">
                  <c:v>1.0791812460476249</c:v>
                </c:pt>
                <c:pt idx="294">
                  <c:v>0.69897000433601886</c:v>
                </c:pt>
                <c:pt idx="295">
                  <c:v>0.47712125471966244</c:v>
                </c:pt>
                <c:pt idx="296">
                  <c:v>0</c:v>
                </c:pt>
                <c:pt idx="297">
                  <c:v>0</c:v>
                </c:pt>
                <c:pt idx="298">
                  <c:v>0.69897000433601886</c:v>
                </c:pt>
                <c:pt idx="299">
                  <c:v>0.6020599913279624</c:v>
                </c:pt>
                <c:pt idx="300">
                  <c:v>0.3010299956639812</c:v>
                </c:pt>
                <c:pt idx="301">
                  <c:v>0</c:v>
                </c:pt>
                <c:pt idx="302">
                  <c:v>0</c:v>
                </c:pt>
                <c:pt idx="303">
                  <c:v>0</c:v>
                </c:pt>
                <c:pt idx="304">
                  <c:v>0.6020599913279624</c:v>
                </c:pt>
                <c:pt idx="305">
                  <c:v>0.47712125471966244</c:v>
                </c:pt>
                <c:pt idx="306">
                  <c:v>0.3010299956639812</c:v>
                </c:pt>
                <c:pt idx="307">
                  <c:v>0</c:v>
                </c:pt>
                <c:pt idx="308">
                  <c:v>0</c:v>
                </c:pt>
                <c:pt idx="309">
                  <c:v>0.3010299956639812</c:v>
                </c:pt>
                <c:pt idx="310">
                  <c:v>0</c:v>
                </c:pt>
                <c:pt idx="311">
                  <c:v>0.69897000433601886</c:v>
                </c:pt>
                <c:pt idx="312">
                  <c:v>0.6020599913279624</c:v>
                </c:pt>
                <c:pt idx="313">
                  <c:v>0.3010299956639812</c:v>
                </c:pt>
                <c:pt idx="314">
                  <c:v>0.3010299956639812</c:v>
                </c:pt>
                <c:pt idx="315">
                  <c:v>0.3010299956639812</c:v>
                </c:pt>
                <c:pt idx="316">
                  <c:v>1.4623979978989561</c:v>
                </c:pt>
                <c:pt idx="317">
                  <c:v>1.4623979978989561</c:v>
                </c:pt>
                <c:pt idx="318">
                  <c:v>1.255272505103306</c:v>
                </c:pt>
                <c:pt idx="319">
                  <c:v>1.0413926851582251</c:v>
                </c:pt>
                <c:pt idx="320">
                  <c:v>1</c:v>
                </c:pt>
                <c:pt idx="321">
                  <c:v>1.5910646070264991</c:v>
                </c:pt>
                <c:pt idx="322">
                  <c:v>1.8260748027008264</c:v>
                </c:pt>
                <c:pt idx="323">
                  <c:v>1.6989700043360187</c:v>
                </c:pt>
                <c:pt idx="324">
                  <c:v>1.4313637641589874</c:v>
                </c:pt>
                <c:pt idx="325">
                  <c:v>0.95424250943932487</c:v>
                </c:pt>
                <c:pt idx="326">
                  <c:v>0.47712125471966244</c:v>
                </c:pt>
                <c:pt idx="327">
                  <c:v>1</c:v>
                </c:pt>
                <c:pt idx="328">
                  <c:v>1</c:v>
                </c:pt>
                <c:pt idx="329">
                  <c:v>1.2041199826559248</c:v>
                </c:pt>
                <c:pt idx="330">
                  <c:v>1.255272505103306</c:v>
                </c:pt>
                <c:pt idx="331">
                  <c:v>1</c:v>
                </c:pt>
                <c:pt idx="332">
                  <c:v>0.77815125038364363</c:v>
                </c:pt>
                <c:pt idx="333">
                  <c:v>0.6020599913279624</c:v>
                </c:pt>
                <c:pt idx="334">
                  <c:v>0.3010299956639812</c:v>
                </c:pt>
                <c:pt idx="335">
                  <c:v>0.77815125038364363</c:v>
                </c:pt>
                <c:pt idx="336">
                  <c:v>0.47712125471966244</c:v>
                </c:pt>
                <c:pt idx="337">
                  <c:v>0.6020599913279624</c:v>
                </c:pt>
                <c:pt idx="338">
                  <c:v>0</c:v>
                </c:pt>
                <c:pt idx="339">
                  <c:v>0.47712125471966244</c:v>
                </c:pt>
                <c:pt idx="340">
                  <c:v>0.3010299956639812</c:v>
                </c:pt>
                <c:pt idx="341">
                  <c:v>0.69897000433601886</c:v>
                </c:pt>
                <c:pt idx="342">
                  <c:v>0</c:v>
                </c:pt>
                <c:pt idx="343">
                  <c:v>0.3010299956639812</c:v>
                </c:pt>
                <c:pt idx="344">
                  <c:v>0.6020599913279624</c:v>
                </c:pt>
                <c:pt idx="345">
                  <c:v>1</c:v>
                </c:pt>
                <c:pt idx="346">
                  <c:v>0.84509804001425681</c:v>
                </c:pt>
                <c:pt idx="347">
                  <c:v>0.6020599913279624</c:v>
                </c:pt>
                <c:pt idx="348">
                  <c:v>1</c:v>
                </c:pt>
                <c:pt idx="349">
                  <c:v>0.47712125471966244</c:v>
                </c:pt>
                <c:pt idx="350">
                  <c:v>0.77815125038364363</c:v>
                </c:pt>
                <c:pt idx="351">
                  <c:v>0.69897000433601886</c:v>
                </c:pt>
                <c:pt idx="352">
                  <c:v>0.6020599913279624</c:v>
                </c:pt>
                <c:pt idx="353">
                  <c:v>0.69897000433601886</c:v>
                </c:pt>
                <c:pt idx="354">
                  <c:v>0.6020599913279624</c:v>
                </c:pt>
                <c:pt idx="355">
                  <c:v>0.3010299956639812</c:v>
                </c:pt>
                <c:pt idx="356">
                  <c:v>0.3010299956639812</c:v>
                </c:pt>
                <c:pt idx="357">
                  <c:v>0.77815125038364363</c:v>
                </c:pt>
                <c:pt idx="358">
                  <c:v>0.6020599913279624</c:v>
                </c:pt>
                <c:pt idx="359">
                  <c:v>1.2041199826559248</c:v>
                </c:pt>
                <c:pt idx="360">
                  <c:v>0.77815125038364363</c:v>
                </c:pt>
                <c:pt idx="361">
                  <c:v>0.84509804001425681</c:v>
                </c:pt>
                <c:pt idx="362">
                  <c:v>0.3010299956639812</c:v>
                </c:pt>
                <c:pt idx="363">
                  <c:v>1.3802112417116059</c:v>
                </c:pt>
                <c:pt idx="364">
                  <c:v>1.5910646070264991</c:v>
                </c:pt>
                <c:pt idx="365">
                  <c:v>1.6127838567197355</c:v>
                </c:pt>
                <c:pt idx="366">
                  <c:v>1.3010299956639813</c:v>
                </c:pt>
                <c:pt idx="367">
                  <c:v>1.3010299956639813</c:v>
                </c:pt>
                <c:pt idx="368">
                  <c:v>0.77815125038364363</c:v>
                </c:pt>
                <c:pt idx="369">
                  <c:v>0.6020599913279624</c:v>
                </c:pt>
                <c:pt idx="370">
                  <c:v>1</c:v>
                </c:pt>
                <c:pt idx="371">
                  <c:v>1.2041199826559248</c:v>
                </c:pt>
                <c:pt idx="372">
                  <c:v>1.3617278360175928</c:v>
                </c:pt>
                <c:pt idx="373">
                  <c:v>1.2041199826559248</c:v>
                </c:pt>
                <c:pt idx="374">
                  <c:v>0.95424250943932487</c:v>
                </c:pt>
                <c:pt idx="375">
                  <c:v>0.84509804001425681</c:v>
                </c:pt>
                <c:pt idx="376">
                  <c:v>0.47712125471966244</c:v>
                </c:pt>
                <c:pt idx="377">
                  <c:v>0.3010299956639812</c:v>
                </c:pt>
                <c:pt idx="378">
                  <c:v>0.3010299956639812</c:v>
                </c:pt>
                <c:pt idx="379">
                  <c:v>0.77815125038364363</c:v>
                </c:pt>
                <c:pt idx="380">
                  <c:v>0.47712125471966244</c:v>
                </c:pt>
                <c:pt idx="381">
                  <c:v>0.6020599913279624</c:v>
                </c:pt>
                <c:pt idx="382">
                  <c:v>0.6020599913279624</c:v>
                </c:pt>
                <c:pt idx="383">
                  <c:v>0.69897000433601886</c:v>
                </c:pt>
                <c:pt idx="384">
                  <c:v>0.95424250943932487</c:v>
                </c:pt>
                <c:pt idx="385">
                  <c:v>0.69897000433601886</c:v>
                </c:pt>
                <c:pt idx="386">
                  <c:v>0.95424250943932487</c:v>
                </c:pt>
                <c:pt idx="387">
                  <c:v>0.95424250943932487</c:v>
                </c:pt>
                <c:pt idx="388">
                  <c:v>1.2041199826559248</c:v>
                </c:pt>
                <c:pt idx="389">
                  <c:v>1.2041199826559248</c:v>
                </c:pt>
                <c:pt idx="390">
                  <c:v>1.3802112417116059</c:v>
                </c:pt>
                <c:pt idx="391">
                  <c:v>1.1760912590556813</c:v>
                </c:pt>
                <c:pt idx="392">
                  <c:v>1.2787536009528289</c:v>
                </c:pt>
                <c:pt idx="393">
                  <c:v>1.0413926851582251</c:v>
                </c:pt>
                <c:pt idx="394">
                  <c:v>0.6020599913279624</c:v>
                </c:pt>
                <c:pt idx="395">
                  <c:v>1.0791812460476249</c:v>
                </c:pt>
                <c:pt idx="396">
                  <c:v>0.84509804001425681</c:v>
                </c:pt>
                <c:pt idx="397">
                  <c:v>1.1139433523068367</c:v>
                </c:pt>
                <c:pt idx="398">
                  <c:v>0.77815125038364363</c:v>
                </c:pt>
                <c:pt idx="399">
                  <c:v>0.84509804001425681</c:v>
                </c:pt>
                <c:pt idx="400">
                  <c:v>1</c:v>
                </c:pt>
                <c:pt idx="401">
                  <c:v>0.95424250943932487</c:v>
                </c:pt>
                <c:pt idx="402">
                  <c:v>0.90308998699194354</c:v>
                </c:pt>
                <c:pt idx="403">
                  <c:v>0.84509804001425681</c:v>
                </c:pt>
                <c:pt idx="404">
                  <c:v>0.77815125038364363</c:v>
                </c:pt>
                <c:pt idx="405">
                  <c:v>0.6020599913279624</c:v>
                </c:pt>
                <c:pt idx="406">
                  <c:v>0</c:v>
                </c:pt>
                <c:pt idx="407">
                  <c:v>0.47712125471966244</c:v>
                </c:pt>
                <c:pt idx="408">
                  <c:v>0</c:v>
                </c:pt>
                <c:pt idx="409">
                  <c:v>0</c:v>
                </c:pt>
                <c:pt idx="410">
                  <c:v>0.69897000433601886</c:v>
                </c:pt>
                <c:pt idx="411">
                  <c:v>0.6020599913279624</c:v>
                </c:pt>
                <c:pt idx="412">
                  <c:v>0.47712125471966244</c:v>
                </c:pt>
                <c:pt idx="413">
                  <c:v>0.84509804001425681</c:v>
                </c:pt>
                <c:pt idx="414">
                  <c:v>0.3010299956639812</c:v>
                </c:pt>
                <c:pt idx="415">
                  <c:v>0.6020599913279624</c:v>
                </c:pt>
                <c:pt idx="416">
                  <c:v>0.47712125471966244</c:v>
                </c:pt>
                <c:pt idx="417">
                  <c:v>0.47712125471966244</c:v>
                </c:pt>
                <c:pt idx="418">
                  <c:v>0.3010299956639812</c:v>
                </c:pt>
                <c:pt idx="419">
                  <c:v>0.6020599913279624</c:v>
                </c:pt>
                <c:pt idx="420">
                  <c:v>0.3010299956639812</c:v>
                </c:pt>
                <c:pt idx="421">
                  <c:v>0.3010299956639812</c:v>
                </c:pt>
                <c:pt idx="422">
                  <c:v>0.69897000433601886</c:v>
                </c:pt>
                <c:pt idx="423">
                  <c:v>0</c:v>
                </c:pt>
                <c:pt idx="424">
                  <c:v>0</c:v>
                </c:pt>
                <c:pt idx="425">
                  <c:v>0</c:v>
                </c:pt>
                <c:pt idx="426">
                  <c:v>0</c:v>
                </c:pt>
                <c:pt idx="427">
                  <c:v>0.47712125471966244</c:v>
                </c:pt>
                <c:pt idx="428">
                  <c:v>0.3010299956639812</c:v>
                </c:pt>
                <c:pt idx="429">
                  <c:v>0.3010299956639812</c:v>
                </c:pt>
                <c:pt idx="430">
                  <c:v>0.47712125471966244</c:v>
                </c:pt>
                <c:pt idx="431">
                  <c:v>0</c:v>
                </c:pt>
                <c:pt idx="432">
                  <c:v>0.3010299956639812</c:v>
                </c:pt>
                <c:pt idx="433">
                  <c:v>0</c:v>
                </c:pt>
                <c:pt idx="434">
                  <c:v>0</c:v>
                </c:pt>
                <c:pt idx="435">
                  <c:v>0</c:v>
                </c:pt>
                <c:pt idx="436">
                  <c:v>0.3010299956639812</c:v>
                </c:pt>
                <c:pt idx="437">
                  <c:v>0.3010299956639812</c:v>
                </c:pt>
                <c:pt idx="438">
                  <c:v>0.3010299956639812</c:v>
                </c:pt>
                <c:pt idx="439">
                  <c:v>0</c:v>
                </c:pt>
                <c:pt idx="440">
                  <c:v>0.3010299956639812</c:v>
                </c:pt>
                <c:pt idx="441">
                  <c:v>0</c:v>
                </c:pt>
                <c:pt idx="442">
                  <c:v>0</c:v>
                </c:pt>
                <c:pt idx="443">
                  <c:v>0</c:v>
                </c:pt>
                <c:pt idx="444">
                  <c:v>0.3010299956639812</c:v>
                </c:pt>
                <c:pt idx="445">
                  <c:v>0</c:v>
                </c:pt>
                <c:pt idx="446">
                  <c:v>0</c:v>
                </c:pt>
                <c:pt idx="447">
                  <c:v>0</c:v>
                </c:pt>
                <c:pt idx="448">
                  <c:v>0</c:v>
                </c:pt>
                <c:pt idx="449">
                  <c:v>0</c:v>
                </c:pt>
                <c:pt idx="450">
                  <c:v>0</c:v>
                </c:pt>
                <c:pt idx="451">
                  <c:v>0</c:v>
                </c:pt>
                <c:pt idx="452">
                  <c:v>0.3010299956639812</c:v>
                </c:pt>
                <c:pt idx="453">
                  <c:v>0.3010299956639812</c:v>
                </c:pt>
                <c:pt idx="454">
                  <c:v>0</c:v>
                </c:pt>
                <c:pt idx="455">
                  <c:v>0</c:v>
                </c:pt>
                <c:pt idx="456">
                  <c:v>0</c:v>
                </c:pt>
                <c:pt idx="457">
                  <c:v>0</c:v>
                </c:pt>
                <c:pt idx="458">
                  <c:v>0</c:v>
                </c:pt>
                <c:pt idx="459">
                  <c:v>0</c:v>
                </c:pt>
                <c:pt idx="460">
                  <c:v>0</c:v>
                </c:pt>
                <c:pt idx="461">
                  <c:v>0</c:v>
                </c:pt>
                <c:pt idx="462">
                  <c:v>0</c:v>
                </c:pt>
                <c:pt idx="463">
                  <c:v>0</c:v>
                </c:pt>
                <c:pt idx="464">
                  <c:v>0</c:v>
                </c:pt>
                <c:pt idx="465">
                  <c:v>0</c:v>
                </c:pt>
                <c:pt idx="466">
                  <c:v>0.3010299956639812</c:v>
                </c:pt>
                <c:pt idx="467">
                  <c:v>0</c:v>
                </c:pt>
                <c:pt idx="468">
                  <c:v>0</c:v>
                </c:pt>
                <c:pt idx="469">
                  <c:v>0</c:v>
                </c:pt>
                <c:pt idx="470">
                  <c:v>0.3010299956639812</c:v>
                </c:pt>
                <c:pt idx="471">
                  <c:v>0</c:v>
                </c:pt>
                <c:pt idx="472">
                  <c:v>0</c:v>
                </c:pt>
                <c:pt idx="473">
                  <c:v>0</c:v>
                </c:pt>
                <c:pt idx="474">
                  <c:v>0</c:v>
                </c:pt>
                <c:pt idx="475">
                  <c:v>0</c:v>
                </c:pt>
                <c:pt idx="476">
                  <c:v>0.3010299956639812</c:v>
                </c:pt>
                <c:pt idx="477">
                  <c:v>0.3010299956639812</c:v>
                </c:pt>
                <c:pt idx="478">
                  <c:v>0</c:v>
                </c:pt>
                <c:pt idx="479">
                  <c:v>0.3010299956639812</c:v>
                </c:pt>
                <c:pt idx="480">
                  <c:v>0</c:v>
                </c:pt>
                <c:pt idx="481">
                  <c:v>0</c:v>
                </c:pt>
                <c:pt idx="482">
                  <c:v>0</c:v>
                </c:pt>
                <c:pt idx="483">
                  <c:v>0.3010299956639812</c:v>
                </c:pt>
                <c:pt idx="484">
                  <c:v>0</c:v>
                </c:pt>
                <c:pt idx="485">
                  <c:v>0</c:v>
                </c:pt>
                <c:pt idx="486">
                  <c:v>0.47712125471966244</c:v>
                </c:pt>
                <c:pt idx="487">
                  <c:v>0.3010299956639812</c:v>
                </c:pt>
                <c:pt idx="488">
                  <c:v>0.3010299956639812</c:v>
                </c:pt>
                <c:pt idx="489">
                  <c:v>0.3010299956639812</c:v>
                </c:pt>
                <c:pt idx="490">
                  <c:v>0.3010299956639812</c:v>
                </c:pt>
                <c:pt idx="491">
                  <c:v>0.3010299956639812</c:v>
                </c:pt>
                <c:pt idx="492">
                  <c:v>0</c:v>
                </c:pt>
                <c:pt idx="493">
                  <c:v>0.47712125471966244</c:v>
                </c:pt>
                <c:pt idx="494">
                  <c:v>0.3010299956639812</c:v>
                </c:pt>
                <c:pt idx="495">
                  <c:v>0.47712125471966244</c:v>
                </c:pt>
                <c:pt idx="496">
                  <c:v>0</c:v>
                </c:pt>
                <c:pt idx="497">
                  <c:v>0</c:v>
                </c:pt>
                <c:pt idx="498">
                  <c:v>0.47712125471966244</c:v>
                </c:pt>
                <c:pt idx="499">
                  <c:v>0</c:v>
                </c:pt>
                <c:pt idx="500">
                  <c:v>0.6020599913279624</c:v>
                </c:pt>
                <c:pt idx="501">
                  <c:v>0.3010299956639812</c:v>
                </c:pt>
                <c:pt idx="502">
                  <c:v>0</c:v>
                </c:pt>
                <c:pt idx="503">
                  <c:v>0.47712125471966244</c:v>
                </c:pt>
                <c:pt idx="504">
                  <c:v>0</c:v>
                </c:pt>
                <c:pt idx="505">
                  <c:v>0.3010299956639812</c:v>
                </c:pt>
                <c:pt idx="506">
                  <c:v>0</c:v>
                </c:pt>
                <c:pt idx="507">
                  <c:v>0.3010299956639812</c:v>
                </c:pt>
                <c:pt idx="508">
                  <c:v>0</c:v>
                </c:pt>
                <c:pt idx="509">
                  <c:v>0</c:v>
                </c:pt>
                <c:pt idx="510">
                  <c:v>0.6020599913279624</c:v>
                </c:pt>
                <c:pt idx="511">
                  <c:v>0.3010299956639812</c:v>
                </c:pt>
                <c:pt idx="512">
                  <c:v>0</c:v>
                </c:pt>
                <c:pt idx="513">
                  <c:v>0</c:v>
                </c:pt>
                <c:pt idx="514">
                  <c:v>0.47712125471966244</c:v>
                </c:pt>
                <c:pt idx="515">
                  <c:v>0.47712125471966244</c:v>
                </c:pt>
                <c:pt idx="516">
                  <c:v>0</c:v>
                </c:pt>
                <c:pt idx="517">
                  <c:v>0.47712125471966244</c:v>
                </c:pt>
                <c:pt idx="518">
                  <c:v>0</c:v>
                </c:pt>
                <c:pt idx="519">
                  <c:v>0</c:v>
                </c:pt>
                <c:pt idx="520">
                  <c:v>0</c:v>
                </c:pt>
                <c:pt idx="521">
                  <c:v>0.3010299956639812</c:v>
                </c:pt>
                <c:pt idx="522">
                  <c:v>0</c:v>
                </c:pt>
                <c:pt idx="523">
                  <c:v>0</c:v>
                </c:pt>
                <c:pt idx="524">
                  <c:v>0</c:v>
                </c:pt>
                <c:pt idx="525">
                  <c:v>0.47712125471966244</c:v>
                </c:pt>
                <c:pt idx="526">
                  <c:v>0.3010299956639812</c:v>
                </c:pt>
                <c:pt idx="527">
                  <c:v>0.77815125038364363</c:v>
                </c:pt>
                <c:pt idx="528">
                  <c:v>0.3010299956639812</c:v>
                </c:pt>
                <c:pt idx="529">
                  <c:v>0</c:v>
                </c:pt>
                <c:pt idx="530">
                  <c:v>0</c:v>
                </c:pt>
                <c:pt idx="531">
                  <c:v>0.6020599913279624</c:v>
                </c:pt>
                <c:pt idx="532">
                  <c:v>0.3010299956639812</c:v>
                </c:pt>
                <c:pt idx="533">
                  <c:v>0.69897000433601886</c:v>
                </c:pt>
                <c:pt idx="534">
                  <c:v>0</c:v>
                </c:pt>
                <c:pt idx="535">
                  <c:v>0</c:v>
                </c:pt>
                <c:pt idx="536">
                  <c:v>0.3010299956639812</c:v>
                </c:pt>
                <c:pt idx="537">
                  <c:v>0.47712125471966244</c:v>
                </c:pt>
                <c:pt idx="538">
                  <c:v>0</c:v>
                </c:pt>
                <c:pt idx="539">
                  <c:v>0</c:v>
                </c:pt>
                <c:pt idx="540">
                  <c:v>0.3010299956639812</c:v>
                </c:pt>
                <c:pt idx="541">
                  <c:v>0.6020599913279624</c:v>
                </c:pt>
                <c:pt idx="542">
                  <c:v>0</c:v>
                </c:pt>
                <c:pt idx="543">
                  <c:v>0.47712125471966244</c:v>
                </c:pt>
                <c:pt idx="544">
                  <c:v>0.6020599913279624</c:v>
                </c:pt>
                <c:pt idx="545">
                  <c:v>0.69897000433601886</c:v>
                </c:pt>
                <c:pt idx="546">
                  <c:v>0.47712125471966244</c:v>
                </c:pt>
                <c:pt idx="547">
                  <c:v>0.3010299956639812</c:v>
                </c:pt>
                <c:pt idx="548">
                  <c:v>0.69897000433601886</c:v>
                </c:pt>
                <c:pt idx="549">
                  <c:v>0</c:v>
                </c:pt>
                <c:pt idx="550">
                  <c:v>0.84509804001425681</c:v>
                </c:pt>
                <c:pt idx="551">
                  <c:v>0.3010299956639812</c:v>
                </c:pt>
                <c:pt idx="552">
                  <c:v>0.47712125471966244</c:v>
                </c:pt>
                <c:pt idx="553">
                  <c:v>0.47712125471966244</c:v>
                </c:pt>
                <c:pt idx="554">
                  <c:v>0.47712125471966244</c:v>
                </c:pt>
                <c:pt idx="555">
                  <c:v>0.47712125471966244</c:v>
                </c:pt>
                <c:pt idx="556">
                  <c:v>0.6020599913279624</c:v>
                </c:pt>
                <c:pt idx="557">
                  <c:v>0.6020599913279624</c:v>
                </c:pt>
                <c:pt idx="558">
                  <c:v>0.3010299956639812</c:v>
                </c:pt>
                <c:pt idx="559">
                  <c:v>0.3010299956639812</c:v>
                </c:pt>
                <c:pt idx="560">
                  <c:v>0.6020599913279624</c:v>
                </c:pt>
                <c:pt idx="561">
                  <c:v>0.3010299956639812</c:v>
                </c:pt>
                <c:pt idx="562">
                  <c:v>0.47712125471966244</c:v>
                </c:pt>
                <c:pt idx="563">
                  <c:v>0</c:v>
                </c:pt>
                <c:pt idx="564">
                  <c:v>0.47712125471966244</c:v>
                </c:pt>
                <c:pt idx="565">
                  <c:v>0.3010299956639812</c:v>
                </c:pt>
                <c:pt idx="566">
                  <c:v>0</c:v>
                </c:pt>
                <c:pt idx="567">
                  <c:v>0.47712125471966244</c:v>
                </c:pt>
                <c:pt idx="568">
                  <c:v>0</c:v>
                </c:pt>
                <c:pt idx="569">
                  <c:v>0</c:v>
                </c:pt>
                <c:pt idx="570">
                  <c:v>0</c:v>
                </c:pt>
                <c:pt idx="571">
                  <c:v>0</c:v>
                </c:pt>
                <c:pt idx="572">
                  <c:v>0.3010299956639812</c:v>
                </c:pt>
                <c:pt idx="573">
                  <c:v>0.3010299956639812</c:v>
                </c:pt>
                <c:pt idx="574">
                  <c:v>0</c:v>
                </c:pt>
                <c:pt idx="575">
                  <c:v>0</c:v>
                </c:pt>
                <c:pt idx="576">
                  <c:v>0.47712125471966244</c:v>
                </c:pt>
                <c:pt idx="577">
                  <c:v>0.69897000433601886</c:v>
                </c:pt>
                <c:pt idx="578">
                  <c:v>0</c:v>
                </c:pt>
                <c:pt idx="579">
                  <c:v>0.47712125471966244</c:v>
                </c:pt>
                <c:pt idx="580">
                  <c:v>0.3010299956639812</c:v>
                </c:pt>
                <c:pt idx="581">
                  <c:v>0</c:v>
                </c:pt>
                <c:pt idx="582">
                  <c:v>0</c:v>
                </c:pt>
                <c:pt idx="583">
                  <c:v>0.3010299956639812</c:v>
                </c:pt>
                <c:pt idx="584">
                  <c:v>0.6020599913279624</c:v>
                </c:pt>
                <c:pt idx="585">
                  <c:v>0</c:v>
                </c:pt>
                <c:pt idx="586">
                  <c:v>0.47712125471966244</c:v>
                </c:pt>
                <c:pt idx="587">
                  <c:v>0</c:v>
                </c:pt>
                <c:pt idx="588">
                  <c:v>0</c:v>
                </c:pt>
                <c:pt idx="589">
                  <c:v>0</c:v>
                </c:pt>
                <c:pt idx="590">
                  <c:v>0</c:v>
                </c:pt>
                <c:pt idx="591">
                  <c:v>0.47712125471966244</c:v>
                </c:pt>
                <c:pt idx="592">
                  <c:v>0</c:v>
                </c:pt>
                <c:pt idx="593">
                  <c:v>0.3010299956639812</c:v>
                </c:pt>
                <c:pt idx="594">
                  <c:v>0.3010299956639812</c:v>
                </c:pt>
                <c:pt idx="595">
                  <c:v>0</c:v>
                </c:pt>
                <c:pt idx="596">
                  <c:v>0</c:v>
                </c:pt>
                <c:pt idx="597">
                  <c:v>0</c:v>
                </c:pt>
                <c:pt idx="598">
                  <c:v>0</c:v>
                </c:pt>
                <c:pt idx="599">
                  <c:v>0</c:v>
                </c:pt>
                <c:pt idx="600">
                  <c:v>0</c:v>
                </c:pt>
                <c:pt idx="601">
                  <c:v>0</c:v>
                </c:pt>
                <c:pt idx="602">
                  <c:v>0</c:v>
                </c:pt>
                <c:pt idx="603">
                  <c:v>0</c:v>
                </c:pt>
                <c:pt idx="604">
                  <c:v>0</c:v>
                </c:pt>
                <c:pt idx="605">
                  <c:v>0</c:v>
                </c:pt>
                <c:pt idx="606">
                  <c:v>0</c:v>
                </c:pt>
                <c:pt idx="607">
                  <c:v>0</c:v>
                </c:pt>
                <c:pt idx="608">
                  <c:v>0</c:v>
                </c:pt>
                <c:pt idx="609">
                  <c:v>0</c:v>
                </c:pt>
                <c:pt idx="610">
                  <c:v>0</c:v>
                </c:pt>
                <c:pt idx="611">
                  <c:v>0</c:v>
                </c:pt>
                <c:pt idx="612">
                  <c:v>0.3010299956639812</c:v>
                </c:pt>
                <c:pt idx="613">
                  <c:v>0</c:v>
                </c:pt>
                <c:pt idx="614">
                  <c:v>0</c:v>
                </c:pt>
                <c:pt idx="615">
                  <c:v>0</c:v>
                </c:pt>
                <c:pt idx="616">
                  <c:v>0</c:v>
                </c:pt>
                <c:pt idx="617">
                  <c:v>0</c:v>
                </c:pt>
                <c:pt idx="618">
                  <c:v>0</c:v>
                </c:pt>
                <c:pt idx="619">
                  <c:v>0</c:v>
                </c:pt>
                <c:pt idx="620">
                  <c:v>0</c:v>
                </c:pt>
                <c:pt idx="621">
                  <c:v>0.6020599913279624</c:v>
                </c:pt>
                <c:pt idx="622">
                  <c:v>0</c:v>
                </c:pt>
                <c:pt idx="623">
                  <c:v>0.47712125471966244</c:v>
                </c:pt>
                <c:pt idx="624">
                  <c:v>0</c:v>
                </c:pt>
                <c:pt idx="625">
                  <c:v>0.3010299956639812</c:v>
                </c:pt>
                <c:pt idx="626">
                  <c:v>0.3010299956639812</c:v>
                </c:pt>
                <c:pt idx="627">
                  <c:v>0</c:v>
                </c:pt>
                <c:pt idx="628">
                  <c:v>0</c:v>
                </c:pt>
                <c:pt idx="629">
                  <c:v>0</c:v>
                </c:pt>
                <c:pt idx="630">
                  <c:v>0</c:v>
                </c:pt>
                <c:pt idx="631">
                  <c:v>0</c:v>
                </c:pt>
                <c:pt idx="632">
                  <c:v>0</c:v>
                </c:pt>
                <c:pt idx="633">
                  <c:v>0.3010299956639812</c:v>
                </c:pt>
                <c:pt idx="634">
                  <c:v>0.47712125471966244</c:v>
                </c:pt>
                <c:pt idx="635">
                  <c:v>0</c:v>
                </c:pt>
                <c:pt idx="636">
                  <c:v>0.3010299956639812</c:v>
                </c:pt>
                <c:pt idx="637">
                  <c:v>0</c:v>
                </c:pt>
                <c:pt idx="638">
                  <c:v>0</c:v>
                </c:pt>
                <c:pt idx="639">
                  <c:v>0</c:v>
                </c:pt>
                <c:pt idx="640">
                  <c:v>0</c:v>
                </c:pt>
                <c:pt idx="641">
                  <c:v>0.3010299956639812</c:v>
                </c:pt>
                <c:pt idx="642">
                  <c:v>0</c:v>
                </c:pt>
                <c:pt idx="643">
                  <c:v>0</c:v>
                </c:pt>
                <c:pt idx="644">
                  <c:v>0</c:v>
                </c:pt>
                <c:pt idx="645">
                  <c:v>0</c:v>
                </c:pt>
                <c:pt idx="646">
                  <c:v>0</c:v>
                </c:pt>
                <c:pt idx="647">
                  <c:v>0</c:v>
                </c:pt>
                <c:pt idx="648">
                  <c:v>0</c:v>
                </c:pt>
                <c:pt idx="649">
                  <c:v>0.3010299956639812</c:v>
                </c:pt>
                <c:pt idx="650">
                  <c:v>0.3010299956639812</c:v>
                </c:pt>
                <c:pt idx="651">
                  <c:v>0</c:v>
                </c:pt>
                <c:pt idx="652">
                  <c:v>0.47712125471966244</c:v>
                </c:pt>
                <c:pt idx="653">
                  <c:v>0.3010299956639812</c:v>
                </c:pt>
                <c:pt idx="654">
                  <c:v>0</c:v>
                </c:pt>
                <c:pt idx="655">
                  <c:v>0</c:v>
                </c:pt>
                <c:pt idx="656">
                  <c:v>0</c:v>
                </c:pt>
                <c:pt idx="657">
                  <c:v>0</c:v>
                </c:pt>
                <c:pt idx="658">
                  <c:v>0</c:v>
                </c:pt>
                <c:pt idx="659">
                  <c:v>0.3010299956639812</c:v>
                </c:pt>
                <c:pt idx="660">
                  <c:v>0.47712125471966244</c:v>
                </c:pt>
                <c:pt idx="661">
                  <c:v>0</c:v>
                </c:pt>
                <c:pt idx="662">
                  <c:v>0</c:v>
                </c:pt>
                <c:pt idx="663">
                  <c:v>0.3010299956639812</c:v>
                </c:pt>
                <c:pt idx="664">
                  <c:v>0</c:v>
                </c:pt>
                <c:pt idx="665">
                  <c:v>0.3010299956639812</c:v>
                </c:pt>
                <c:pt idx="666">
                  <c:v>0</c:v>
                </c:pt>
                <c:pt idx="667">
                  <c:v>0</c:v>
                </c:pt>
                <c:pt idx="668">
                  <c:v>0.47712125471966244</c:v>
                </c:pt>
                <c:pt idx="669">
                  <c:v>0</c:v>
                </c:pt>
                <c:pt idx="670">
                  <c:v>0.3010299956639812</c:v>
                </c:pt>
                <c:pt idx="671">
                  <c:v>0.3010299956639812</c:v>
                </c:pt>
                <c:pt idx="672">
                  <c:v>0</c:v>
                </c:pt>
                <c:pt idx="673">
                  <c:v>0.47712125471966244</c:v>
                </c:pt>
                <c:pt idx="674">
                  <c:v>0.3010299956639812</c:v>
                </c:pt>
                <c:pt idx="675">
                  <c:v>0.3010299956639812</c:v>
                </c:pt>
                <c:pt idx="676">
                  <c:v>0.47712125471966244</c:v>
                </c:pt>
                <c:pt idx="677">
                  <c:v>0.3010299956639812</c:v>
                </c:pt>
                <c:pt idx="678">
                  <c:v>0</c:v>
                </c:pt>
                <c:pt idx="679">
                  <c:v>0</c:v>
                </c:pt>
                <c:pt idx="680">
                  <c:v>0</c:v>
                </c:pt>
                <c:pt idx="681">
                  <c:v>0</c:v>
                </c:pt>
                <c:pt idx="682">
                  <c:v>0</c:v>
                </c:pt>
                <c:pt idx="683">
                  <c:v>0.3010299956639812</c:v>
                </c:pt>
                <c:pt idx="684">
                  <c:v>0</c:v>
                </c:pt>
                <c:pt idx="685">
                  <c:v>0</c:v>
                </c:pt>
                <c:pt idx="686">
                  <c:v>0.47712125471966244</c:v>
                </c:pt>
                <c:pt idx="687">
                  <c:v>0</c:v>
                </c:pt>
                <c:pt idx="688">
                  <c:v>0</c:v>
                </c:pt>
                <c:pt idx="689">
                  <c:v>0</c:v>
                </c:pt>
                <c:pt idx="690">
                  <c:v>0</c:v>
                </c:pt>
                <c:pt idx="691">
                  <c:v>0</c:v>
                </c:pt>
                <c:pt idx="692">
                  <c:v>0</c:v>
                </c:pt>
                <c:pt idx="693">
                  <c:v>0</c:v>
                </c:pt>
                <c:pt idx="694">
                  <c:v>0</c:v>
                </c:pt>
                <c:pt idx="695">
                  <c:v>0</c:v>
                </c:pt>
                <c:pt idx="696">
                  <c:v>0</c:v>
                </c:pt>
                <c:pt idx="697">
                  <c:v>0</c:v>
                </c:pt>
                <c:pt idx="698">
                  <c:v>0</c:v>
                </c:pt>
                <c:pt idx="699">
                  <c:v>0</c:v>
                </c:pt>
                <c:pt idx="700">
                  <c:v>0</c:v>
                </c:pt>
                <c:pt idx="701">
                  <c:v>0</c:v>
                </c:pt>
                <c:pt idx="702">
                  <c:v>0</c:v>
                </c:pt>
                <c:pt idx="703">
                  <c:v>0</c:v>
                </c:pt>
                <c:pt idx="704">
                  <c:v>0</c:v>
                </c:pt>
                <c:pt idx="705">
                  <c:v>0</c:v>
                </c:pt>
                <c:pt idx="706">
                  <c:v>0</c:v>
                </c:pt>
                <c:pt idx="707">
                  <c:v>0</c:v>
                </c:pt>
                <c:pt idx="708">
                  <c:v>0</c:v>
                </c:pt>
                <c:pt idx="709">
                  <c:v>0</c:v>
                </c:pt>
                <c:pt idx="710">
                  <c:v>0.3010299956639812</c:v>
                </c:pt>
                <c:pt idx="711">
                  <c:v>0</c:v>
                </c:pt>
                <c:pt idx="712">
                  <c:v>0</c:v>
                </c:pt>
                <c:pt idx="713">
                  <c:v>0</c:v>
                </c:pt>
                <c:pt idx="714">
                  <c:v>0.3010299956639812</c:v>
                </c:pt>
                <c:pt idx="715">
                  <c:v>0</c:v>
                </c:pt>
                <c:pt idx="716">
                  <c:v>0</c:v>
                </c:pt>
                <c:pt idx="717">
                  <c:v>0.3010299956639812</c:v>
                </c:pt>
                <c:pt idx="718">
                  <c:v>0</c:v>
                </c:pt>
                <c:pt idx="719">
                  <c:v>0</c:v>
                </c:pt>
                <c:pt idx="720">
                  <c:v>0</c:v>
                </c:pt>
                <c:pt idx="721">
                  <c:v>0.3010299956639812</c:v>
                </c:pt>
                <c:pt idx="722">
                  <c:v>0</c:v>
                </c:pt>
                <c:pt idx="723">
                  <c:v>0</c:v>
                </c:pt>
                <c:pt idx="724">
                  <c:v>0.3010299956639812</c:v>
                </c:pt>
                <c:pt idx="725">
                  <c:v>0</c:v>
                </c:pt>
                <c:pt idx="726">
                  <c:v>0</c:v>
                </c:pt>
                <c:pt idx="727">
                  <c:v>0.3010299956639812</c:v>
                </c:pt>
                <c:pt idx="728">
                  <c:v>0</c:v>
                </c:pt>
                <c:pt idx="729">
                  <c:v>0</c:v>
                </c:pt>
                <c:pt idx="730">
                  <c:v>0</c:v>
                </c:pt>
                <c:pt idx="731">
                  <c:v>0</c:v>
                </c:pt>
                <c:pt idx="732">
                  <c:v>0</c:v>
                </c:pt>
                <c:pt idx="733">
                  <c:v>0</c:v>
                </c:pt>
                <c:pt idx="734">
                  <c:v>0</c:v>
                </c:pt>
                <c:pt idx="735">
                  <c:v>0.3010299956639812</c:v>
                </c:pt>
                <c:pt idx="736">
                  <c:v>0</c:v>
                </c:pt>
                <c:pt idx="737">
                  <c:v>0</c:v>
                </c:pt>
                <c:pt idx="738">
                  <c:v>0</c:v>
                </c:pt>
                <c:pt idx="739">
                  <c:v>0</c:v>
                </c:pt>
                <c:pt idx="740">
                  <c:v>0</c:v>
                </c:pt>
                <c:pt idx="741">
                  <c:v>0</c:v>
                </c:pt>
                <c:pt idx="742">
                  <c:v>0</c:v>
                </c:pt>
                <c:pt idx="743">
                  <c:v>0</c:v>
                </c:pt>
                <c:pt idx="744">
                  <c:v>0</c:v>
                </c:pt>
                <c:pt idx="745">
                  <c:v>0</c:v>
                </c:pt>
                <c:pt idx="746">
                  <c:v>0</c:v>
                </c:pt>
                <c:pt idx="747">
                  <c:v>0</c:v>
                </c:pt>
                <c:pt idx="748">
                  <c:v>0</c:v>
                </c:pt>
                <c:pt idx="749">
                  <c:v>0</c:v>
                </c:pt>
                <c:pt idx="750">
                  <c:v>0</c:v>
                </c:pt>
                <c:pt idx="751">
                  <c:v>0</c:v>
                </c:pt>
                <c:pt idx="752">
                  <c:v>0</c:v>
                </c:pt>
                <c:pt idx="753">
                  <c:v>0</c:v>
                </c:pt>
                <c:pt idx="754">
                  <c:v>0</c:v>
                </c:pt>
                <c:pt idx="755">
                  <c:v>0</c:v>
                </c:pt>
                <c:pt idx="756">
                  <c:v>0</c:v>
                </c:pt>
                <c:pt idx="757">
                  <c:v>0</c:v>
                </c:pt>
                <c:pt idx="758">
                  <c:v>0</c:v>
                </c:pt>
                <c:pt idx="759">
                  <c:v>0</c:v>
                </c:pt>
                <c:pt idx="760">
                  <c:v>0</c:v>
                </c:pt>
                <c:pt idx="761">
                  <c:v>0</c:v>
                </c:pt>
                <c:pt idx="762">
                  <c:v>0</c:v>
                </c:pt>
                <c:pt idx="763">
                  <c:v>0</c:v>
                </c:pt>
                <c:pt idx="764">
                  <c:v>0</c:v>
                </c:pt>
                <c:pt idx="765">
                  <c:v>0</c:v>
                </c:pt>
                <c:pt idx="766">
                  <c:v>0</c:v>
                </c:pt>
                <c:pt idx="767">
                  <c:v>0</c:v>
                </c:pt>
                <c:pt idx="768">
                  <c:v>0</c:v>
                </c:pt>
                <c:pt idx="769">
                  <c:v>0</c:v>
                </c:pt>
                <c:pt idx="770">
                  <c:v>0</c:v>
                </c:pt>
                <c:pt idx="771">
                  <c:v>0</c:v>
                </c:pt>
                <c:pt idx="772">
                  <c:v>0</c:v>
                </c:pt>
                <c:pt idx="773">
                  <c:v>0</c:v>
                </c:pt>
                <c:pt idx="774">
                  <c:v>0</c:v>
                </c:pt>
                <c:pt idx="775">
                  <c:v>0</c:v>
                </c:pt>
                <c:pt idx="776">
                  <c:v>0</c:v>
                </c:pt>
                <c:pt idx="777">
                  <c:v>0</c:v>
                </c:pt>
                <c:pt idx="778">
                  <c:v>0</c:v>
                </c:pt>
              </c:numCache>
            </c:numRef>
          </c:yVal>
          <c:smooth val="0"/>
        </c:ser>
        <c:dLbls>
          <c:showLegendKey val="0"/>
          <c:showVal val="0"/>
          <c:showCatName val="0"/>
          <c:showSerName val="0"/>
          <c:showPercent val="0"/>
          <c:showBubbleSize val="0"/>
        </c:dLbls>
        <c:axId val="1058830640"/>
        <c:axId val="1058833904"/>
      </c:scatterChart>
      <c:valAx>
        <c:axId val="1058830640"/>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Length of </a:t>
                </a:r>
                <a:r>
                  <a:rPr lang="en-US" sz="900" b="1" i="0" u="none" strike="noStrike" baseline="0">
                    <a:effectLst/>
                  </a:rPr>
                  <a:t>EventStreams</a:t>
                </a:r>
                <a:endParaRPr lang="en-US"/>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058833904"/>
        <c:crosses val="autoZero"/>
        <c:crossBetween val="midCat"/>
      </c:valAx>
      <c:valAx>
        <c:axId val="1058833904"/>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log-count of  EventStreams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058830640"/>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sz="1600"/>
              <a:t>LENGTH OF EVENT STREAMS</a:t>
            </a:r>
            <a:r>
              <a:rPr lang="en-US" sz="1600" baseline="0"/>
              <a:t> vs % OF EXECUTION ROAMING  </a:t>
            </a:r>
            <a:endParaRPr lang="en-US" sz="1600"/>
          </a:p>
        </c:rich>
      </c:tx>
      <c:layout>
        <c:manualLayout>
          <c:xMode val="edge"/>
          <c:yMode val="edge"/>
          <c:x val="0.13650399443004901"/>
          <c:y val="1.5252621544327931E-2"/>
        </c:manualLayout>
      </c:layout>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manualLayout>
          <c:layoutTarget val="inner"/>
          <c:xMode val="edge"/>
          <c:yMode val="edge"/>
          <c:x val="0.12693743236751442"/>
          <c:y val="0.1289729114049423"/>
          <c:w val="0.76029980778246653"/>
          <c:h val="0.70018347942356274"/>
        </c:manualLayout>
      </c:layout>
      <c:scatterChart>
        <c:scatterStyle val="lineMarker"/>
        <c:varyColors val="0"/>
        <c:ser>
          <c:idx val="0"/>
          <c:order val="0"/>
          <c:tx>
            <c:strRef>
              <c:f>Sheet4!$C$1</c:f>
              <c:strCache>
                <c:ptCount val="1"/>
                <c:pt idx="0">
                  <c:v>NORMAL DAY</c:v>
                </c:pt>
              </c:strCache>
            </c:strRef>
          </c:tx>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Sheet4!$A$2:$A$49</c:f>
              <c:numCache>
                <c:formatCode>General</c:formatCode>
                <c:ptCount val="48"/>
                <c:pt idx="0">
                  <c:v>2</c:v>
                </c:pt>
                <c:pt idx="1">
                  <c:v>3</c:v>
                </c:pt>
                <c:pt idx="2">
                  <c:v>4</c:v>
                </c:pt>
                <c:pt idx="3">
                  <c:v>5</c:v>
                </c:pt>
                <c:pt idx="4">
                  <c:v>6</c:v>
                </c:pt>
                <c:pt idx="5">
                  <c:v>7</c:v>
                </c:pt>
                <c:pt idx="6">
                  <c:v>8</c:v>
                </c:pt>
                <c:pt idx="7">
                  <c:v>9</c:v>
                </c:pt>
                <c:pt idx="8">
                  <c:v>10</c:v>
                </c:pt>
                <c:pt idx="9">
                  <c:v>11</c:v>
                </c:pt>
                <c:pt idx="10">
                  <c:v>12</c:v>
                </c:pt>
                <c:pt idx="11">
                  <c:v>13</c:v>
                </c:pt>
                <c:pt idx="12">
                  <c:v>14</c:v>
                </c:pt>
                <c:pt idx="13">
                  <c:v>19</c:v>
                </c:pt>
                <c:pt idx="14">
                  <c:v>21</c:v>
                </c:pt>
                <c:pt idx="15">
                  <c:v>22</c:v>
                </c:pt>
                <c:pt idx="16">
                  <c:v>24</c:v>
                </c:pt>
                <c:pt idx="17">
                  <c:v>25</c:v>
                </c:pt>
                <c:pt idx="18">
                  <c:v>26</c:v>
                </c:pt>
                <c:pt idx="19">
                  <c:v>32</c:v>
                </c:pt>
                <c:pt idx="20">
                  <c:v>33</c:v>
                </c:pt>
                <c:pt idx="21">
                  <c:v>38</c:v>
                </c:pt>
                <c:pt idx="22">
                  <c:v>47</c:v>
                </c:pt>
                <c:pt idx="23">
                  <c:v>50</c:v>
                </c:pt>
                <c:pt idx="24">
                  <c:v>53</c:v>
                </c:pt>
                <c:pt idx="25">
                  <c:v>54</c:v>
                </c:pt>
                <c:pt idx="26">
                  <c:v>55</c:v>
                </c:pt>
                <c:pt idx="27">
                  <c:v>62</c:v>
                </c:pt>
                <c:pt idx="28">
                  <c:v>66</c:v>
                </c:pt>
                <c:pt idx="29">
                  <c:v>79</c:v>
                </c:pt>
                <c:pt idx="30">
                  <c:v>80</c:v>
                </c:pt>
                <c:pt idx="31">
                  <c:v>81</c:v>
                </c:pt>
                <c:pt idx="32">
                  <c:v>82</c:v>
                </c:pt>
                <c:pt idx="33">
                  <c:v>83</c:v>
                </c:pt>
                <c:pt idx="34">
                  <c:v>84</c:v>
                </c:pt>
                <c:pt idx="35">
                  <c:v>85</c:v>
                </c:pt>
                <c:pt idx="36">
                  <c:v>86</c:v>
                </c:pt>
                <c:pt idx="37">
                  <c:v>87</c:v>
                </c:pt>
                <c:pt idx="38">
                  <c:v>88</c:v>
                </c:pt>
                <c:pt idx="39">
                  <c:v>89</c:v>
                </c:pt>
                <c:pt idx="40">
                  <c:v>90</c:v>
                </c:pt>
                <c:pt idx="41">
                  <c:v>91</c:v>
                </c:pt>
                <c:pt idx="42">
                  <c:v>92</c:v>
                </c:pt>
                <c:pt idx="43">
                  <c:v>93</c:v>
                </c:pt>
                <c:pt idx="44">
                  <c:v>94</c:v>
                </c:pt>
                <c:pt idx="45">
                  <c:v>95</c:v>
                </c:pt>
                <c:pt idx="46">
                  <c:v>152</c:v>
                </c:pt>
                <c:pt idx="47">
                  <c:v>212</c:v>
                </c:pt>
              </c:numCache>
            </c:numRef>
          </c:xVal>
          <c:yVal>
            <c:numRef>
              <c:f>Sheet4!$C$2:$C$49</c:f>
              <c:numCache>
                <c:formatCode>General</c:formatCode>
                <c:ptCount val="48"/>
                <c:pt idx="0">
                  <c:v>35.482357082098964</c:v>
                </c:pt>
                <c:pt idx="1">
                  <c:v>10.166309799665621</c:v>
                </c:pt>
                <c:pt idx="2">
                  <c:v>26.509840729768573</c:v>
                </c:pt>
                <c:pt idx="3">
                  <c:v>1.5604376264922417</c:v>
                </c:pt>
                <c:pt idx="4">
                  <c:v>1.2436570557005837</c:v>
                </c:pt>
                <c:pt idx="5">
                  <c:v>1.1351303786701081</c:v>
                </c:pt>
                <c:pt idx="6">
                  <c:v>2.1353356994104362</c:v>
                </c:pt>
                <c:pt idx="7">
                  <c:v>1.5604376264922417</c:v>
                </c:pt>
                <c:pt idx="8">
                  <c:v>2.8275599096588744</c:v>
                </c:pt>
                <c:pt idx="9">
                  <c:v>2.4931804182676798</c:v>
                </c:pt>
                <c:pt idx="10">
                  <c:v>0.97967324670753531</c:v>
                </c:pt>
                <c:pt idx="11">
                  <c:v>2.9331534332560937E-3</c:v>
                </c:pt>
                <c:pt idx="12">
                  <c:v>5.8663068665121875E-3</c:v>
                </c:pt>
                <c:pt idx="13">
                  <c:v>1.5428387058927053</c:v>
                </c:pt>
                <c:pt idx="14">
                  <c:v>2.9331534332560937E-3</c:v>
                </c:pt>
                <c:pt idx="15">
                  <c:v>2.9331534332560937E-3</c:v>
                </c:pt>
                <c:pt idx="16">
                  <c:v>0.26985011585956059</c:v>
                </c:pt>
                <c:pt idx="17">
                  <c:v>0.59836330038424312</c:v>
                </c:pt>
                <c:pt idx="18">
                  <c:v>2.1763998474760213</c:v>
                </c:pt>
                <c:pt idx="19">
                  <c:v>2.9331534332560937E-3</c:v>
                </c:pt>
                <c:pt idx="20">
                  <c:v>1.5105740181268883</c:v>
                </c:pt>
                <c:pt idx="21">
                  <c:v>1.5457718593259613</c:v>
                </c:pt>
                <c:pt idx="22">
                  <c:v>4.106414806558531E-2</c:v>
                </c:pt>
                <c:pt idx="23">
                  <c:v>2.9331534332560937E-3</c:v>
                </c:pt>
                <c:pt idx="24">
                  <c:v>2.9331534332560937E-3</c:v>
                </c:pt>
                <c:pt idx="25">
                  <c:v>3.0915437186519226</c:v>
                </c:pt>
                <c:pt idx="26">
                  <c:v>2.9331534332560937E-3</c:v>
                </c:pt>
                <c:pt idx="27">
                  <c:v>1.5457718593259613</c:v>
                </c:pt>
                <c:pt idx="28">
                  <c:v>2.9331534332560937E-3</c:v>
                </c:pt>
                <c:pt idx="29">
                  <c:v>3.2264687765817028E-2</c:v>
                </c:pt>
                <c:pt idx="30">
                  <c:v>8.5061449564426711E-2</c:v>
                </c:pt>
                <c:pt idx="31">
                  <c:v>3.5197841199073127E-2</c:v>
                </c:pt>
                <c:pt idx="32">
                  <c:v>7.0395682398146253E-2</c:v>
                </c:pt>
                <c:pt idx="33">
                  <c:v>2.6398380899304841E-2</c:v>
                </c:pt>
                <c:pt idx="34">
                  <c:v>7.9195142697914528E-2</c:v>
                </c:pt>
                <c:pt idx="35">
                  <c:v>0.41357463408910922</c:v>
                </c:pt>
                <c:pt idx="36">
                  <c:v>0.53090077141935299</c:v>
                </c:pt>
                <c:pt idx="37">
                  <c:v>0.12612559763001202</c:v>
                </c:pt>
                <c:pt idx="38">
                  <c:v>3.8130994632329218E-2</c:v>
                </c:pt>
                <c:pt idx="39">
                  <c:v>1.1732613733024375E-2</c:v>
                </c:pt>
                <c:pt idx="40">
                  <c:v>1.7598920599536563E-2</c:v>
                </c:pt>
                <c:pt idx="41">
                  <c:v>4.106414806558531E-2</c:v>
                </c:pt>
                <c:pt idx="42">
                  <c:v>1.4665767166280468E-2</c:v>
                </c:pt>
                <c:pt idx="43">
                  <c:v>8.7994602997682816E-3</c:v>
                </c:pt>
                <c:pt idx="44">
                  <c:v>1.1732613733024375E-2</c:v>
                </c:pt>
                <c:pt idx="45">
                  <c:v>5.8663068665121875E-3</c:v>
                </c:pt>
                <c:pt idx="46">
                  <c:v>2.9331534332560937E-3</c:v>
                </c:pt>
                <c:pt idx="47">
                  <c:v>2.9331534332560937E-3</c:v>
                </c:pt>
              </c:numCache>
            </c:numRef>
          </c:yVal>
          <c:smooth val="0"/>
        </c:ser>
        <c:ser>
          <c:idx val="1"/>
          <c:order val="1"/>
          <c:tx>
            <c:v>SERVICE OUTAGE DAY</c:v>
          </c:tx>
          <c:spPr>
            <a:ln w="22225" cap="rnd">
              <a:solidFill>
                <a:schemeClr val="accent2"/>
              </a:solid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xVal>
            <c:numRef>
              <c:f>Sheet4!$A$52:$A$68</c:f>
              <c:numCache>
                <c:formatCode>General</c:formatCode>
                <c:ptCount val="17"/>
                <c:pt idx="0">
                  <c:v>1</c:v>
                </c:pt>
                <c:pt idx="1">
                  <c:v>2</c:v>
                </c:pt>
                <c:pt idx="2">
                  <c:v>3</c:v>
                </c:pt>
                <c:pt idx="3">
                  <c:v>4</c:v>
                </c:pt>
                <c:pt idx="4">
                  <c:v>5</c:v>
                </c:pt>
                <c:pt idx="5">
                  <c:v>6</c:v>
                </c:pt>
                <c:pt idx="6">
                  <c:v>7</c:v>
                </c:pt>
                <c:pt idx="7">
                  <c:v>10</c:v>
                </c:pt>
                <c:pt idx="8">
                  <c:v>11</c:v>
                </c:pt>
                <c:pt idx="9">
                  <c:v>14</c:v>
                </c:pt>
                <c:pt idx="10">
                  <c:v>15</c:v>
                </c:pt>
                <c:pt idx="11">
                  <c:v>19</c:v>
                </c:pt>
                <c:pt idx="12">
                  <c:v>21</c:v>
                </c:pt>
                <c:pt idx="13">
                  <c:v>24</c:v>
                </c:pt>
                <c:pt idx="14">
                  <c:v>30</c:v>
                </c:pt>
                <c:pt idx="15">
                  <c:v>32</c:v>
                </c:pt>
                <c:pt idx="16">
                  <c:v>56</c:v>
                </c:pt>
              </c:numCache>
            </c:numRef>
          </c:xVal>
          <c:yVal>
            <c:numRef>
              <c:f>Sheet4!$C$52:$C$68</c:f>
              <c:numCache>
                <c:formatCode>General</c:formatCode>
                <c:ptCount val="17"/>
                <c:pt idx="0">
                  <c:v>0.12730579371265263</c:v>
                </c:pt>
                <c:pt idx="1">
                  <c:v>98.090413094310207</c:v>
                </c:pt>
                <c:pt idx="2">
                  <c:v>1.5120810600155885</c:v>
                </c:pt>
                <c:pt idx="3">
                  <c:v>7.7942322681215899E-3</c:v>
                </c:pt>
                <c:pt idx="4">
                  <c:v>0.20394907768251494</c:v>
                </c:pt>
                <c:pt idx="5">
                  <c:v>6.4951935567679918E-3</c:v>
                </c:pt>
                <c:pt idx="6">
                  <c:v>5.1961548454143936E-3</c:v>
                </c:pt>
                <c:pt idx="7">
                  <c:v>5.1961548454143936E-3</c:v>
                </c:pt>
                <c:pt idx="8">
                  <c:v>5.1961548454143936E-3</c:v>
                </c:pt>
                <c:pt idx="9">
                  <c:v>1.2990387113535984E-3</c:v>
                </c:pt>
                <c:pt idx="10">
                  <c:v>3.897116134060795E-3</c:v>
                </c:pt>
                <c:pt idx="11">
                  <c:v>2.5980774227071968E-3</c:v>
                </c:pt>
                <c:pt idx="12">
                  <c:v>2.5980774227071968E-3</c:v>
                </c:pt>
                <c:pt idx="13">
                  <c:v>5.1961548454143936E-3</c:v>
                </c:pt>
                <c:pt idx="14">
                  <c:v>1.0392309690828787E-2</c:v>
                </c:pt>
                <c:pt idx="15">
                  <c:v>5.1961548454143936E-3</c:v>
                </c:pt>
                <c:pt idx="16">
                  <c:v>5.1961548454143936E-3</c:v>
                </c:pt>
              </c:numCache>
            </c:numRef>
          </c:yVal>
          <c:smooth val="0"/>
        </c:ser>
        <c:dLbls>
          <c:showLegendKey val="0"/>
          <c:showVal val="0"/>
          <c:showCatName val="0"/>
          <c:showSerName val="0"/>
          <c:showPercent val="0"/>
          <c:showBubbleSize val="0"/>
        </c:dLbls>
        <c:axId val="1058821392"/>
        <c:axId val="1058826832"/>
      </c:scatterChart>
      <c:valAx>
        <c:axId val="1058821392"/>
        <c:scaling>
          <c:logBase val="2"/>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sz="1900" dirty="0"/>
                  <a:t/>
                </a:r>
                <a:br>
                  <a:rPr lang="en-US" sz="1900" dirty="0"/>
                </a:br>
                <a:r>
                  <a:rPr lang="en-US" sz="1900" dirty="0"/>
                  <a:t>LENGTH Of EVENT STREAMS</a:t>
                </a:r>
              </a:p>
            </c:rich>
          </c:tx>
          <c:layout>
            <c:manualLayout>
              <c:xMode val="edge"/>
              <c:yMode val="edge"/>
              <c:x val="0.32100986775691492"/>
              <c:y val="0.93292447473026685"/>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1400" b="0" i="0" u="none" strike="noStrike" kern="1200" baseline="0">
                <a:solidFill>
                  <a:schemeClr val="lt1">
                    <a:lumMod val="75000"/>
                  </a:schemeClr>
                </a:solidFill>
                <a:latin typeface="+mn-lt"/>
                <a:ea typeface="+mn-ea"/>
                <a:cs typeface="+mn-cs"/>
              </a:defRPr>
            </a:pPr>
            <a:endParaRPr lang="en-US"/>
          </a:p>
        </c:txPr>
        <c:crossAx val="1058826832"/>
        <c:crosses val="autoZero"/>
        <c:crossBetween val="midCat"/>
        <c:majorUnit val="2"/>
      </c:valAx>
      <c:valAx>
        <c:axId val="1058826832"/>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sz="1600"/>
                  <a:t>% OF EXECUTION</a:t>
                </a:r>
              </a:p>
            </c:rich>
          </c:tx>
          <c:layout>
            <c:manualLayout>
              <c:xMode val="edge"/>
              <c:yMode val="edge"/>
              <c:x val="1.4600620835857057E-2"/>
              <c:y val="0.20065907434483807"/>
            </c:manualLayout>
          </c:layout>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1400" b="0" i="0" u="none" strike="noStrike" kern="1200" baseline="0">
                <a:solidFill>
                  <a:schemeClr val="lt1">
                    <a:lumMod val="75000"/>
                  </a:schemeClr>
                </a:solidFill>
                <a:latin typeface="+mn-lt"/>
                <a:ea typeface="+mn-ea"/>
                <a:cs typeface="+mn-cs"/>
              </a:defRPr>
            </a:pPr>
            <a:endParaRPr lang="en-US"/>
          </a:p>
        </c:txPr>
        <c:crossAx val="1058821392"/>
        <c:crosses val="autoZero"/>
        <c:crossBetween val="midCat"/>
      </c:valAx>
      <c:spPr>
        <a:noFill/>
        <a:ln>
          <a:noFill/>
        </a:ln>
        <a:effectLst/>
      </c:spPr>
    </c:plotArea>
    <c:legend>
      <c:legendPos val="r"/>
      <c:layout>
        <c:manualLayout>
          <c:xMode val="edge"/>
          <c:yMode val="edge"/>
          <c:x val="0.63946090997187643"/>
          <c:y val="0.26873402368588306"/>
          <c:w val="0.25703890184596329"/>
          <c:h val="0.1929863807559832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4">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Nexus EventStreams</a:t>
            </a:r>
            <a:r>
              <a:rPr lang="en-US" baseline="0"/>
              <a:t> T</a:t>
            </a:r>
            <a:r>
              <a:rPr lang="en-US"/>
              <a:t>imespan vs log-count</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lineMarker"/>
        <c:varyColors val="0"/>
        <c:ser>
          <c:idx val="0"/>
          <c:order val="0"/>
          <c:tx>
            <c:strRef>
              <c:f>'Timespan of streams -Nexus'!$D$1</c:f>
              <c:strCache>
                <c:ptCount val="1"/>
                <c:pt idx="0">
                  <c:v>log-count</c:v>
                </c:pt>
              </c:strCache>
            </c:strRef>
          </c:tx>
          <c:spPr>
            <a:ln w="25400" cap="rnd">
              <a:no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'Timespan of streams -Nexus'!$A$2:$A$108</c:f>
              <c:numCache>
                <c:formatCode>General</c:formatCode>
                <c:ptCount val="107"/>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23</c:v>
                </c:pt>
                <c:pt idx="23">
                  <c:v>24</c:v>
                </c:pt>
                <c:pt idx="24">
                  <c:v>26</c:v>
                </c:pt>
                <c:pt idx="25">
                  <c:v>27</c:v>
                </c:pt>
                <c:pt idx="26">
                  <c:v>28</c:v>
                </c:pt>
                <c:pt idx="27">
                  <c:v>30</c:v>
                </c:pt>
                <c:pt idx="28">
                  <c:v>31</c:v>
                </c:pt>
                <c:pt idx="29">
                  <c:v>37</c:v>
                </c:pt>
                <c:pt idx="30">
                  <c:v>39</c:v>
                </c:pt>
                <c:pt idx="31">
                  <c:v>41</c:v>
                </c:pt>
                <c:pt idx="32">
                  <c:v>42</c:v>
                </c:pt>
                <c:pt idx="33">
                  <c:v>43</c:v>
                </c:pt>
                <c:pt idx="34">
                  <c:v>44</c:v>
                </c:pt>
                <c:pt idx="35">
                  <c:v>45</c:v>
                </c:pt>
                <c:pt idx="36">
                  <c:v>46</c:v>
                </c:pt>
                <c:pt idx="37">
                  <c:v>47</c:v>
                </c:pt>
                <c:pt idx="38">
                  <c:v>48</c:v>
                </c:pt>
                <c:pt idx="39">
                  <c:v>49</c:v>
                </c:pt>
                <c:pt idx="40">
                  <c:v>50</c:v>
                </c:pt>
                <c:pt idx="41">
                  <c:v>51</c:v>
                </c:pt>
                <c:pt idx="42">
                  <c:v>52</c:v>
                </c:pt>
                <c:pt idx="43">
                  <c:v>56</c:v>
                </c:pt>
                <c:pt idx="44">
                  <c:v>58</c:v>
                </c:pt>
                <c:pt idx="45">
                  <c:v>60</c:v>
                </c:pt>
                <c:pt idx="46">
                  <c:v>61</c:v>
                </c:pt>
                <c:pt idx="47">
                  <c:v>62</c:v>
                </c:pt>
                <c:pt idx="48">
                  <c:v>63</c:v>
                </c:pt>
                <c:pt idx="49">
                  <c:v>65</c:v>
                </c:pt>
                <c:pt idx="50">
                  <c:v>66</c:v>
                </c:pt>
                <c:pt idx="51">
                  <c:v>67</c:v>
                </c:pt>
                <c:pt idx="52">
                  <c:v>68</c:v>
                </c:pt>
                <c:pt idx="53">
                  <c:v>69</c:v>
                </c:pt>
                <c:pt idx="54">
                  <c:v>70</c:v>
                </c:pt>
                <c:pt idx="55">
                  <c:v>71</c:v>
                </c:pt>
                <c:pt idx="56">
                  <c:v>73</c:v>
                </c:pt>
                <c:pt idx="57">
                  <c:v>74</c:v>
                </c:pt>
                <c:pt idx="58">
                  <c:v>75</c:v>
                </c:pt>
                <c:pt idx="59">
                  <c:v>76</c:v>
                </c:pt>
                <c:pt idx="60">
                  <c:v>77</c:v>
                </c:pt>
                <c:pt idx="61">
                  <c:v>78</c:v>
                </c:pt>
                <c:pt idx="62">
                  <c:v>79</c:v>
                </c:pt>
                <c:pt idx="63">
                  <c:v>81</c:v>
                </c:pt>
                <c:pt idx="64">
                  <c:v>82</c:v>
                </c:pt>
                <c:pt idx="65">
                  <c:v>83</c:v>
                </c:pt>
                <c:pt idx="66">
                  <c:v>85</c:v>
                </c:pt>
                <c:pt idx="67">
                  <c:v>86</c:v>
                </c:pt>
                <c:pt idx="68">
                  <c:v>88</c:v>
                </c:pt>
                <c:pt idx="69">
                  <c:v>93</c:v>
                </c:pt>
                <c:pt idx="70">
                  <c:v>95</c:v>
                </c:pt>
                <c:pt idx="71">
                  <c:v>99</c:v>
                </c:pt>
                <c:pt idx="72">
                  <c:v>100</c:v>
                </c:pt>
                <c:pt idx="73">
                  <c:v>104</c:v>
                </c:pt>
                <c:pt idx="74">
                  <c:v>108</c:v>
                </c:pt>
                <c:pt idx="75">
                  <c:v>109</c:v>
                </c:pt>
                <c:pt idx="76">
                  <c:v>110</c:v>
                </c:pt>
                <c:pt idx="77">
                  <c:v>116</c:v>
                </c:pt>
                <c:pt idx="78">
                  <c:v>125</c:v>
                </c:pt>
                <c:pt idx="79">
                  <c:v>128</c:v>
                </c:pt>
                <c:pt idx="80">
                  <c:v>140</c:v>
                </c:pt>
                <c:pt idx="81">
                  <c:v>150</c:v>
                </c:pt>
                <c:pt idx="82">
                  <c:v>154</c:v>
                </c:pt>
                <c:pt idx="83">
                  <c:v>159</c:v>
                </c:pt>
                <c:pt idx="84">
                  <c:v>161</c:v>
                </c:pt>
                <c:pt idx="85">
                  <c:v>162</c:v>
                </c:pt>
                <c:pt idx="86">
                  <c:v>171</c:v>
                </c:pt>
                <c:pt idx="87">
                  <c:v>172</c:v>
                </c:pt>
                <c:pt idx="88">
                  <c:v>180</c:v>
                </c:pt>
                <c:pt idx="89">
                  <c:v>187</c:v>
                </c:pt>
                <c:pt idx="90">
                  <c:v>189</c:v>
                </c:pt>
                <c:pt idx="91">
                  <c:v>200</c:v>
                </c:pt>
                <c:pt idx="92">
                  <c:v>201</c:v>
                </c:pt>
                <c:pt idx="93">
                  <c:v>217</c:v>
                </c:pt>
                <c:pt idx="94">
                  <c:v>241</c:v>
                </c:pt>
                <c:pt idx="95">
                  <c:v>4045</c:v>
                </c:pt>
                <c:pt idx="96">
                  <c:v>4046</c:v>
                </c:pt>
                <c:pt idx="97">
                  <c:v>4047</c:v>
                </c:pt>
                <c:pt idx="98">
                  <c:v>4048</c:v>
                </c:pt>
                <c:pt idx="99">
                  <c:v>4049</c:v>
                </c:pt>
                <c:pt idx="100">
                  <c:v>4050</c:v>
                </c:pt>
                <c:pt idx="101">
                  <c:v>4057</c:v>
                </c:pt>
                <c:pt idx="102">
                  <c:v>4070</c:v>
                </c:pt>
                <c:pt idx="103">
                  <c:v>4073</c:v>
                </c:pt>
                <c:pt idx="104">
                  <c:v>4106</c:v>
                </c:pt>
                <c:pt idx="105">
                  <c:v>4180</c:v>
                </c:pt>
                <c:pt idx="106">
                  <c:v>4241</c:v>
                </c:pt>
              </c:numCache>
            </c:numRef>
          </c:xVal>
          <c:yVal>
            <c:numRef>
              <c:f>'Timespan of streams -Nexus'!$D$2:$D$108</c:f>
              <c:numCache>
                <c:formatCode>General</c:formatCode>
                <c:ptCount val="107"/>
                <c:pt idx="0">
                  <c:v>5.3053126682139977</c:v>
                </c:pt>
                <c:pt idx="1">
                  <c:v>3.13640344813399</c:v>
                </c:pt>
                <c:pt idx="2">
                  <c:v>2.6857417386022635</c:v>
                </c:pt>
                <c:pt idx="3">
                  <c:v>2.6493348587121419</c:v>
                </c:pt>
                <c:pt idx="4">
                  <c:v>2.6522463410033232</c:v>
                </c:pt>
                <c:pt idx="5">
                  <c:v>2.61066016308988</c:v>
                </c:pt>
                <c:pt idx="6">
                  <c:v>2.6085260335771943</c:v>
                </c:pt>
                <c:pt idx="7">
                  <c:v>2.6180480967120925</c:v>
                </c:pt>
                <c:pt idx="8">
                  <c:v>2.6063813651106051</c:v>
                </c:pt>
                <c:pt idx="9">
                  <c:v>2.5611013836490559</c:v>
                </c:pt>
                <c:pt idx="10">
                  <c:v>2.4409090820652177</c:v>
                </c:pt>
                <c:pt idx="11">
                  <c:v>1.5185139398778875</c:v>
                </c:pt>
                <c:pt idx="12">
                  <c:v>0.3010299956639812</c:v>
                </c:pt>
                <c:pt idx="13">
                  <c:v>0.3010299956639812</c:v>
                </c:pt>
                <c:pt idx="14">
                  <c:v>0.47712125471966244</c:v>
                </c:pt>
                <c:pt idx="15">
                  <c:v>0.3010299956639812</c:v>
                </c:pt>
                <c:pt idx="16">
                  <c:v>0.3010299956639812</c:v>
                </c:pt>
                <c:pt idx="17">
                  <c:v>0</c:v>
                </c:pt>
                <c:pt idx="18">
                  <c:v>1</c:v>
                </c:pt>
                <c:pt idx="19">
                  <c:v>0</c:v>
                </c:pt>
                <c:pt idx="20">
                  <c:v>0.3010299956639812</c:v>
                </c:pt>
                <c:pt idx="21">
                  <c:v>0.6020599913279624</c:v>
                </c:pt>
                <c:pt idx="22">
                  <c:v>0</c:v>
                </c:pt>
                <c:pt idx="23">
                  <c:v>0.3010299956639812</c:v>
                </c:pt>
                <c:pt idx="24">
                  <c:v>0.3010299956639812</c:v>
                </c:pt>
                <c:pt idx="25">
                  <c:v>0.3010299956639812</c:v>
                </c:pt>
                <c:pt idx="26">
                  <c:v>0.3010299956639812</c:v>
                </c:pt>
                <c:pt idx="27">
                  <c:v>1.7708520116421442</c:v>
                </c:pt>
                <c:pt idx="28">
                  <c:v>0.77815125038364363</c:v>
                </c:pt>
                <c:pt idx="29">
                  <c:v>0</c:v>
                </c:pt>
                <c:pt idx="30">
                  <c:v>0</c:v>
                </c:pt>
                <c:pt idx="31">
                  <c:v>1.3222192947339193</c:v>
                </c:pt>
                <c:pt idx="32">
                  <c:v>1.2041199826559248</c:v>
                </c:pt>
                <c:pt idx="33">
                  <c:v>1.505149978319906</c:v>
                </c:pt>
                <c:pt idx="34">
                  <c:v>1.3222192947339193</c:v>
                </c:pt>
                <c:pt idx="35">
                  <c:v>1.5185139398778875</c:v>
                </c:pt>
                <c:pt idx="36">
                  <c:v>1.6127838567197355</c:v>
                </c:pt>
                <c:pt idx="37">
                  <c:v>1.6812412373755872</c:v>
                </c:pt>
                <c:pt idx="38">
                  <c:v>1.7634279935629373</c:v>
                </c:pt>
                <c:pt idx="39">
                  <c:v>1.8633228601204559</c:v>
                </c:pt>
                <c:pt idx="40">
                  <c:v>1.6989700043360187</c:v>
                </c:pt>
                <c:pt idx="41">
                  <c:v>0.84509804001425681</c:v>
                </c:pt>
                <c:pt idx="42">
                  <c:v>0.3010299956639812</c:v>
                </c:pt>
                <c:pt idx="43">
                  <c:v>0.3010299956639812</c:v>
                </c:pt>
                <c:pt idx="44">
                  <c:v>0</c:v>
                </c:pt>
                <c:pt idx="45">
                  <c:v>0</c:v>
                </c:pt>
                <c:pt idx="46">
                  <c:v>0</c:v>
                </c:pt>
                <c:pt idx="47">
                  <c:v>0.3010299956639812</c:v>
                </c:pt>
                <c:pt idx="48">
                  <c:v>0</c:v>
                </c:pt>
                <c:pt idx="49">
                  <c:v>0</c:v>
                </c:pt>
                <c:pt idx="50">
                  <c:v>0</c:v>
                </c:pt>
                <c:pt idx="51">
                  <c:v>0.6020599913279624</c:v>
                </c:pt>
                <c:pt idx="52">
                  <c:v>0.3010299956639812</c:v>
                </c:pt>
                <c:pt idx="53">
                  <c:v>0</c:v>
                </c:pt>
                <c:pt idx="54">
                  <c:v>1.5797835966168101</c:v>
                </c:pt>
                <c:pt idx="55">
                  <c:v>0.95424250943932487</c:v>
                </c:pt>
                <c:pt idx="56">
                  <c:v>0</c:v>
                </c:pt>
                <c:pt idx="57">
                  <c:v>0</c:v>
                </c:pt>
                <c:pt idx="58">
                  <c:v>0</c:v>
                </c:pt>
                <c:pt idx="59">
                  <c:v>0</c:v>
                </c:pt>
                <c:pt idx="60">
                  <c:v>0.3010299956639812</c:v>
                </c:pt>
                <c:pt idx="61">
                  <c:v>0.69897000433601886</c:v>
                </c:pt>
                <c:pt idx="62">
                  <c:v>0</c:v>
                </c:pt>
                <c:pt idx="63">
                  <c:v>0.6020599913279624</c:v>
                </c:pt>
                <c:pt idx="64">
                  <c:v>0.3010299956639812</c:v>
                </c:pt>
                <c:pt idx="65">
                  <c:v>0</c:v>
                </c:pt>
                <c:pt idx="66">
                  <c:v>0</c:v>
                </c:pt>
                <c:pt idx="67">
                  <c:v>0</c:v>
                </c:pt>
                <c:pt idx="68">
                  <c:v>0</c:v>
                </c:pt>
                <c:pt idx="69">
                  <c:v>0</c:v>
                </c:pt>
                <c:pt idx="70">
                  <c:v>0.6020599913279624</c:v>
                </c:pt>
                <c:pt idx="71">
                  <c:v>0</c:v>
                </c:pt>
                <c:pt idx="72">
                  <c:v>0</c:v>
                </c:pt>
                <c:pt idx="73">
                  <c:v>0</c:v>
                </c:pt>
                <c:pt idx="74">
                  <c:v>0</c:v>
                </c:pt>
                <c:pt idx="75">
                  <c:v>0.3010299956639812</c:v>
                </c:pt>
                <c:pt idx="76">
                  <c:v>0</c:v>
                </c:pt>
                <c:pt idx="77">
                  <c:v>0</c:v>
                </c:pt>
                <c:pt idx="78">
                  <c:v>0</c:v>
                </c:pt>
                <c:pt idx="79">
                  <c:v>0</c:v>
                </c:pt>
                <c:pt idx="80">
                  <c:v>0.47712125471966244</c:v>
                </c:pt>
                <c:pt idx="81">
                  <c:v>0</c:v>
                </c:pt>
                <c:pt idx="82">
                  <c:v>0</c:v>
                </c:pt>
                <c:pt idx="83">
                  <c:v>0</c:v>
                </c:pt>
                <c:pt idx="84">
                  <c:v>0</c:v>
                </c:pt>
                <c:pt idx="85">
                  <c:v>0</c:v>
                </c:pt>
                <c:pt idx="86">
                  <c:v>0</c:v>
                </c:pt>
                <c:pt idx="87">
                  <c:v>0</c:v>
                </c:pt>
                <c:pt idx="88">
                  <c:v>0.90308998699194354</c:v>
                </c:pt>
                <c:pt idx="89">
                  <c:v>0</c:v>
                </c:pt>
                <c:pt idx="90">
                  <c:v>0</c:v>
                </c:pt>
                <c:pt idx="91">
                  <c:v>1.3010299956639813</c:v>
                </c:pt>
                <c:pt idx="92">
                  <c:v>1.6812412373755872</c:v>
                </c:pt>
                <c:pt idx="93">
                  <c:v>0</c:v>
                </c:pt>
                <c:pt idx="94">
                  <c:v>0.3010299956639812</c:v>
                </c:pt>
                <c:pt idx="95">
                  <c:v>0.3010299956639812</c:v>
                </c:pt>
                <c:pt idx="96">
                  <c:v>0</c:v>
                </c:pt>
                <c:pt idx="97">
                  <c:v>0</c:v>
                </c:pt>
                <c:pt idx="98">
                  <c:v>0.47712125471966244</c:v>
                </c:pt>
                <c:pt idx="99">
                  <c:v>0</c:v>
                </c:pt>
                <c:pt idx="100">
                  <c:v>0</c:v>
                </c:pt>
                <c:pt idx="101">
                  <c:v>0</c:v>
                </c:pt>
                <c:pt idx="102">
                  <c:v>0</c:v>
                </c:pt>
                <c:pt idx="103">
                  <c:v>0</c:v>
                </c:pt>
                <c:pt idx="104">
                  <c:v>0</c:v>
                </c:pt>
                <c:pt idx="105">
                  <c:v>0.3010299956639812</c:v>
                </c:pt>
                <c:pt idx="106">
                  <c:v>0</c:v>
                </c:pt>
              </c:numCache>
            </c:numRef>
          </c:yVal>
          <c:smooth val="0"/>
        </c:ser>
        <c:dLbls>
          <c:showLegendKey val="0"/>
          <c:showVal val="0"/>
          <c:showCatName val="0"/>
          <c:showSerName val="0"/>
          <c:showPercent val="0"/>
          <c:showBubbleSize val="0"/>
        </c:dLbls>
        <c:axId val="983564112"/>
        <c:axId val="983559760"/>
      </c:scatterChart>
      <c:valAx>
        <c:axId val="983564112"/>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Timespan</a:t>
                </a:r>
                <a:r>
                  <a:rPr lang="en-US" baseline="0"/>
                  <a:t> of Event Streams  in seconds</a:t>
                </a:r>
                <a:endParaRPr lang="en-US"/>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983559760"/>
        <c:crosses val="autoZero"/>
        <c:crossBetween val="midCat"/>
      </c:valAx>
      <c:valAx>
        <c:axId val="983559760"/>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log count of</a:t>
                </a:r>
                <a:r>
                  <a:rPr lang="en-US" baseline="0"/>
                  <a:t>  EventStreams</a:t>
                </a:r>
                <a:endParaRPr lang="en-US"/>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983564112"/>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1" i="0" u="none" strike="noStrike" kern="1200" cap="none" baseline="0">
                <a:solidFill>
                  <a:sysClr val="window" lastClr="FFFFFF">
                    <a:lumMod val="85000"/>
                  </a:sysClr>
                </a:solidFill>
                <a:latin typeface="+mn-lt"/>
                <a:ea typeface="+mn-ea"/>
                <a:cs typeface="+mn-cs"/>
              </a:defRPr>
            </a:pPr>
            <a:r>
              <a:rPr lang="en-US" sz="1540" b="1" i="0" baseline="0">
                <a:effectLst/>
              </a:rPr>
              <a:t>Reading EventStream Timespan log-Time v log-count</a:t>
            </a:r>
            <a:endParaRPr lang="en-US" sz="1540">
              <a:effectLst/>
            </a:endParaRPr>
          </a:p>
        </c:rich>
      </c:tx>
      <c:overlay val="0"/>
      <c:spPr>
        <a:noFill/>
        <a:ln>
          <a:noFill/>
        </a:ln>
        <a:effectLst/>
      </c:spPr>
      <c:txPr>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1" i="0" u="none" strike="noStrike" kern="1200" cap="none" baseline="0">
              <a:solidFill>
                <a:sysClr val="window" lastClr="FFFFFF">
                  <a:lumMod val="85000"/>
                </a:sysClr>
              </a:solidFill>
              <a:latin typeface="+mn-lt"/>
              <a:ea typeface="+mn-ea"/>
              <a:cs typeface="+mn-cs"/>
            </a:defRPr>
          </a:pPr>
          <a:endParaRPr lang="en-US"/>
        </a:p>
      </c:txPr>
    </c:title>
    <c:autoTitleDeleted val="0"/>
    <c:plotArea>
      <c:layout/>
      <c:scatterChart>
        <c:scatterStyle val="lineMarker"/>
        <c:varyColors val="0"/>
        <c:ser>
          <c:idx val="0"/>
          <c:order val="0"/>
          <c:tx>
            <c:strRef>
              <c:f>'Timespan of streams -Reading'!$F$1</c:f>
              <c:strCache>
                <c:ptCount val="1"/>
                <c:pt idx="0">
                  <c:v>log-count</c:v>
                </c:pt>
              </c:strCache>
            </c:strRef>
          </c:tx>
          <c:spPr>
            <a:ln w="25400" cap="rnd">
              <a:no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'Timespan of streams -Reading'!$E$2:$E$1426</c:f>
              <c:numCache>
                <c:formatCode>General</c:formatCode>
                <c:ptCount val="1425"/>
                <c:pt idx="0">
                  <c:v>0</c:v>
                </c:pt>
                <c:pt idx="1">
                  <c:v>0.3010299956639812</c:v>
                </c:pt>
                <c:pt idx="2">
                  <c:v>0.47712125471966244</c:v>
                </c:pt>
                <c:pt idx="3">
                  <c:v>0.6020599913279624</c:v>
                </c:pt>
                <c:pt idx="4">
                  <c:v>0.69897000433601886</c:v>
                </c:pt>
                <c:pt idx="5">
                  <c:v>0.77815125038364363</c:v>
                </c:pt>
                <c:pt idx="6">
                  <c:v>0.84509804001425681</c:v>
                </c:pt>
                <c:pt idx="7">
                  <c:v>0.90308998699194354</c:v>
                </c:pt>
                <c:pt idx="8">
                  <c:v>0.95424250943932487</c:v>
                </c:pt>
                <c:pt idx="9">
                  <c:v>1</c:v>
                </c:pt>
                <c:pt idx="10">
                  <c:v>1.0413926851582251</c:v>
                </c:pt>
                <c:pt idx="11">
                  <c:v>1.0791812460476249</c:v>
                </c:pt>
                <c:pt idx="12">
                  <c:v>1.1139433523068367</c:v>
                </c:pt>
                <c:pt idx="13">
                  <c:v>1.146128035678238</c:v>
                </c:pt>
                <c:pt idx="14">
                  <c:v>1.1760912590556813</c:v>
                </c:pt>
                <c:pt idx="15">
                  <c:v>1.2041199826559248</c:v>
                </c:pt>
                <c:pt idx="16">
                  <c:v>1.2304489213782739</c:v>
                </c:pt>
                <c:pt idx="17">
                  <c:v>1.255272505103306</c:v>
                </c:pt>
                <c:pt idx="18">
                  <c:v>1.2787536009528289</c:v>
                </c:pt>
                <c:pt idx="19">
                  <c:v>1.3010299956639813</c:v>
                </c:pt>
                <c:pt idx="20">
                  <c:v>1.3222192947339193</c:v>
                </c:pt>
                <c:pt idx="21">
                  <c:v>1.3424226808222062</c:v>
                </c:pt>
                <c:pt idx="22">
                  <c:v>1.3617278360175928</c:v>
                </c:pt>
                <c:pt idx="23">
                  <c:v>1.3802112417116059</c:v>
                </c:pt>
                <c:pt idx="24">
                  <c:v>1.3979400086720377</c:v>
                </c:pt>
                <c:pt idx="25">
                  <c:v>1.414973347970818</c:v>
                </c:pt>
                <c:pt idx="26">
                  <c:v>1.4313637641589874</c:v>
                </c:pt>
                <c:pt idx="27">
                  <c:v>1.4471580313422192</c:v>
                </c:pt>
                <c:pt idx="28">
                  <c:v>1.4623979978989561</c:v>
                </c:pt>
                <c:pt idx="29">
                  <c:v>1.4771212547196624</c:v>
                </c:pt>
                <c:pt idx="30">
                  <c:v>1.4913616938342726</c:v>
                </c:pt>
                <c:pt idx="31">
                  <c:v>1.505149978319906</c:v>
                </c:pt>
                <c:pt idx="32">
                  <c:v>1.5185139398778875</c:v>
                </c:pt>
                <c:pt idx="33">
                  <c:v>1.5440680443502757</c:v>
                </c:pt>
                <c:pt idx="34">
                  <c:v>1.5563025007672873</c:v>
                </c:pt>
                <c:pt idx="35">
                  <c:v>1.568201724066995</c:v>
                </c:pt>
                <c:pt idx="36">
                  <c:v>1.5910646070264991</c:v>
                </c:pt>
                <c:pt idx="37">
                  <c:v>1.6020599913279623</c:v>
                </c:pt>
                <c:pt idx="38">
                  <c:v>1.6232492903979006</c:v>
                </c:pt>
                <c:pt idx="39">
                  <c:v>1.6334684555795864</c:v>
                </c:pt>
                <c:pt idx="40">
                  <c:v>1.6434526764861874</c:v>
                </c:pt>
                <c:pt idx="41">
                  <c:v>1.6532125137753437</c:v>
                </c:pt>
                <c:pt idx="42">
                  <c:v>1.6627578316815741</c:v>
                </c:pt>
                <c:pt idx="43">
                  <c:v>1.6720978579357175</c:v>
                </c:pt>
                <c:pt idx="44">
                  <c:v>1.6812412373755872</c:v>
                </c:pt>
                <c:pt idx="45">
                  <c:v>1.6901960800285136</c:v>
                </c:pt>
                <c:pt idx="46">
                  <c:v>1.6989700043360187</c:v>
                </c:pt>
                <c:pt idx="47">
                  <c:v>1.7075701760979363</c:v>
                </c:pt>
                <c:pt idx="48">
                  <c:v>1.7160033436347992</c:v>
                </c:pt>
                <c:pt idx="49">
                  <c:v>1.7242758696007889</c:v>
                </c:pt>
                <c:pt idx="50">
                  <c:v>1.7323937598229686</c:v>
                </c:pt>
                <c:pt idx="51">
                  <c:v>1.7403626894942439</c:v>
                </c:pt>
                <c:pt idx="52">
                  <c:v>1.7558748556724915</c:v>
                </c:pt>
                <c:pt idx="53">
                  <c:v>1.7634279935629373</c:v>
                </c:pt>
                <c:pt idx="54">
                  <c:v>1.7708520116421442</c:v>
                </c:pt>
                <c:pt idx="55">
                  <c:v>1.7853298350107671</c:v>
                </c:pt>
                <c:pt idx="56">
                  <c:v>1.7923916894982539</c:v>
                </c:pt>
                <c:pt idx="57">
                  <c:v>1.7993405494535817</c:v>
                </c:pt>
                <c:pt idx="58">
                  <c:v>1.8061799739838871</c:v>
                </c:pt>
                <c:pt idx="59">
                  <c:v>1.8129133566428555</c:v>
                </c:pt>
                <c:pt idx="60">
                  <c:v>1.8195439355418688</c:v>
                </c:pt>
                <c:pt idx="61">
                  <c:v>1.8260748027008264</c:v>
                </c:pt>
                <c:pt idx="62">
                  <c:v>1.8325089127062364</c:v>
                </c:pt>
                <c:pt idx="63">
                  <c:v>1.8388490907372552</c:v>
                </c:pt>
                <c:pt idx="64">
                  <c:v>1.8450980400142569</c:v>
                </c:pt>
                <c:pt idx="65">
                  <c:v>1.8512583487190752</c:v>
                </c:pt>
                <c:pt idx="66">
                  <c:v>1.8573324964312685</c:v>
                </c:pt>
                <c:pt idx="67">
                  <c:v>1.8633228601204559</c:v>
                </c:pt>
                <c:pt idx="68">
                  <c:v>1.8692317197309762</c:v>
                </c:pt>
                <c:pt idx="69">
                  <c:v>1.8750612633917001</c:v>
                </c:pt>
                <c:pt idx="70">
                  <c:v>1.8864907251724818</c:v>
                </c:pt>
                <c:pt idx="71">
                  <c:v>1.8920946026904804</c:v>
                </c:pt>
                <c:pt idx="72">
                  <c:v>1.8976270912904414</c:v>
                </c:pt>
                <c:pt idx="73">
                  <c:v>1.9030899869919435</c:v>
                </c:pt>
                <c:pt idx="74">
                  <c:v>1.9084850188786497</c:v>
                </c:pt>
                <c:pt idx="75">
                  <c:v>1.9138138523837167</c:v>
                </c:pt>
                <c:pt idx="76">
                  <c:v>1.919078092376074</c:v>
                </c:pt>
                <c:pt idx="77">
                  <c:v>1.9242792860618816</c:v>
                </c:pt>
                <c:pt idx="78">
                  <c:v>1.9344984512435677</c:v>
                </c:pt>
                <c:pt idx="79">
                  <c:v>1.9395192526186185</c:v>
                </c:pt>
                <c:pt idx="80">
                  <c:v>1.9444826721501687</c:v>
                </c:pt>
                <c:pt idx="81">
                  <c:v>1.9493900066449128</c:v>
                </c:pt>
                <c:pt idx="82">
                  <c:v>1.954242509439325</c:v>
                </c:pt>
                <c:pt idx="83">
                  <c:v>1.9590413923210936</c:v>
                </c:pt>
                <c:pt idx="84">
                  <c:v>1.9637878273455553</c:v>
                </c:pt>
                <c:pt idx="85">
                  <c:v>1.968482948553935</c:v>
                </c:pt>
                <c:pt idx="86">
                  <c:v>1.9731278535996986</c:v>
                </c:pt>
                <c:pt idx="87">
                  <c:v>1.9777236052888478</c:v>
                </c:pt>
                <c:pt idx="88">
                  <c:v>1.9822712330395684</c:v>
                </c:pt>
                <c:pt idx="89">
                  <c:v>1.9867717342662448</c:v>
                </c:pt>
                <c:pt idx="90">
                  <c:v>1.9912260756924949</c:v>
                </c:pt>
                <c:pt idx="91">
                  <c:v>1.9956351945975499</c:v>
                </c:pt>
                <c:pt idx="92">
                  <c:v>2</c:v>
                </c:pt>
                <c:pt idx="93">
                  <c:v>2.0043213737826426</c:v>
                </c:pt>
                <c:pt idx="94">
                  <c:v>2.0086001717619175</c:v>
                </c:pt>
                <c:pt idx="95">
                  <c:v>2.012837224705172</c:v>
                </c:pt>
                <c:pt idx="96">
                  <c:v>2.0211892990699383</c:v>
                </c:pt>
                <c:pt idx="97">
                  <c:v>2.0253058652647704</c:v>
                </c:pt>
                <c:pt idx="98">
                  <c:v>2.0293837776852097</c:v>
                </c:pt>
                <c:pt idx="99">
                  <c:v>2.0334237554869499</c:v>
                </c:pt>
                <c:pt idx="100">
                  <c:v>2.0374264979406238</c:v>
                </c:pt>
                <c:pt idx="101">
                  <c:v>2.0413926851582249</c:v>
                </c:pt>
                <c:pt idx="102">
                  <c:v>2.0453229787866576</c:v>
                </c:pt>
                <c:pt idx="103">
                  <c:v>2.0530784434834195</c:v>
                </c:pt>
                <c:pt idx="104">
                  <c:v>2.0569048513364727</c:v>
                </c:pt>
                <c:pt idx="105">
                  <c:v>2.0644579892269186</c:v>
                </c:pt>
                <c:pt idx="106">
                  <c:v>2.0681858617461617</c:v>
                </c:pt>
                <c:pt idx="107">
                  <c:v>2.0718820073061255</c:v>
                </c:pt>
                <c:pt idx="108">
                  <c:v>2.0755469613925306</c:v>
                </c:pt>
                <c:pt idx="109">
                  <c:v>2.0791812460476247</c:v>
                </c:pt>
                <c:pt idx="110">
                  <c:v>2.0827853703164503</c:v>
                </c:pt>
                <c:pt idx="111">
                  <c:v>2.0863598306747484</c:v>
                </c:pt>
                <c:pt idx="112">
                  <c:v>2.0899051114393981</c:v>
                </c:pt>
                <c:pt idx="113">
                  <c:v>2.0934216851622351</c:v>
                </c:pt>
                <c:pt idx="114">
                  <c:v>2.0969100130080562</c:v>
                </c:pt>
                <c:pt idx="115">
                  <c:v>2.1003705451175629</c:v>
                </c:pt>
                <c:pt idx="116">
                  <c:v>2.1072099696478683</c:v>
                </c:pt>
                <c:pt idx="117">
                  <c:v>2.1105897102992488</c:v>
                </c:pt>
                <c:pt idx="118">
                  <c:v>2.1139433523068369</c:v>
                </c:pt>
                <c:pt idx="119">
                  <c:v>2.1172712956557644</c:v>
                </c:pt>
                <c:pt idx="120">
                  <c:v>2.12057393120585</c:v>
                </c:pt>
                <c:pt idx="121">
                  <c:v>2.1238516409670858</c:v>
                </c:pt>
                <c:pt idx="122">
                  <c:v>2.1303337684950061</c:v>
                </c:pt>
                <c:pt idx="123">
                  <c:v>2.1335389083702174</c:v>
                </c:pt>
                <c:pt idx="124">
                  <c:v>2.1367205671564067</c:v>
                </c:pt>
                <c:pt idx="125">
                  <c:v>2.1398790864012365</c:v>
                </c:pt>
                <c:pt idx="126">
                  <c:v>2.1553360374650619</c:v>
                </c:pt>
                <c:pt idx="127">
                  <c:v>2.1583624920952498</c:v>
                </c:pt>
                <c:pt idx="128">
                  <c:v>2.167317334748176</c:v>
                </c:pt>
                <c:pt idx="129">
                  <c:v>2.1702617153949575</c:v>
                </c:pt>
                <c:pt idx="130">
                  <c:v>2.1760912590556813</c:v>
                </c:pt>
                <c:pt idx="131">
                  <c:v>2.1789769472931693</c:v>
                </c:pt>
                <c:pt idx="132">
                  <c:v>2.1818435879447726</c:v>
                </c:pt>
                <c:pt idx="133">
                  <c:v>2.1846914308175989</c:v>
                </c:pt>
                <c:pt idx="134">
                  <c:v>2.1875207208364631</c:v>
                </c:pt>
                <c:pt idx="135">
                  <c:v>2.1931245983544616</c:v>
                </c:pt>
                <c:pt idx="136">
                  <c:v>2.1958996524092336</c:v>
                </c:pt>
                <c:pt idx="137">
                  <c:v>2.1986570869544226</c:v>
                </c:pt>
                <c:pt idx="138">
                  <c:v>2.2013971243204513</c:v>
                </c:pt>
                <c:pt idx="139">
                  <c:v>2.2068258760318495</c:v>
                </c:pt>
                <c:pt idx="140">
                  <c:v>2.2095150145426308</c:v>
                </c:pt>
                <c:pt idx="141">
                  <c:v>2.2121876044039577</c:v>
                </c:pt>
                <c:pt idx="142">
                  <c:v>2.214843848047698</c:v>
                </c:pt>
                <c:pt idx="143">
                  <c:v>2.220108088040055</c:v>
                </c:pt>
                <c:pt idx="144">
                  <c:v>2.2227164711475833</c:v>
                </c:pt>
                <c:pt idx="145">
                  <c:v>2.2253092817258628</c:v>
                </c:pt>
                <c:pt idx="146">
                  <c:v>2.2278867046136734</c:v>
                </c:pt>
                <c:pt idx="147">
                  <c:v>2.2304489213782741</c:v>
                </c:pt>
                <c:pt idx="148">
                  <c:v>2.2329961103921536</c:v>
                </c:pt>
                <c:pt idx="149">
                  <c:v>2.2380461031287955</c:v>
                </c:pt>
                <c:pt idx="150">
                  <c:v>2.2405492482825999</c:v>
                </c:pt>
                <c:pt idx="151">
                  <c:v>2.2430380486862944</c:v>
                </c:pt>
                <c:pt idx="152">
                  <c:v>2.2455126678141499</c:v>
                </c:pt>
                <c:pt idx="153">
                  <c:v>2.2504200023088941</c:v>
                </c:pt>
                <c:pt idx="154">
                  <c:v>2.255272505103306</c:v>
                </c:pt>
                <c:pt idx="155">
                  <c:v>2.2600713879850747</c:v>
                </c:pt>
                <c:pt idx="156">
                  <c:v>2.2648178230095364</c:v>
                </c:pt>
                <c:pt idx="157">
                  <c:v>2.2671717284030137</c:v>
                </c:pt>
                <c:pt idx="158">
                  <c:v>2.2695129442179165</c:v>
                </c:pt>
                <c:pt idx="159">
                  <c:v>2.271841606536499</c:v>
                </c:pt>
                <c:pt idx="160">
                  <c:v>2.27415784926368</c:v>
                </c:pt>
                <c:pt idx="161">
                  <c:v>2.2764618041732443</c:v>
                </c:pt>
                <c:pt idx="162">
                  <c:v>2.2787536009528289</c:v>
                </c:pt>
                <c:pt idx="163">
                  <c:v>2.2833012287035497</c:v>
                </c:pt>
                <c:pt idx="164">
                  <c:v>2.2855573090077739</c:v>
                </c:pt>
                <c:pt idx="165">
                  <c:v>2.287801729930226</c:v>
                </c:pt>
                <c:pt idx="166">
                  <c:v>2.2900346113625178</c:v>
                </c:pt>
                <c:pt idx="167">
                  <c:v>2.2922560713564759</c:v>
                </c:pt>
                <c:pt idx="168">
                  <c:v>2.2988530764097068</c:v>
                </c:pt>
                <c:pt idx="169">
                  <c:v>2.3010299956639813</c:v>
                </c:pt>
                <c:pt idx="170">
                  <c:v>2.3031960574204891</c:v>
                </c:pt>
                <c:pt idx="171">
                  <c:v>2.3053513694466239</c:v>
                </c:pt>
                <c:pt idx="172">
                  <c:v>2.3096301674258988</c:v>
                </c:pt>
                <c:pt idx="173">
                  <c:v>2.3117538610557542</c:v>
                </c:pt>
                <c:pt idx="174">
                  <c:v>2.3138672203691533</c:v>
                </c:pt>
                <c:pt idx="175">
                  <c:v>2.3180633349627615</c:v>
                </c:pt>
                <c:pt idx="176">
                  <c:v>2.3201462861110542</c:v>
                </c:pt>
                <c:pt idx="177">
                  <c:v>2.3242824552976926</c:v>
                </c:pt>
                <c:pt idx="178">
                  <c:v>2.3283796034387376</c:v>
                </c:pt>
                <c:pt idx="179">
                  <c:v>2.3324384599156054</c:v>
                </c:pt>
                <c:pt idx="180">
                  <c:v>2.3364597338485296</c:v>
                </c:pt>
                <c:pt idx="181">
                  <c:v>2.3404441148401185</c:v>
                </c:pt>
                <c:pt idx="182">
                  <c:v>2.3424226808222062</c:v>
                </c:pt>
                <c:pt idx="183">
                  <c:v>2.3443922736851106</c:v>
                </c:pt>
                <c:pt idx="184">
                  <c:v>2.3463529744506388</c:v>
                </c:pt>
                <c:pt idx="185">
                  <c:v>2.3483048630481607</c:v>
                </c:pt>
                <c:pt idx="186">
                  <c:v>2.3502480183341627</c:v>
                </c:pt>
                <c:pt idx="187">
                  <c:v>2.3521825181113627</c:v>
                </c:pt>
                <c:pt idx="188">
                  <c:v>2.3541084391474008</c:v>
                </c:pt>
                <c:pt idx="189">
                  <c:v>2.3560258571931225</c:v>
                </c:pt>
                <c:pt idx="190">
                  <c:v>2.357934847000454</c:v>
                </c:pt>
                <c:pt idx="191">
                  <c:v>2.3598354823398879</c:v>
                </c:pt>
                <c:pt idx="192">
                  <c:v>2.3617278360175931</c:v>
                </c:pt>
                <c:pt idx="193">
                  <c:v>2.3673559210260189</c:v>
                </c:pt>
                <c:pt idx="194">
                  <c:v>2.369215857410143</c:v>
                </c:pt>
                <c:pt idx="195">
                  <c:v>2.3765769570565118</c:v>
                </c:pt>
                <c:pt idx="196">
                  <c:v>2.3802112417116059</c:v>
                </c:pt>
                <c:pt idx="197">
                  <c:v>2.3838153659804311</c:v>
                </c:pt>
                <c:pt idx="198">
                  <c:v>2.3873898263387292</c:v>
                </c:pt>
                <c:pt idx="199">
                  <c:v>2.3909351071033793</c:v>
                </c:pt>
                <c:pt idx="200">
                  <c:v>2.3926969532596658</c:v>
                </c:pt>
                <c:pt idx="201">
                  <c:v>2.4014005407815442</c:v>
                </c:pt>
                <c:pt idx="202">
                  <c:v>2.403120521175818</c:v>
                </c:pt>
                <c:pt idx="203">
                  <c:v>2.4048337166199381</c:v>
                </c:pt>
                <c:pt idx="204">
                  <c:v>2.4082399653118496</c:v>
                </c:pt>
                <c:pt idx="205">
                  <c:v>2.4099331233312946</c:v>
                </c:pt>
                <c:pt idx="206">
                  <c:v>2.4132997640812519</c:v>
                </c:pt>
                <c:pt idx="207">
                  <c:v>2.419955748489758</c:v>
                </c:pt>
                <c:pt idx="208">
                  <c:v>2.4216039268698313</c:v>
                </c:pt>
                <c:pt idx="209">
                  <c:v>2.4232458739368079</c:v>
                </c:pt>
                <c:pt idx="210">
                  <c:v>2.428134794028789</c:v>
                </c:pt>
                <c:pt idx="211">
                  <c:v>2.4313637641589874</c:v>
                </c:pt>
                <c:pt idx="212">
                  <c:v>2.4345689040341987</c:v>
                </c:pt>
                <c:pt idx="213">
                  <c:v>2.4409090820652177</c:v>
                </c:pt>
                <c:pt idx="214">
                  <c:v>2.4424797690644486</c:v>
                </c:pt>
                <c:pt idx="215">
                  <c:v>2.4471580313422194</c:v>
                </c:pt>
                <c:pt idx="216">
                  <c:v>2.4487063199050798</c:v>
                </c:pt>
                <c:pt idx="217">
                  <c:v>2.4502491083193609</c:v>
                </c:pt>
                <c:pt idx="218">
                  <c:v>2.4517864355242902</c:v>
                </c:pt>
                <c:pt idx="219">
                  <c:v>2.4533183400470375</c:v>
                </c:pt>
                <c:pt idx="220">
                  <c:v>2.4548448600085102</c:v>
                </c:pt>
                <c:pt idx="221">
                  <c:v>2.4563660331290431</c:v>
                </c:pt>
                <c:pt idx="222">
                  <c:v>2.4578818967339924</c:v>
                </c:pt>
                <c:pt idx="223">
                  <c:v>2.459392487759231</c:v>
                </c:pt>
                <c:pt idx="224">
                  <c:v>2.4623979978989561</c:v>
                </c:pt>
                <c:pt idx="225">
                  <c:v>2.4653828514484184</c:v>
                </c:pt>
                <c:pt idx="226">
                  <c:v>2.4668676203541096</c:v>
                </c:pt>
                <c:pt idx="227">
                  <c:v>2.4683473304121573</c:v>
                </c:pt>
                <c:pt idx="228">
                  <c:v>2.469822015978163</c:v>
                </c:pt>
                <c:pt idx="229">
                  <c:v>2.4727564493172123</c:v>
                </c:pt>
                <c:pt idx="230">
                  <c:v>2.4742162640762553</c:v>
                </c:pt>
                <c:pt idx="231">
                  <c:v>2.4756711883244296</c:v>
                </c:pt>
                <c:pt idx="232">
                  <c:v>2.4785664955938436</c:v>
                </c:pt>
                <c:pt idx="233">
                  <c:v>2.4800069429571505</c:v>
                </c:pt>
                <c:pt idx="234">
                  <c:v>2.4842998393467859</c:v>
                </c:pt>
                <c:pt idx="235">
                  <c:v>2.4871383754771865</c:v>
                </c:pt>
                <c:pt idx="236">
                  <c:v>2.4885507165004443</c:v>
                </c:pt>
                <c:pt idx="237">
                  <c:v>2.4913616938342726</c:v>
                </c:pt>
                <c:pt idx="238">
                  <c:v>2.4927603890268375</c:v>
                </c:pt>
                <c:pt idx="239">
                  <c:v>2.4955443375464483</c:v>
                </c:pt>
                <c:pt idx="240">
                  <c:v>2.4969296480732148</c:v>
                </c:pt>
                <c:pt idx="241">
                  <c:v>2.4996870826184039</c:v>
                </c:pt>
                <c:pt idx="242">
                  <c:v>2.5010592622177517</c:v>
                </c:pt>
                <c:pt idx="243">
                  <c:v>2.5024271199844326</c:v>
                </c:pt>
                <c:pt idx="244">
                  <c:v>2.503790683057181</c:v>
                </c:pt>
                <c:pt idx="245">
                  <c:v>2.5051499783199058</c:v>
                </c:pt>
                <c:pt idx="246">
                  <c:v>2.5065050324048719</c:v>
                </c:pt>
                <c:pt idx="247">
                  <c:v>2.5078558716958308</c:v>
                </c:pt>
                <c:pt idx="248">
                  <c:v>2.5158738437116792</c:v>
                </c:pt>
                <c:pt idx="249">
                  <c:v>2.5224442335063197</c:v>
                </c:pt>
                <c:pt idx="250">
                  <c:v>2.5237464668115646</c:v>
                </c:pt>
                <c:pt idx="251">
                  <c:v>2.5276299008713385</c:v>
                </c:pt>
                <c:pt idx="252">
                  <c:v>2.5327543789924976</c:v>
                </c:pt>
                <c:pt idx="253">
                  <c:v>2.5340261060561349</c:v>
                </c:pt>
                <c:pt idx="254">
                  <c:v>2.537819095073274</c:v>
                </c:pt>
                <c:pt idx="255">
                  <c:v>2.5403294747908736</c:v>
                </c:pt>
                <c:pt idx="256">
                  <c:v>2.5453071164658239</c:v>
                </c:pt>
                <c:pt idx="257">
                  <c:v>2.5477747053878224</c:v>
                </c:pt>
                <c:pt idx="258">
                  <c:v>2.5514499979728753</c:v>
                </c:pt>
                <c:pt idx="259">
                  <c:v>2.5526682161121932</c:v>
                </c:pt>
                <c:pt idx="260">
                  <c:v>2.5550944485783194</c:v>
                </c:pt>
                <c:pt idx="261">
                  <c:v>2.5563025007672873</c:v>
                </c:pt>
                <c:pt idx="262">
                  <c:v>2.5575072019056577</c:v>
                </c:pt>
                <c:pt idx="263">
                  <c:v>2.5587085705331658</c:v>
                </c:pt>
                <c:pt idx="264">
                  <c:v>2.5622928644564746</c:v>
                </c:pt>
                <c:pt idx="265">
                  <c:v>2.5634810853944106</c:v>
                </c:pt>
                <c:pt idx="266">
                  <c:v>2.5646660642520893</c:v>
                </c:pt>
                <c:pt idx="267">
                  <c:v>2.5658478186735176</c:v>
                </c:pt>
                <c:pt idx="268">
                  <c:v>2.568201724066995</c:v>
                </c:pt>
                <c:pt idx="269">
                  <c:v>2.5693739096150461</c:v>
                </c:pt>
                <c:pt idx="270">
                  <c:v>2.5728716022004803</c:v>
                </c:pt>
                <c:pt idx="271">
                  <c:v>2.5740312677277188</c:v>
                </c:pt>
                <c:pt idx="272">
                  <c:v>2.576341350205793</c:v>
                </c:pt>
                <c:pt idx="273">
                  <c:v>2.5774917998372255</c:v>
                </c:pt>
                <c:pt idx="274">
                  <c:v>2.5786392099680722</c:v>
                </c:pt>
                <c:pt idx="275">
                  <c:v>2.5797835966168101</c:v>
                </c:pt>
                <c:pt idx="276">
                  <c:v>2.5820633629117089</c:v>
                </c:pt>
                <c:pt idx="277">
                  <c:v>2.5843312243675309</c:v>
                </c:pt>
                <c:pt idx="278">
                  <c:v>2.5854607295085006</c:v>
                </c:pt>
                <c:pt idx="279">
                  <c:v>2.5921767573958667</c:v>
                </c:pt>
                <c:pt idx="280">
                  <c:v>2.5932860670204572</c:v>
                </c:pt>
                <c:pt idx="281">
                  <c:v>2.5943925503754266</c:v>
                </c:pt>
                <c:pt idx="282">
                  <c:v>2.5954962218255742</c:v>
                </c:pt>
                <c:pt idx="283">
                  <c:v>2.5998830720736876</c:v>
                </c:pt>
                <c:pt idx="284">
                  <c:v>2.6009728956867484</c:v>
                </c:pt>
                <c:pt idx="285">
                  <c:v>2.6042260530844699</c:v>
                </c:pt>
                <c:pt idx="286">
                  <c:v>2.6053050461411096</c:v>
                </c:pt>
                <c:pt idx="287">
                  <c:v>2.6063813651106051</c:v>
                </c:pt>
                <c:pt idx="288">
                  <c:v>2.6074550232146687</c:v>
                </c:pt>
                <c:pt idx="289">
                  <c:v>2.6085260335771943</c:v>
                </c:pt>
                <c:pt idx="290">
                  <c:v>2.61066016308988</c:v>
                </c:pt>
                <c:pt idx="291">
                  <c:v>2.6127838567197355</c:v>
                </c:pt>
                <c:pt idx="292">
                  <c:v>2.6138418218760693</c:v>
                </c:pt>
                <c:pt idx="293">
                  <c:v>2.6180480967120925</c:v>
                </c:pt>
                <c:pt idx="294">
                  <c:v>2.6190933306267428</c:v>
                </c:pt>
                <c:pt idx="295">
                  <c:v>2.6201360549737576</c:v>
                </c:pt>
                <c:pt idx="296">
                  <c:v>2.6222140229662951</c:v>
                </c:pt>
                <c:pt idx="297">
                  <c:v>2.6263403673750423</c:v>
                </c:pt>
                <c:pt idx="298">
                  <c:v>2.6273658565927325</c:v>
                </c:pt>
                <c:pt idx="299">
                  <c:v>2.6283889300503116</c:v>
                </c:pt>
                <c:pt idx="300">
                  <c:v>2.6304278750250241</c:v>
                </c:pt>
                <c:pt idx="301">
                  <c:v>2.6314437690131722</c:v>
                </c:pt>
                <c:pt idx="302">
                  <c:v>2.6324572921847245</c:v>
                </c:pt>
                <c:pt idx="303">
                  <c:v>2.6334684555795866</c:v>
                </c:pt>
                <c:pt idx="304">
                  <c:v>2.6364878963533656</c:v>
                </c:pt>
                <c:pt idx="305">
                  <c:v>2.6414741105040997</c:v>
                </c:pt>
                <c:pt idx="306">
                  <c:v>2.6483600109809315</c:v>
                </c:pt>
                <c:pt idx="307">
                  <c:v>2.6493348587121419</c:v>
                </c:pt>
                <c:pt idx="308">
                  <c:v>2.651278013998144</c:v>
                </c:pt>
                <c:pt idx="309">
                  <c:v>2.6522463410033232</c:v>
                </c:pt>
                <c:pt idx="310">
                  <c:v>2.6560982020128319</c:v>
                </c:pt>
                <c:pt idx="311">
                  <c:v>2.6570558528571038</c:v>
                </c:pt>
                <c:pt idx="312">
                  <c:v>2.661812685537261</c:v>
                </c:pt>
                <c:pt idx="313">
                  <c:v>2.663700925389648</c:v>
                </c:pt>
                <c:pt idx="314">
                  <c:v>2.6655809910179533</c:v>
                </c:pt>
                <c:pt idx="315">
                  <c:v>2.6665179805548807</c:v>
                </c:pt>
                <c:pt idx="316">
                  <c:v>2.667452952889954</c:v>
                </c:pt>
                <c:pt idx="317">
                  <c:v>2.6693168805661123</c:v>
                </c:pt>
                <c:pt idx="318">
                  <c:v>2.6711728427150834</c:v>
                </c:pt>
                <c:pt idx="319">
                  <c:v>2.6720978579357175</c:v>
                </c:pt>
                <c:pt idx="320">
                  <c:v>2.6730209071288962</c:v>
                </c:pt>
                <c:pt idx="321">
                  <c:v>2.6766936096248664</c:v>
                </c:pt>
                <c:pt idx="322">
                  <c:v>2.6776069527204931</c:v>
                </c:pt>
                <c:pt idx="323">
                  <c:v>2.6785183790401139</c:v>
                </c:pt>
                <c:pt idx="324">
                  <c:v>2.6812412373755872</c:v>
                </c:pt>
                <c:pt idx="325">
                  <c:v>2.6821450763738319</c:v>
                </c:pt>
                <c:pt idx="326">
                  <c:v>2.6848453616444123</c:v>
                </c:pt>
                <c:pt idx="327">
                  <c:v>2.6875289612146345</c:v>
                </c:pt>
                <c:pt idx="328">
                  <c:v>2.6884198220027105</c:v>
                </c:pt>
                <c:pt idx="329">
                  <c:v>2.6901960800285138</c:v>
                </c:pt>
                <c:pt idx="330">
                  <c:v>2.6946051989335689</c:v>
                </c:pt>
                <c:pt idx="331">
                  <c:v>2.6954816764901977</c:v>
                </c:pt>
                <c:pt idx="332">
                  <c:v>2.6981005456233897</c:v>
                </c:pt>
                <c:pt idx="333">
                  <c:v>2.6989700043360187</c:v>
                </c:pt>
                <c:pt idx="334">
                  <c:v>2.6998377258672459</c:v>
                </c:pt>
                <c:pt idx="335">
                  <c:v>2.7007037171450192</c:v>
                </c:pt>
                <c:pt idx="336">
                  <c:v>2.7015679850559273</c:v>
                </c:pt>
                <c:pt idx="337">
                  <c:v>2.7041505168397992</c:v>
                </c:pt>
                <c:pt idx="338">
                  <c:v>2.705007959333336</c:v>
                </c:pt>
                <c:pt idx="339">
                  <c:v>2.7058637122839193</c:v>
                </c:pt>
                <c:pt idx="340">
                  <c:v>2.7067177823367587</c:v>
                </c:pt>
                <c:pt idx="341">
                  <c:v>2.7084209001347128</c:v>
                </c:pt>
                <c:pt idx="342">
                  <c:v>2.7092699609758308</c:v>
                </c:pt>
                <c:pt idx="343">
                  <c:v>2.7101173651118162</c:v>
                </c:pt>
                <c:pt idx="344">
                  <c:v>2.7126497016272113</c:v>
                </c:pt>
                <c:pt idx="345">
                  <c:v>2.7134905430939424</c:v>
                </c:pt>
                <c:pt idx="346">
                  <c:v>2.7143297597452332</c:v>
                </c:pt>
                <c:pt idx="347">
                  <c:v>2.7151673578484576</c:v>
                </c:pt>
                <c:pt idx="348">
                  <c:v>2.7176705030022621</c:v>
                </c:pt>
                <c:pt idx="349">
                  <c:v>2.7193312869837265</c:v>
                </c:pt>
                <c:pt idx="350">
                  <c:v>2.720159303405957</c:v>
                </c:pt>
                <c:pt idx="351">
                  <c:v>2.7218106152125467</c:v>
                </c:pt>
                <c:pt idx="352">
                  <c:v>2.7242758696007892</c:v>
                </c:pt>
                <c:pt idx="353">
                  <c:v>2.725094521081469</c:v>
                </c:pt>
                <c:pt idx="354">
                  <c:v>2.7259116322950483</c:v>
                </c:pt>
                <c:pt idx="355">
                  <c:v>2.7267272090265724</c:v>
                </c:pt>
                <c:pt idx="356">
                  <c:v>2.7275412570285562</c:v>
                </c:pt>
                <c:pt idx="357">
                  <c:v>2.7283537820212285</c:v>
                </c:pt>
                <c:pt idx="358">
                  <c:v>2.7291647896927702</c:v>
                </c:pt>
                <c:pt idx="359">
                  <c:v>2.7299742856995555</c:v>
                </c:pt>
                <c:pt idx="360">
                  <c:v>2.7307822756663893</c:v>
                </c:pt>
                <c:pt idx="361">
                  <c:v>2.7323937598229686</c:v>
                </c:pt>
                <c:pt idx="362">
                  <c:v>2.7331972651065692</c:v>
                </c:pt>
                <c:pt idx="363">
                  <c:v>2.7435097647284299</c:v>
                </c:pt>
                <c:pt idx="364">
                  <c:v>2.7481880270062002</c:v>
                </c:pt>
                <c:pt idx="365">
                  <c:v>2.7497363155690611</c:v>
                </c:pt>
                <c:pt idx="366">
                  <c:v>2.7528164311882715</c:v>
                </c:pt>
                <c:pt idx="367">
                  <c:v>2.7543483357110188</c:v>
                </c:pt>
                <c:pt idx="368">
                  <c:v>2.7551122663950713</c:v>
                </c:pt>
                <c:pt idx="369">
                  <c:v>2.7573960287930244</c:v>
                </c:pt>
                <c:pt idx="370">
                  <c:v>2.7581546219673898</c:v>
                </c:pt>
                <c:pt idx="371">
                  <c:v>2.7589118923979736</c:v>
                </c:pt>
                <c:pt idx="372">
                  <c:v>2.761927838420529</c:v>
                </c:pt>
                <c:pt idx="373">
                  <c:v>2.7634279935629373</c:v>
                </c:pt>
                <c:pt idx="374">
                  <c:v>2.7678976160180908</c:v>
                </c:pt>
                <c:pt idx="375">
                  <c:v>2.7693773260761385</c:v>
                </c:pt>
                <c:pt idx="376">
                  <c:v>2.7715874808812555</c:v>
                </c:pt>
                <c:pt idx="377">
                  <c:v>2.7730546933642626</c:v>
                </c:pt>
                <c:pt idx="378">
                  <c:v>2.7752462597402365</c:v>
                </c:pt>
                <c:pt idx="379">
                  <c:v>2.775974331129369</c:v>
                </c:pt>
                <c:pt idx="380">
                  <c:v>2.7767011839884108</c:v>
                </c:pt>
                <c:pt idx="381">
                  <c:v>2.7774268223893115</c:v>
                </c:pt>
                <c:pt idx="382">
                  <c:v>2.7781512503836434</c:v>
                </c:pt>
                <c:pt idx="383">
                  <c:v>2.7795964912578244</c:v>
                </c:pt>
                <c:pt idx="384">
                  <c:v>2.7803173121401512</c:v>
                </c:pt>
                <c:pt idx="385">
                  <c:v>2.7839035792727351</c:v>
                </c:pt>
                <c:pt idx="386">
                  <c:v>2.7867514221455614</c:v>
                </c:pt>
                <c:pt idx="387">
                  <c:v>2.7874604745184151</c:v>
                </c:pt>
                <c:pt idx="388">
                  <c:v>2.7895807121644256</c:v>
                </c:pt>
                <c:pt idx="389">
                  <c:v>2.7902851640332416</c:v>
                </c:pt>
                <c:pt idx="390">
                  <c:v>2.7944880466591697</c:v>
                </c:pt>
                <c:pt idx="391">
                  <c:v>2.7958800173440754</c:v>
                </c:pt>
                <c:pt idx="392">
                  <c:v>2.7972675408307164</c:v>
                </c:pt>
                <c:pt idx="393">
                  <c:v>2.7979596437371961</c:v>
                </c:pt>
                <c:pt idx="394">
                  <c:v>2.7993405494535817</c:v>
                </c:pt>
                <c:pt idx="395">
                  <c:v>2.8014037100173552</c:v>
                </c:pt>
                <c:pt idx="396">
                  <c:v>2.8027737252919755</c:v>
                </c:pt>
                <c:pt idx="397">
                  <c:v>2.8041394323353503</c:v>
                </c:pt>
                <c:pt idx="398">
                  <c:v>2.8068580295188172</c:v>
                </c:pt>
                <c:pt idx="399">
                  <c:v>2.8129133566428557</c:v>
                </c:pt>
                <c:pt idx="400">
                  <c:v>2.8142475957319202</c:v>
                </c:pt>
                <c:pt idx="401">
                  <c:v>2.8202014594856402</c:v>
                </c:pt>
                <c:pt idx="402">
                  <c:v>2.8228216453031045</c:v>
                </c:pt>
                <c:pt idx="403">
                  <c:v>2.8293037728310249</c:v>
                </c:pt>
                <c:pt idx="404">
                  <c:v>2.8344207036815328</c:v>
                </c:pt>
                <c:pt idx="405">
                  <c:v>2.8350561017201161</c:v>
                </c:pt>
                <c:pt idx="406">
                  <c:v>2.8413594704548548</c:v>
                </c:pt>
                <c:pt idx="407">
                  <c:v>2.8432327780980096</c:v>
                </c:pt>
                <c:pt idx="408">
                  <c:v>2.8438554226231609</c:v>
                </c:pt>
                <c:pt idx="409">
                  <c:v>2.8488047010518036</c:v>
                </c:pt>
                <c:pt idx="410">
                  <c:v>2.8494194137968996</c:v>
                </c:pt>
                <c:pt idx="411">
                  <c:v>2.8512583487190755</c:v>
                </c:pt>
                <c:pt idx="412">
                  <c:v>2.8518696007297661</c:v>
                </c:pt>
                <c:pt idx="413">
                  <c:v>2.8530895298518657</c:v>
                </c:pt>
                <c:pt idx="414">
                  <c:v>2.8549130223078554</c:v>
                </c:pt>
                <c:pt idx="415">
                  <c:v>2.859138297294531</c:v>
                </c:pt>
                <c:pt idx="416">
                  <c:v>2.8603380065709936</c:v>
                </c:pt>
                <c:pt idx="417">
                  <c:v>2.8615344108590377</c:v>
                </c:pt>
                <c:pt idx="418">
                  <c:v>2.8674674878590514</c:v>
                </c:pt>
                <c:pt idx="419">
                  <c:v>2.8680563618230415</c:v>
                </c:pt>
                <c:pt idx="420">
                  <c:v>2.8686444383948255</c:v>
                </c:pt>
                <c:pt idx="421">
                  <c:v>2.8704039052790269</c:v>
                </c:pt>
                <c:pt idx="422">
                  <c:v>2.8721562727482928</c:v>
                </c:pt>
                <c:pt idx="423">
                  <c:v>2.8727388274726686</c:v>
                </c:pt>
                <c:pt idx="424">
                  <c:v>2.8744818176994666</c:v>
                </c:pt>
                <c:pt idx="425">
                  <c:v>2.8796692056320534</c:v>
                </c:pt>
                <c:pt idx="426">
                  <c:v>2.8870543780509568</c:v>
                </c:pt>
                <c:pt idx="427">
                  <c:v>2.8893017025063101</c:v>
                </c:pt>
                <c:pt idx="428">
                  <c:v>2.8898617212581885</c:v>
                </c:pt>
                <c:pt idx="429">
                  <c:v>2.890979596989689</c:v>
                </c:pt>
                <c:pt idx="430">
                  <c:v>2.8915374576725643</c:v>
                </c:pt>
                <c:pt idx="431">
                  <c:v>2.8926510338773004</c:v>
                </c:pt>
                <c:pt idx="432">
                  <c:v>2.893206753059848</c:v>
                </c:pt>
                <c:pt idx="433">
                  <c:v>2.8937617620579434</c:v>
                </c:pt>
                <c:pt idx="434">
                  <c:v>2.8943160626844384</c:v>
                </c:pt>
                <c:pt idx="435">
                  <c:v>2.8959747323590648</c:v>
                </c:pt>
                <c:pt idx="436">
                  <c:v>2.8970770032094202</c:v>
                </c:pt>
                <c:pt idx="437">
                  <c:v>2.8987251815894934</c:v>
                </c:pt>
                <c:pt idx="438">
                  <c:v>2.8992731873176036</c:v>
                </c:pt>
                <c:pt idx="439">
                  <c:v>2.8998205024270964</c:v>
                </c:pt>
                <c:pt idx="440">
                  <c:v>2.9003671286564705</c:v>
                </c:pt>
                <c:pt idx="441">
                  <c:v>2.9014583213961123</c:v>
                </c:pt>
                <c:pt idx="442">
                  <c:v>2.9020028913507296</c:v>
                </c:pt>
                <c:pt idx="443">
                  <c:v>2.9025467793139912</c:v>
                </c:pt>
                <c:pt idx="444">
                  <c:v>2.9030899869919438</c:v>
                </c:pt>
                <c:pt idx="445">
                  <c:v>2.9036325160842376</c:v>
                </c:pt>
                <c:pt idx="446">
                  <c:v>2.9047155452786808</c:v>
                </c:pt>
                <c:pt idx="447">
                  <c:v>2.9063350418050908</c:v>
                </c:pt>
                <c:pt idx="448">
                  <c:v>2.9068735347220702</c:v>
                </c:pt>
                <c:pt idx="449">
                  <c:v>2.907411360774586</c:v>
                </c:pt>
                <c:pt idx="450">
                  <c:v>2.9079485216122722</c:v>
                </c:pt>
                <c:pt idx="451">
                  <c:v>2.90848501887865</c:v>
                </c:pt>
                <c:pt idx="452">
                  <c:v>2.909020854211156</c:v>
                </c:pt>
                <c:pt idx="453">
                  <c:v>2.9095560292411755</c:v>
                </c:pt>
                <c:pt idx="454">
                  <c:v>2.9111576087399764</c:v>
                </c:pt>
                <c:pt idx="455">
                  <c:v>2.9127533036713231</c:v>
                </c:pt>
                <c:pt idx="456">
                  <c:v>2.9132839017604186</c:v>
                </c:pt>
                <c:pt idx="457">
                  <c:v>2.9138138523837167</c:v>
                </c:pt>
                <c:pt idx="458">
                  <c:v>2.9143431571194407</c:v>
                </c:pt>
                <c:pt idx="459">
                  <c:v>2.9148718175400505</c:v>
                </c:pt>
                <c:pt idx="460">
                  <c:v>2.9175055095525466</c:v>
                </c:pt>
                <c:pt idx="461">
                  <c:v>2.9190780923760737</c:v>
                </c:pt>
                <c:pt idx="462">
                  <c:v>2.9211660506377388</c:v>
                </c:pt>
                <c:pt idx="463">
                  <c:v>2.9242792860618816</c:v>
                </c:pt>
                <c:pt idx="464">
                  <c:v>2.9253120914996495</c:v>
                </c:pt>
                <c:pt idx="465">
                  <c:v>2.9263424466256551</c:v>
                </c:pt>
                <c:pt idx="466">
                  <c:v>2.9273703630390235</c:v>
                </c:pt>
                <c:pt idx="467">
                  <c:v>2.9278834103307068</c:v>
                </c:pt>
                <c:pt idx="468">
                  <c:v>2.9283958522567137</c:v>
                </c:pt>
                <c:pt idx="469">
                  <c:v>2.9294189257142929</c:v>
                </c:pt>
                <c:pt idx="470">
                  <c:v>2.929929560084588</c:v>
                </c:pt>
                <c:pt idx="471">
                  <c:v>2.9334872878487053</c:v>
                </c:pt>
                <c:pt idx="472">
                  <c:v>2.9355072658247128</c:v>
                </c:pt>
                <c:pt idx="473">
                  <c:v>2.9360107957152097</c:v>
                </c:pt>
                <c:pt idx="474">
                  <c:v>2.9385197251764921</c:v>
                </c:pt>
                <c:pt idx="475">
                  <c:v>2.9395192526186187</c:v>
                </c:pt>
                <c:pt idx="476">
                  <c:v>2.9400181550076634</c:v>
                </c:pt>
                <c:pt idx="477">
                  <c:v>2.9405164849325671</c:v>
                </c:pt>
                <c:pt idx="478">
                  <c:v>2.9434945159061026</c:v>
                </c:pt>
                <c:pt idx="479">
                  <c:v>2.9449759084120477</c:v>
                </c:pt>
                <c:pt idx="480">
                  <c:v>2.9489017609702137</c:v>
                </c:pt>
                <c:pt idx="481">
                  <c:v>2.9503648543761232</c:v>
                </c:pt>
                <c:pt idx="482">
                  <c:v>2.9523080096621253</c:v>
                </c:pt>
                <c:pt idx="483">
                  <c:v>2.9527924430440922</c:v>
                </c:pt>
                <c:pt idx="484">
                  <c:v>2.9547247909790628</c:v>
                </c:pt>
                <c:pt idx="485">
                  <c:v>2.9552065375419416</c:v>
                </c:pt>
                <c:pt idx="486">
                  <c:v>2.958085848521085</c:v>
                </c:pt>
                <c:pt idx="487">
                  <c:v>2.9590413923210934</c:v>
                </c:pt>
                <c:pt idx="488">
                  <c:v>2.9675479762188619</c:v>
                </c:pt>
                <c:pt idx="489">
                  <c:v>2.9684829485539352</c:v>
                </c:pt>
                <c:pt idx="490">
                  <c:v>2.9708116108725178</c:v>
                </c:pt>
                <c:pt idx="491">
                  <c:v>2.9772662124272928</c:v>
                </c:pt>
                <c:pt idx="492">
                  <c:v>2.9818186071706636</c:v>
                </c:pt>
                <c:pt idx="493">
                  <c:v>2.9840770339028309</c:v>
                </c:pt>
                <c:pt idx="494">
                  <c:v>2.9845273133437926</c:v>
                </c:pt>
                <c:pt idx="495">
                  <c:v>2.9867717342662448</c:v>
                </c:pt>
                <c:pt idx="496">
                  <c:v>2.9916690073799486</c:v>
                </c:pt>
                <c:pt idx="497">
                  <c:v>2.9929950984313414</c:v>
                </c:pt>
                <c:pt idx="498">
                  <c:v>2.9951962915971793</c:v>
                </c:pt>
                <c:pt idx="499">
                  <c:v>2.9982593384236988</c:v>
                </c:pt>
                <c:pt idx="500">
                  <c:v>2.9986951583116559</c:v>
                </c:pt>
                <c:pt idx="501">
                  <c:v>2.999130541287371</c:v>
                </c:pt>
                <c:pt idx="502">
                  <c:v>3.0004340774793188</c:v>
                </c:pt>
                <c:pt idx="503">
                  <c:v>3.0013009330204183</c:v>
                </c:pt>
                <c:pt idx="504">
                  <c:v>3.0017337128090005</c:v>
                </c:pt>
                <c:pt idx="505">
                  <c:v>3.003029470553618</c:v>
                </c:pt>
                <c:pt idx="506">
                  <c:v>3.0034605321095067</c:v>
                </c:pt>
                <c:pt idx="507">
                  <c:v>3.0038911662369103</c:v>
                </c:pt>
                <c:pt idx="508">
                  <c:v>3.0043213737826426</c:v>
                </c:pt>
                <c:pt idx="509">
                  <c:v>3.0051805125037805</c:v>
                </c:pt>
                <c:pt idx="510">
                  <c:v>3.0068937079479006</c:v>
                </c:pt>
                <c:pt idx="511">
                  <c:v>3.00774777800074</c:v>
                </c:pt>
                <c:pt idx="512">
                  <c:v>3.0136796972911926</c:v>
                </c:pt>
                <c:pt idx="513">
                  <c:v>3.0178677189635055</c:v>
                </c:pt>
                <c:pt idx="514">
                  <c:v>3.0211892990699383</c:v>
                </c:pt>
                <c:pt idx="515">
                  <c:v>3.022840610876528</c:v>
                </c:pt>
                <c:pt idx="516">
                  <c:v>3.0265332645232967</c:v>
                </c:pt>
                <c:pt idx="517">
                  <c:v>3.0269416279590295</c:v>
                </c:pt>
                <c:pt idx="518">
                  <c:v>3.0273496077747564</c:v>
                </c:pt>
                <c:pt idx="519">
                  <c:v>3.0285712526925375</c:v>
                </c:pt>
                <c:pt idx="520">
                  <c:v>3.0297894708318558</c:v>
                </c:pt>
                <c:pt idx="521">
                  <c:v>3.0310042813635367</c:v>
                </c:pt>
                <c:pt idx="522">
                  <c:v>3.0322157032979815</c:v>
                </c:pt>
                <c:pt idx="523">
                  <c:v>3.0350292822023683</c:v>
                </c:pt>
                <c:pt idx="524">
                  <c:v>3.0378247505883418</c:v>
                </c:pt>
                <c:pt idx="525">
                  <c:v>3.0386201619497029</c:v>
                </c:pt>
                <c:pt idx="526">
                  <c:v>3.0390173219974121</c:v>
                </c:pt>
                <c:pt idx="527">
                  <c:v>3.0413926851582249</c:v>
                </c:pt>
                <c:pt idx="528">
                  <c:v>3.0429690733931802</c:v>
                </c:pt>
                <c:pt idx="529">
                  <c:v>3.0468851908377101</c:v>
                </c:pt>
                <c:pt idx="530">
                  <c:v>3.0484418035504044</c:v>
                </c:pt>
                <c:pt idx="531">
                  <c:v>3.0492180226701815</c:v>
                </c:pt>
                <c:pt idx="532">
                  <c:v>3.0496056125949731</c:v>
                </c:pt>
                <c:pt idx="533">
                  <c:v>3.0507663112330423</c:v>
                </c:pt>
                <c:pt idx="534">
                  <c:v>3.0519239160461065</c:v>
                </c:pt>
                <c:pt idx="535">
                  <c:v>3.0561422620590522</c:v>
                </c:pt>
                <c:pt idx="536">
                  <c:v>3.0599418880619549</c:v>
                </c:pt>
                <c:pt idx="537">
                  <c:v>3.0659529803138699</c:v>
                </c:pt>
                <c:pt idx="538">
                  <c:v>3.0663259253620376</c:v>
                </c:pt>
                <c:pt idx="539">
                  <c:v>3.0666985504229953</c:v>
                </c:pt>
                <c:pt idx="540">
                  <c:v>3.0681858617461617</c:v>
                </c:pt>
                <c:pt idx="541">
                  <c:v>3.068556895072363</c:v>
                </c:pt>
                <c:pt idx="542">
                  <c:v>3.0692980121155293</c:v>
                </c:pt>
                <c:pt idx="543">
                  <c:v>3.070037866607755</c:v>
                </c:pt>
                <c:pt idx="544">
                  <c:v>3.0704073217401198</c:v>
                </c:pt>
                <c:pt idx="545">
                  <c:v>3.0718820073061255</c:v>
                </c:pt>
                <c:pt idx="546">
                  <c:v>3.0740846890282438</c:v>
                </c:pt>
                <c:pt idx="547">
                  <c:v>3.0751818546186915</c:v>
                </c:pt>
                <c:pt idx="548">
                  <c:v>3.0759117614827773</c:v>
                </c:pt>
                <c:pt idx="549">
                  <c:v>3.0762762554042178</c:v>
                </c:pt>
                <c:pt idx="550">
                  <c:v>3.0773679052841563</c:v>
                </c:pt>
                <c:pt idx="551">
                  <c:v>3.0784568180532927</c:v>
                </c:pt>
                <c:pt idx="552">
                  <c:v>3.0788191830988487</c:v>
                </c:pt>
                <c:pt idx="553">
                  <c:v>3.0791812460476247</c:v>
                </c:pt>
                <c:pt idx="554">
                  <c:v>3.079543007402906</c:v>
                </c:pt>
                <c:pt idx="555">
                  <c:v>3.0806264869218056</c:v>
                </c:pt>
                <c:pt idx="556">
                  <c:v>3.0809870469108871</c:v>
                </c:pt>
                <c:pt idx="557">
                  <c:v>3.0813473078041325</c:v>
                </c:pt>
                <c:pt idx="558">
                  <c:v>3.0817072700973491</c:v>
                </c:pt>
                <c:pt idx="559">
                  <c:v>3.082066934285113</c:v>
                </c:pt>
                <c:pt idx="560">
                  <c:v>3.0824263008607717</c:v>
                </c:pt>
                <c:pt idx="561">
                  <c:v>3.0827853703164503</c:v>
                </c:pt>
                <c:pt idx="562">
                  <c:v>3.0831441431430524</c:v>
                </c:pt>
                <c:pt idx="563">
                  <c:v>3.0835026198302673</c:v>
                </c:pt>
                <c:pt idx="564">
                  <c:v>3.0838608008665731</c:v>
                </c:pt>
                <c:pt idx="565">
                  <c:v>3.0842186867392387</c:v>
                </c:pt>
                <c:pt idx="566">
                  <c:v>3.0849335749367159</c:v>
                </c:pt>
                <c:pt idx="567">
                  <c:v>3.0863598306747484</c:v>
                </c:pt>
                <c:pt idx="568">
                  <c:v>3.0867156639448825</c:v>
                </c:pt>
                <c:pt idx="569">
                  <c:v>3.0877814178095422</c:v>
                </c:pt>
                <c:pt idx="570">
                  <c:v>3.088844562727004</c:v>
                </c:pt>
                <c:pt idx="571">
                  <c:v>3.089198366805149</c:v>
                </c:pt>
                <c:pt idx="572">
                  <c:v>3.0902580529313162</c:v>
                </c:pt>
                <c:pt idx="573">
                  <c:v>3.0909630765957314</c:v>
                </c:pt>
                <c:pt idx="574">
                  <c:v>3.0941215958405612</c:v>
                </c:pt>
                <c:pt idx="575">
                  <c:v>3.0969100130080562</c:v>
                </c:pt>
                <c:pt idx="576">
                  <c:v>3.0972573096934202</c:v>
                </c:pt>
                <c:pt idx="577">
                  <c:v>3.0976043288744108</c:v>
                </c:pt>
                <c:pt idx="578">
                  <c:v>3.0979510709941498</c:v>
                </c:pt>
                <c:pt idx="579">
                  <c:v>3.1000257301078626</c:v>
                </c:pt>
                <c:pt idx="580">
                  <c:v>3.1020905255118367</c:v>
                </c:pt>
                <c:pt idx="581">
                  <c:v>3.1044871113123951</c:v>
                </c:pt>
                <c:pt idx="582">
                  <c:v>3.106870544478654</c:v>
                </c:pt>
                <c:pt idx="583">
                  <c:v>3.1075491297446862</c:v>
                </c:pt>
                <c:pt idx="584">
                  <c:v>3.1078880251827985</c:v>
                </c:pt>
                <c:pt idx="585">
                  <c:v>3.1095785469043866</c:v>
                </c:pt>
                <c:pt idx="586">
                  <c:v>3.1115985248803941</c:v>
                </c:pt>
                <c:pt idx="587">
                  <c:v>3.1122697684172707</c:v>
                </c:pt>
                <c:pt idx="588">
                  <c:v>3.1132746924643504</c:v>
                </c:pt>
                <c:pt idx="589">
                  <c:v>3.1152775913959014</c:v>
                </c:pt>
                <c:pt idx="590">
                  <c:v>3.1156105116742996</c:v>
                </c:pt>
                <c:pt idx="591">
                  <c:v>3.1172712956557644</c:v>
                </c:pt>
                <c:pt idx="592">
                  <c:v>3.1225435240687545</c:v>
                </c:pt>
                <c:pt idx="593">
                  <c:v>3.1241780554746752</c:v>
                </c:pt>
                <c:pt idx="594">
                  <c:v>3.1300119496719043</c:v>
                </c:pt>
                <c:pt idx="595">
                  <c:v>3.1325798476597368</c:v>
                </c:pt>
                <c:pt idx="596">
                  <c:v>3.1341771075767664</c:v>
                </c:pt>
                <c:pt idx="597">
                  <c:v>3.1383026981662816</c:v>
                </c:pt>
                <c:pt idx="598">
                  <c:v>3.1389339402569236</c:v>
                </c:pt>
                <c:pt idx="599">
                  <c:v>3.1392492175716069</c:v>
                </c:pt>
                <c:pt idx="600">
                  <c:v>3.1417632302757879</c:v>
                </c:pt>
                <c:pt idx="601">
                  <c:v>3.143014800254095</c:v>
                </c:pt>
                <c:pt idx="602">
                  <c:v>3.1433271299920462</c:v>
                </c:pt>
                <c:pt idx="603">
                  <c:v>3.1445742076096161</c:v>
                </c:pt>
                <c:pt idx="604">
                  <c:v>3.1467480136306398</c:v>
                </c:pt>
                <c:pt idx="605">
                  <c:v>3.1473671077937864</c:v>
                </c:pt>
                <c:pt idx="606">
                  <c:v>3.1479853206838051</c:v>
                </c:pt>
                <c:pt idx="607">
                  <c:v>3.1559430179718366</c:v>
                </c:pt>
                <c:pt idx="608">
                  <c:v>3.1562461903973444</c:v>
                </c:pt>
                <c:pt idx="609">
                  <c:v>3.1574567681342258</c:v>
                </c:pt>
                <c:pt idx="610">
                  <c:v>3.1604685311190375</c:v>
                </c:pt>
                <c:pt idx="611">
                  <c:v>3.162564406523019</c:v>
                </c:pt>
                <c:pt idx="612">
                  <c:v>3.1702617153949575</c:v>
                </c:pt>
                <c:pt idx="613">
                  <c:v>3.1728946977521764</c:v>
                </c:pt>
                <c:pt idx="614">
                  <c:v>3.1749315935284423</c:v>
                </c:pt>
                <c:pt idx="615">
                  <c:v>3.1784013415337551</c:v>
                </c:pt>
                <c:pt idx="616">
                  <c:v>3.1812717715594614</c:v>
                </c:pt>
                <c:pt idx="617">
                  <c:v>3.1835545336188615</c:v>
                </c:pt>
                <c:pt idx="618">
                  <c:v>3.188084373714938</c:v>
                </c:pt>
                <c:pt idx="619">
                  <c:v>3.1908917169221698</c:v>
                </c:pt>
                <c:pt idx="620">
                  <c:v>3.1947917577219247</c:v>
                </c:pt>
                <c:pt idx="621">
                  <c:v>3.1975562131535367</c:v>
                </c:pt>
                <c:pt idx="622">
                  <c:v>3.1997551772534747</c:v>
                </c:pt>
                <c:pt idx="623">
                  <c:v>3.2052043639481447</c:v>
                </c:pt>
                <c:pt idx="624">
                  <c:v>3.2073650374690716</c:v>
                </c:pt>
                <c:pt idx="625">
                  <c:v>3.2076343673889616</c:v>
                </c:pt>
                <c:pt idx="626">
                  <c:v>3.2079035303860515</c:v>
                </c:pt>
                <c:pt idx="627">
                  <c:v>3.2081725266671217</c:v>
                </c:pt>
                <c:pt idx="628">
                  <c:v>3.2087100199064009</c:v>
                </c:pt>
                <c:pt idx="629">
                  <c:v>3.2100508498751372</c:v>
                </c:pt>
                <c:pt idx="630">
                  <c:v>3.2129861847366681</c:v>
                </c:pt>
                <c:pt idx="631">
                  <c:v>3.2161659022859932</c:v>
                </c:pt>
                <c:pt idx="632">
                  <c:v>3.2164298308762511</c:v>
                </c:pt>
                <c:pt idx="633">
                  <c:v>3.2177470732627937</c:v>
                </c:pt>
                <c:pt idx="634">
                  <c:v>3.2182728535714475</c:v>
                </c:pt>
                <c:pt idx="635">
                  <c:v>3.2240148113728639</c:v>
                </c:pt>
                <c:pt idx="636">
                  <c:v>3.2265999052073573</c:v>
                </c:pt>
                <c:pt idx="637">
                  <c:v>3.2273724422896364</c:v>
                </c:pt>
                <c:pt idx="638">
                  <c:v>3.2284003587030048</c:v>
                </c:pt>
                <c:pt idx="639">
                  <c:v>3.230704313612569</c:v>
                </c:pt>
                <c:pt idx="640">
                  <c:v>3.2309595557485689</c:v>
                </c:pt>
                <c:pt idx="641">
                  <c:v>3.2332500095411003</c:v>
                </c:pt>
                <c:pt idx="642">
                  <c:v>3.2335037603411343</c:v>
                </c:pt>
                <c:pt idx="643">
                  <c:v>3.2387985627139169</c:v>
                </c:pt>
                <c:pt idx="644">
                  <c:v>3.2392994791268923</c:v>
                </c:pt>
                <c:pt idx="645">
                  <c:v>3.2397998184470986</c:v>
                </c:pt>
                <c:pt idx="646">
                  <c:v>3.2422929049829308</c:v>
                </c:pt>
                <c:pt idx="647">
                  <c:v>3.2513948500401044</c:v>
                </c:pt>
                <c:pt idx="648">
                  <c:v>3.2543063323312857</c:v>
                </c:pt>
                <c:pt idx="649">
                  <c:v>3.2557547866430441</c:v>
                </c:pt>
                <c:pt idx="650">
                  <c:v>3.2583978040955088</c:v>
                </c:pt>
                <c:pt idx="651">
                  <c:v>3.2593549273080344</c:v>
                </c:pt>
                <c:pt idx="652">
                  <c:v>3.2619761913978125</c:v>
                </c:pt>
                <c:pt idx="653">
                  <c:v>3.2657609167176105</c:v>
                </c:pt>
                <c:pt idx="654">
                  <c:v>3.2667019668840878</c:v>
                </c:pt>
                <c:pt idx="655">
                  <c:v>3.2702128548962426</c:v>
                </c:pt>
                <c:pt idx="656">
                  <c:v>3.2725377773752373</c:v>
                </c:pt>
                <c:pt idx="657">
                  <c:v>3.2760019899620501</c:v>
                </c:pt>
                <c:pt idx="658">
                  <c:v>3.2771506139637969</c:v>
                </c:pt>
                <c:pt idx="659">
                  <c:v>3.2787536009528289</c:v>
                </c:pt>
                <c:pt idx="660">
                  <c:v>3.2805783703680764</c:v>
                </c:pt>
                <c:pt idx="661">
                  <c:v>3.284881714655453</c:v>
                </c:pt>
                <c:pt idx="662">
                  <c:v>3.2851070295668121</c:v>
                </c:pt>
                <c:pt idx="663">
                  <c:v>3.2873537727147464</c:v>
                </c:pt>
                <c:pt idx="664">
                  <c:v>3.2984163800612945</c:v>
                </c:pt>
                <c:pt idx="665">
                  <c:v>3.303412070596742</c:v>
                </c:pt>
                <c:pt idx="666">
                  <c:v>3.3042750504771283</c:v>
                </c:pt>
                <c:pt idx="667">
                  <c:v>3.3044905277734875</c:v>
                </c:pt>
                <c:pt idx="668">
                  <c:v>3.3047058982127653</c:v>
                </c:pt>
                <c:pt idx="669">
                  <c:v>3.3053513694466239</c:v>
                </c:pt>
                <c:pt idx="670">
                  <c:v>3.3079237036118818</c:v>
                </c:pt>
                <c:pt idx="671">
                  <c:v>3.3092041796704077</c:v>
                </c:pt>
                <c:pt idx="672">
                  <c:v>3.3130231103232379</c:v>
                </c:pt>
                <c:pt idx="673">
                  <c:v>3.3132342916947239</c:v>
                </c:pt>
                <c:pt idx="674">
                  <c:v>3.3174364965350991</c:v>
                </c:pt>
                <c:pt idx="675">
                  <c:v>3.3176455432211585</c:v>
                </c:pt>
                <c:pt idx="676">
                  <c:v>3.3184807251745174</c:v>
                </c:pt>
                <c:pt idx="677">
                  <c:v>3.3197304943302246</c:v>
                </c:pt>
                <c:pt idx="678">
                  <c:v>3.323252100171687</c:v>
                </c:pt>
                <c:pt idx="679">
                  <c:v>3.3255156633631482</c:v>
                </c:pt>
                <c:pt idx="680">
                  <c:v>3.3312247810207323</c:v>
                </c:pt>
                <c:pt idx="681">
                  <c:v>3.3328422669943514</c:v>
                </c:pt>
                <c:pt idx="682">
                  <c:v>3.3398487830376369</c:v>
                </c:pt>
                <c:pt idx="683">
                  <c:v>3.3416323357780544</c:v>
                </c:pt>
                <c:pt idx="684">
                  <c:v>3.3473300153169503</c:v>
                </c:pt>
                <c:pt idx="685">
                  <c:v>3.3529539117100877</c:v>
                </c:pt>
                <c:pt idx="686">
                  <c:v>3.3543005623453599</c:v>
                </c:pt>
                <c:pt idx="687">
                  <c:v>3.3544926005894364</c:v>
                </c:pt>
                <c:pt idx="688">
                  <c:v>3.3586960995738107</c:v>
                </c:pt>
                <c:pt idx="689">
                  <c:v>3.3588862044058692</c:v>
                </c:pt>
                <c:pt idx="690">
                  <c:v>3.3590762260592628</c:v>
                </c:pt>
                <c:pt idx="691">
                  <c:v>3.3592661646067485</c:v>
                </c:pt>
                <c:pt idx="692">
                  <c:v>3.3609718837259357</c:v>
                </c:pt>
                <c:pt idx="693">
                  <c:v>3.3611609951950259</c:v>
                </c:pt>
                <c:pt idx="694">
                  <c:v>3.375846436309156</c:v>
                </c:pt>
                <c:pt idx="695">
                  <c:v>3.3769417571467586</c:v>
                </c:pt>
                <c:pt idx="696">
                  <c:v>3.3791241460703918</c:v>
                </c:pt>
                <c:pt idx="697">
                  <c:v>3.379305517750582</c:v>
                </c:pt>
                <c:pt idx="698">
                  <c:v>3.3827372657613304</c:v>
                </c:pt>
                <c:pt idx="699">
                  <c:v>3.383456296524753</c:v>
                </c:pt>
                <c:pt idx="700">
                  <c:v>3.3836358683618797</c:v>
                </c:pt>
                <c:pt idx="701">
                  <c:v>3.3838153659804311</c:v>
                </c:pt>
                <c:pt idx="702">
                  <c:v>3.3839947894417328</c:v>
                </c:pt>
                <c:pt idx="703">
                  <c:v>3.3845326154942486</c:v>
                </c:pt>
                <c:pt idx="704">
                  <c:v>3.3847117429382823</c:v>
                </c:pt>
                <c:pt idx="705">
                  <c:v>3.3854275148051305</c:v>
                </c:pt>
                <c:pt idx="706">
                  <c:v>3.3866772839608377</c:v>
                </c:pt>
                <c:pt idx="707">
                  <c:v>3.388988785124714</c:v>
                </c:pt>
                <c:pt idx="708">
                  <c:v>3.3900514964589874</c:v>
                </c:pt>
                <c:pt idx="709">
                  <c:v>3.3907585287387172</c:v>
                </c:pt>
                <c:pt idx="710">
                  <c:v>3.3909351071033793</c:v>
                </c:pt>
                <c:pt idx="711">
                  <c:v>3.3911116137028023</c:v>
                </c:pt>
                <c:pt idx="712">
                  <c:v>3.3912880485952974</c:v>
                </c:pt>
                <c:pt idx="713">
                  <c:v>3.3953263930693511</c:v>
                </c:pt>
                <c:pt idx="714">
                  <c:v>3.3981136917305026</c:v>
                </c:pt>
                <c:pt idx="715">
                  <c:v>3.4080702858871854</c:v>
                </c:pt>
                <c:pt idx="716">
                  <c:v>3.4085791254086675</c:v>
                </c:pt>
                <c:pt idx="717">
                  <c:v>3.4116197059632301</c:v>
                </c:pt>
                <c:pt idx="718">
                  <c:v>3.4153072922255676</c:v>
                </c:pt>
                <c:pt idx="719">
                  <c:v>3.4154741681092355</c:v>
                </c:pt>
                <c:pt idx="720">
                  <c:v>3.417803722639881</c:v>
                </c:pt>
                <c:pt idx="721">
                  <c:v>3.4192947217534604</c:v>
                </c:pt>
                <c:pt idx="722">
                  <c:v>3.422589839851482</c:v>
                </c:pt>
                <c:pt idx="723">
                  <c:v>3.4237372499823291</c:v>
                </c:pt>
                <c:pt idx="724">
                  <c:v>3.4250448745513888</c:v>
                </c:pt>
                <c:pt idx="725">
                  <c:v>3.4258601450778405</c:v>
                </c:pt>
                <c:pt idx="726">
                  <c:v>3.430075055551939</c:v>
                </c:pt>
                <c:pt idx="727">
                  <c:v>3.4312028845565168</c:v>
                </c:pt>
                <c:pt idx="728">
                  <c:v>3.4337698339248659</c:v>
                </c:pt>
                <c:pt idx="729">
                  <c:v>3.4363217001397333</c:v>
                </c:pt>
                <c:pt idx="730">
                  <c:v>3.4367985102318035</c:v>
                </c:pt>
                <c:pt idx="731">
                  <c:v>3.4369573306694496</c:v>
                </c:pt>
                <c:pt idx="732">
                  <c:v>3.4435758797502576</c:v>
                </c:pt>
                <c:pt idx="733">
                  <c:v>3.4505570094183291</c:v>
                </c:pt>
                <c:pt idx="734">
                  <c:v>3.4507108781469191</c:v>
                </c:pt>
                <c:pt idx="735">
                  <c:v>3.4522465745204372</c:v>
                </c:pt>
                <c:pt idx="736">
                  <c:v>3.4568213480215988</c:v>
                </c:pt>
                <c:pt idx="737">
                  <c:v>3.4577305482459986</c:v>
                </c:pt>
                <c:pt idx="738">
                  <c:v>3.459392487759231</c:v>
                </c:pt>
                <c:pt idx="739">
                  <c:v>3.4607475418441971</c:v>
                </c:pt>
                <c:pt idx="740">
                  <c:v>3.4641913706409997</c:v>
                </c:pt>
                <c:pt idx="741">
                  <c:v>3.4671639659690903</c:v>
                </c:pt>
                <c:pt idx="742">
                  <c:v>3.4742162640762553</c:v>
                </c:pt>
                <c:pt idx="743">
                  <c:v>3.4762517960070336</c:v>
                </c:pt>
                <c:pt idx="744">
                  <c:v>3.4778444763387584</c:v>
                </c:pt>
                <c:pt idx="745">
                  <c:v>3.490941205356787</c:v>
                </c:pt>
                <c:pt idx="746">
                  <c:v>3.491921712586151</c:v>
                </c:pt>
                <c:pt idx="747">
                  <c:v>3.4956830676169153</c:v>
                </c:pt>
                <c:pt idx="748">
                  <c:v>3.4959603948817053</c:v>
                </c:pt>
                <c:pt idx="749">
                  <c:v>3.5041989185394451</c:v>
                </c:pt>
                <c:pt idx="750">
                  <c:v>3.5054213275832811</c:v>
                </c:pt>
                <c:pt idx="751">
                  <c:v>3.5056925074122001</c:v>
                </c:pt>
                <c:pt idx="752">
                  <c:v>3.5078558716958308</c:v>
                </c:pt>
                <c:pt idx="753">
                  <c:v>3.5079907248196913</c:v>
                </c:pt>
                <c:pt idx="754">
                  <c:v>3.5083950331330529</c:v>
                </c:pt>
                <c:pt idx="755">
                  <c:v>3.5085297189712867</c:v>
                </c:pt>
                <c:pt idx="756">
                  <c:v>3.5086643630529428</c:v>
                </c:pt>
                <c:pt idx="757">
                  <c:v>3.5089335260500327</c:v>
                </c:pt>
                <c:pt idx="758">
                  <c:v>3.5138831856110926</c:v>
                </c:pt>
                <c:pt idx="759">
                  <c:v>3.5140161804006493</c:v>
                </c:pt>
                <c:pt idx="760">
                  <c:v>3.5141491344754372</c:v>
                </c:pt>
                <c:pt idx="761">
                  <c:v>3.5195655008805091</c:v>
                </c:pt>
                <c:pt idx="762">
                  <c:v>3.5207454715194824</c:v>
                </c:pt>
                <c:pt idx="763">
                  <c:v>3.5223137951566672</c:v>
                </c:pt>
                <c:pt idx="764">
                  <c:v>3.5265977091034522</c:v>
                </c:pt>
                <c:pt idx="765">
                  <c:v>3.5289167002776547</c:v>
                </c:pt>
                <c:pt idx="766">
                  <c:v>3.5309676815719149</c:v>
                </c:pt>
                <c:pt idx="767">
                  <c:v>3.5313511645830595</c:v>
                </c:pt>
                <c:pt idx="768">
                  <c:v>3.5441921107650325</c:v>
                </c:pt>
                <c:pt idx="769">
                  <c:v>3.5529114502165089</c:v>
                </c:pt>
                <c:pt idx="770">
                  <c:v>3.5590683340345368</c:v>
                </c:pt>
                <c:pt idx="771">
                  <c:v>3.5595475555804343</c:v>
                </c:pt>
                <c:pt idx="772">
                  <c:v>3.5596672783880576</c:v>
                </c:pt>
                <c:pt idx="773">
                  <c:v>3.5597869682005565</c:v>
                </c:pt>
                <c:pt idx="774">
                  <c:v>3.5614591712419159</c:v>
                </c:pt>
                <c:pt idx="775">
                  <c:v>3.5644293269979834</c:v>
                </c:pt>
                <c:pt idx="776">
                  <c:v>3.5645477117559481</c:v>
                </c:pt>
                <c:pt idx="777">
                  <c:v>3.5651391519697895</c:v>
                </c:pt>
                <c:pt idx="778">
                  <c:v>3.5669086552268032</c:v>
                </c:pt>
                <c:pt idx="779">
                  <c:v>3.5693739096150461</c:v>
                </c:pt>
                <c:pt idx="780">
                  <c:v>3.5847833789965078</c:v>
                </c:pt>
                <c:pt idx="781">
                  <c:v>3.587598729721245</c:v>
                </c:pt>
                <c:pt idx="782">
                  <c:v>3.5915098089946542</c:v>
                </c:pt>
                <c:pt idx="783">
                  <c:v>3.5936183081295359</c:v>
                </c:pt>
                <c:pt idx="784">
                  <c:v>3.5947239464097467</c:v>
                </c:pt>
                <c:pt idx="785">
                  <c:v>3.6001012556913907</c:v>
                </c:pt>
                <c:pt idx="786">
                  <c:v>3.6053050461411096</c:v>
                </c:pt>
                <c:pt idx="787">
                  <c:v>3.606596309179285</c:v>
                </c:pt>
                <c:pt idx="788">
                  <c:v>3.6067037413336744</c:v>
                </c:pt>
                <c:pt idx="789">
                  <c:v>3.6068111469189637</c:v>
                </c:pt>
                <c:pt idx="790">
                  <c:v>3.6103407114521566</c:v>
                </c:pt>
                <c:pt idx="791">
                  <c:v>3.610766594773271</c:v>
                </c:pt>
                <c:pt idx="792">
                  <c:v>3.6173149332982937</c:v>
                </c:pt>
                <c:pt idx="793">
                  <c:v>3.6195107208384987</c:v>
                </c:pt>
                <c:pt idx="794">
                  <c:v>3.6223176608338443</c:v>
                </c:pt>
                <c:pt idx="795">
                  <c:v>3.6243852414202649</c:v>
                </c:pt>
                <c:pt idx="796">
                  <c:v>3.6282867310895144</c:v>
                </c:pt>
                <c:pt idx="797">
                  <c:v>3.6309361190641916</c:v>
                </c:pt>
                <c:pt idx="798">
                  <c:v>3.6353832040474985</c:v>
                </c:pt>
                <c:pt idx="799">
                  <c:v>3.6390878710837375</c:v>
                </c:pt>
                <c:pt idx="800">
                  <c:v>3.641275757231913</c:v>
                </c:pt>
                <c:pt idx="801">
                  <c:v>3.6414741105040997</c:v>
                </c:pt>
                <c:pt idx="802">
                  <c:v>3.6432552250247716</c:v>
                </c:pt>
                <c:pt idx="803">
                  <c:v>3.6439459127480669</c:v>
                </c:pt>
                <c:pt idx="804">
                  <c:v>3.6440444928147486</c:v>
                </c:pt>
                <c:pt idx="805">
                  <c:v>3.6442415858437287</c:v>
                </c:pt>
                <c:pt idx="806">
                  <c:v>3.6452257115354163</c:v>
                </c:pt>
                <c:pt idx="807">
                  <c:v>3.6459132750338443</c:v>
                </c:pt>
                <c:pt idx="808">
                  <c:v>3.6464037262230695</c:v>
                </c:pt>
                <c:pt idx="809">
                  <c:v>3.6467956887784694</c:v>
                </c:pt>
                <c:pt idx="810">
                  <c:v>3.6470894287165549</c:v>
                </c:pt>
                <c:pt idx="811">
                  <c:v>3.6479694583629718</c:v>
                </c:pt>
                <c:pt idx="812">
                  <c:v>3.6506959797606107</c:v>
                </c:pt>
                <c:pt idx="813">
                  <c:v>3.6510840892430116</c:v>
                </c:pt>
                <c:pt idx="814">
                  <c:v>3.6518592692469491</c:v>
                </c:pt>
                <c:pt idx="815">
                  <c:v>3.6524397475894204</c:v>
                </c:pt>
                <c:pt idx="816">
                  <c:v>3.6532125137753435</c:v>
                </c:pt>
                <c:pt idx="817">
                  <c:v>3.6545615547417434</c:v>
                </c:pt>
                <c:pt idx="818">
                  <c:v>3.6553305580093407</c:v>
                </c:pt>
                <c:pt idx="819">
                  <c:v>3.6555225962534177</c:v>
                </c:pt>
                <c:pt idx="820">
                  <c:v>3.6557145496187098</c:v>
                </c:pt>
                <c:pt idx="821">
                  <c:v>3.6562899011913594</c:v>
                </c:pt>
                <c:pt idx="822">
                  <c:v>3.6563857190586879</c:v>
                </c:pt>
                <c:pt idx="823">
                  <c:v>3.6601062217232441</c:v>
                </c:pt>
                <c:pt idx="824">
                  <c:v>3.6602012013806817</c:v>
                </c:pt>
                <c:pt idx="825">
                  <c:v>3.6613393400060401</c:v>
                </c:pt>
                <c:pt idx="826">
                  <c:v>3.6616234092292301</c:v>
                </c:pt>
                <c:pt idx="827">
                  <c:v>3.661812685537261</c:v>
                </c:pt>
                <c:pt idx="828">
                  <c:v>3.6621909908590071</c:v>
                </c:pt>
                <c:pt idx="829">
                  <c:v>3.6633239336282122</c:v>
                </c:pt>
                <c:pt idx="830">
                  <c:v>3.6638892986226614</c:v>
                </c:pt>
                <c:pt idx="831">
                  <c:v>3.6642658001476751</c:v>
                </c:pt>
                <c:pt idx="832">
                  <c:v>3.6670792054642165</c:v>
                </c:pt>
                <c:pt idx="833">
                  <c:v>3.6682927104482208</c:v>
                </c:pt>
                <c:pt idx="834">
                  <c:v>3.668665415454492</c:v>
                </c:pt>
                <c:pt idx="835">
                  <c:v>3.6693168805661123</c:v>
                </c:pt>
                <c:pt idx="836">
                  <c:v>3.669967369908504</c:v>
                </c:pt>
                <c:pt idx="837">
                  <c:v>3.6701530451921802</c:v>
                </c:pt>
                <c:pt idx="838">
                  <c:v>3.6724673130680823</c:v>
                </c:pt>
                <c:pt idx="839">
                  <c:v>3.6730209071288962</c:v>
                </c:pt>
                <c:pt idx="840">
                  <c:v>3.6742179455767001</c:v>
                </c:pt>
                <c:pt idx="841">
                  <c:v>3.6783362467321798</c:v>
                </c:pt>
                <c:pt idx="842">
                  <c:v>3.6801541417343731</c:v>
                </c:pt>
                <c:pt idx="843">
                  <c:v>3.6804261708581452</c:v>
                </c:pt>
                <c:pt idx="844">
                  <c:v>3.6811507499324212</c:v>
                </c:pt>
                <c:pt idx="845">
                  <c:v>3.6818741221286468</c:v>
                </c:pt>
                <c:pt idx="846">
                  <c:v>3.6819644589946829</c:v>
                </c:pt>
                <c:pt idx="847">
                  <c:v>3.6820547770738075</c:v>
                </c:pt>
                <c:pt idx="848">
                  <c:v>3.6825060859390111</c:v>
                </c:pt>
                <c:pt idx="849">
                  <c:v>3.6826864782497681</c:v>
                </c:pt>
                <c:pt idx="850">
                  <c:v>3.6839471307515121</c:v>
                </c:pt>
                <c:pt idx="851">
                  <c:v>3.6841269256130755</c:v>
                </c:pt>
                <c:pt idx="852">
                  <c:v>3.6843066460716316</c:v>
                </c:pt>
                <c:pt idx="853">
                  <c:v>3.6844862921887342</c:v>
                </c:pt>
                <c:pt idx="854">
                  <c:v>3.6845760873884554</c:v>
                </c:pt>
                <c:pt idx="855">
                  <c:v>3.6854730197227594</c:v>
                </c:pt>
                <c:pt idx="856">
                  <c:v>3.6855626111582298</c:v>
                </c:pt>
                <c:pt idx="857">
                  <c:v>3.6879746200345558</c:v>
                </c:pt>
                <c:pt idx="858">
                  <c:v>3.6880636969463443</c:v>
                </c:pt>
                <c:pt idx="859">
                  <c:v>3.6886867242841235</c:v>
                </c:pt>
                <c:pt idx="860">
                  <c:v>3.6904618932461783</c:v>
                </c:pt>
                <c:pt idx="861">
                  <c:v>3.6907275438703668</c:v>
                </c:pt>
                <c:pt idx="862">
                  <c:v>3.6916118742144164</c:v>
                </c:pt>
                <c:pt idx="863">
                  <c:v>3.6924062348336304</c:v>
                </c:pt>
                <c:pt idx="864">
                  <c:v>3.6924944075030846</c:v>
                </c:pt>
                <c:pt idx="865">
                  <c:v>3.6953941082911097</c:v>
                </c:pt>
                <c:pt idx="866">
                  <c:v>3.6983615660551097</c:v>
                </c:pt>
                <c:pt idx="867">
                  <c:v>3.6991436873944838</c:v>
                </c:pt>
                <c:pt idx="868">
                  <c:v>3.6999244027424769</c:v>
                </c:pt>
                <c:pt idx="869">
                  <c:v>3.7001843296221977</c:v>
                </c:pt>
                <c:pt idx="870">
                  <c:v>3.7022581631620941</c:v>
                </c:pt>
                <c:pt idx="871">
                  <c:v>3.7026889681591335</c:v>
                </c:pt>
                <c:pt idx="872">
                  <c:v>3.7055216134226669</c:v>
                </c:pt>
                <c:pt idx="873">
                  <c:v>3.7089305358066165</c:v>
                </c:pt>
                <c:pt idx="874">
                  <c:v>3.7091002815511667</c:v>
                </c:pt>
                <c:pt idx="875">
                  <c:v>3.7095243558763409</c:v>
                </c:pt>
                <c:pt idx="876">
                  <c:v>3.7097786018482251</c:v>
                </c:pt>
                <c:pt idx="877">
                  <c:v>3.7122286696195355</c:v>
                </c:pt>
                <c:pt idx="878">
                  <c:v>3.7129862335943828</c:v>
                </c:pt>
                <c:pt idx="879">
                  <c:v>3.7132384615456617</c:v>
                </c:pt>
                <c:pt idx="880">
                  <c:v>3.7138264243805246</c:v>
                </c:pt>
                <c:pt idx="881">
                  <c:v>3.7158362751649938</c:v>
                </c:pt>
                <c:pt idx="882">
                  <c:v>3.7161703478598538</c:v>
                </c:pt>
                <c:pt idx="883">
                  <c:v>3.7167543574326971</c:v>
                </c:pt>
                <c:pt idx="884">
                  <c:v>3.7169210731667612</c:v>
                </c:pt>
                <c:pt idx="885">
                  <c:v>3.7171710268323102</c:v>
                </c:pt>
                <c:pt idx="886">
                  <c:v>3.7172543127625497</c:v>
                </c:pt>
                <c:pt idx="887">
                  <c:v>3.720159303405957</c:v>
                </c:pt>
                <c:pt idx="888">
                  <c:v>3.720242018287057</c:v>
                </c:pt>
                <c:pt idx="889">
                  <c:v>3.721315880605899</c:v>
                </c:pt>
                <c:pt idx="890">
                  <c:v>3.7227983968709051</c:v>
                </c:pt>
                <c:pt idx="891">
                  <c:v>3.7246853882373596</c:v>
                </c:pt>
                <c:pt idx="892">
                  <c:v>3.7247672456463103</c:v>
                </c:pt>
                <c:pt idx="893">
                  <c:v>3.7272158209084925</c:v>
                </c:pt>
                <c:pt idx="894">
                  <c:v>3.727947709544797</c:v>
                </c:pt>
                <c:pt idx="895">
                  <c:v>3.730862992046494</c:v>
                </c:pt>
                <c:pt idx="896">
                  <c:v>3.7315081835960253</c:v>
                </c:pt>
                <c:pt idx="897">
                  <c:v>3.7318304202881625</c:v>
                </c:pt>
                <c:pt idx="898">
                  <c:v>3.7341595132444669</c:v>
                </c:pt>
                <c:pt idx="899">
                  <c:v>3.735519058815171</c:v>
                </c:pt>
                <c:pt idx="900">
                  <c:v>3.7386220279179425</c:v>
                </c:pt>
                <c:pt idx="901">
                  <c:v>3.7403626894942437</c:v>
                </c:pt>
                <c:pt idx="902">
                  <c:v>3.7412304110254708</c:v>
                </c:pt>
                <c:pt idx="903">
                  <c:v>3.7428821714372731</c:v>
                </c:pt>
                <c:pt idx="904">
                  <c:v>3.7437448785924614</c:v>
                </c:pt>
                <c:pt idx="905">
                  <c:v>3.746400644491561</c:v>
                </c:pt>
                <c:pt idx="906">
                  <c:v>3.7468676278504294</c:v>
                </c:pt>
                <c:pt idx="907">
                  <c:v>3.7474894922586728</c:v>
                </c:pt>
                <c:pt idx="908">
                  <c:v>3.7487305560984945</c:v>
                </c:pt>
                <c:pt idx="909">
                  <c:v>3.7488080049586023</c:v>
                </c:pt>
                <c:pt idx="910">
                  <c:v>3.7491950422196725</c:v>
                </c:pt>
                <c:pt idx="911">
                  <c:v>3.7492724082984203</c:v>
                </c:pt>
                <c:pt idx="912">
                  <c:v>3.7495044238761421</c:v>
                </c:pt>
                <c:pt idx="913">
                  <c:v>3.7499680835094029</c:v>
                </c:pt>
                <c:pt idx="914">
                  <c:v>3.7505083948513462</c:v>
                </c:pt>
                <c:pt idx="915">
                  <c:v>3.7522789854601188</c:v>
                </c:pt>
                <c:pt idx="916">
                  <c:v>3.7523558041535008</c:v>
                </c:pt>
                <c:pt idx="917">
                  <c:v>3.7528164311882715</c:v>
                </c:pt>
                <c:pt idx="918">
                  <c:v>3.7537362221750099</c:v>
                </c:pt>
                <c:pt idx="919">
                  <c:v>3.7548832282521674</c:v>
                </c:pt>
                <c:pt idx="920">
                  <c:v>3.7558748556724915</c:v>
                </c:pt>
                <c:pt idx="921">
                  <c:v>3.7564839644426091</c:v>
                </c:pt>
                <c:pt idx="922">
                  <c:v>3.7569402360467241</c:v>
                </c:pt>
                <c:pt idx="923">
                  <c:v>3.7570162347313008</c:v>
                </c:pt>
                <c:pt idx="924">
                  <c:v>3.7571681922142726</c:v>
                </c:pt>
                <c:pt idx="925">
                  <c:v>3.7586091426597439</c:v>
                </c:pt>
                <c:pt idx="926">
                  <c:v>3.7588362247469584</c:v>
                </c:pt>
                <c:pt idx="927">
                  <c:v>3.7591388162811663</c:v>
                </c:pt>
                <c:pt idx="928">
                  <c:v>3.7607993116307177</c:v>
                </c:pt>
                <c:pt idx="929">
                  <c:v>3.7611005389581424</c:v>
                </c:pt>
                <c:pt idx="930">
                  <c:v>3.7622282842864743</c:v>
                </c:pt>
                <c:pt idx="931">
                  <c:v>3.762528522447</c:v>
                </c:pt>
                <c:pt idx="932">
                  <c:v>3.764400322956388</c:v>
                </c:pt>
                <c:pt idx="933">
                  <c:v>3.764475027434409</c:v>
                </c:pt>
                <c:pt idx="934">
                  <c:v>3.7646243978509815</c:v>
                </c:pt>
                <c:pt idx="935">
                  <c:v>3.7648483571934106</c:v>
                </c:pt>
                <c:pt idx="936">
                  <c:v>3.7657430414210444</c:v>
                </c:pt>
                <c:pt idx="937">
                  <c:v>3.766115283221414</c:v>
                </c:pt>
                <c:pt idx="938">
                  <c:v>3.7681939616330715</c:v>
                </c:pt>
                <c:pt idx="939">
                  <c:v>3.7712934426290596</c:v>
                </c:pt>
                <c:pt idx="940">
                  <c:v>3.7739326474676451</c:v>
                </c:pt>
                <c:pt idx="941">
                  <c:v>3.7741518589547103</c:v>
                </c:pt>
                <c:pt idx="942">
                  <c:v>3.775974331129369</c:v>
                </c:pt>
                <c:pt idx="943">
                  <c:v>3.7764832558336816</c:v>
                </c:pt>
                <c:pt idx="944">
                  <c:v>3.7778616241762419</c:v>
                </c:pt>
                <c:pt idx="945">
                  <c:v>3.7793078275835859</c:v>
                </c:pt>
                <c:pt idx="946">
                  <c:v>3.7793800114916558</c:v>
                </c:pt>
                <c:pt idx="947">
                  <c:v>3.7795964912578244</c:v>
                </c:pt>
                <c:pt idx="948">
                  <c:v>3.7821141474790712</c:v>
                </c:pt>
                <c:pt idx="949">
                  <c:v>3.7822575736633017</c:v>
                </c:pt>
                <c:pt idx="950">
                  <c:v>3.7839750034126713</c:v>
                </c:pt>
                <c:pt idx="951">
                  <c:v>3.785543369956593</c:v>
                </c:pt>
                <c:pt idx="952">
                  <c:v>3.7858279199958655</c:v>
                </c:pt>
                <c:pt idx="953">
                  <c:v>3.786041210242554</c:v>
                </c:pt>
                <c:pt idx="954">
                  <c:v>3.7865384804978026</c:v>
                </c:pt>
                <c:pt idx="955">
                  <c:v>3.7885925559203595</c:v>
                </c:pt>
                <c:pt idx="956">
                  <c:v>3.7901443650429005</c:v>
                </c:pt>
                <c:pt idx="957">
                  <c:v>3.7919010800095712</c:v>
                </c:pt>
                <c:pt idx="958">
                  <c:v>3.7919712010207678</c:v>
                </c:pt>
                <c:pt idx="959">
                  <c:v>3.7927417858347487</c:v>
                </c:pt>
                <c:pt idx="960">
                  <c:v>3.7947667979408211</c:v>
                </c:pt>
                <c:pt idx="961">
                  <c:v>3.7960884286806684</c:v>
                </c:pt>
                <c:pt idx="962">
                  <c:v>3.7974752875373343</c:v>
                </c:pt>
                <c:pt idx="963">
                  <c:v>3.7975445143617264</c:v>
                </c:pt>
                <c:pt idx="964">
                  <c:v>3.7982361763679355</c:v>
                </c:pt>
                <c:pt idx="965">
                  <c:v>3.800235789327354</c:v>
                </c:pt>
                <c:pt idx="966">
                  <c:v>3.8010605298478555</c:v>
                </c:pt>
                <c:pt idx="967">
                  <c:v>3.8031155548900268</c:v>
                </c:pt>
                <c:pt idx="968">
                  <c:v>3.8042757671290941</c:v>
                </c:pt>
                <c:pt idx="969">
                  <c:v>3.8044801891059929</c:v>
                </c:pt>
                <c:pt idx="970">
                  <c:v>3.8074673756842778</c:v>
                </c:pt>
                <c:pt idx="971">
                  <c:v>3.8075350280688531</c:v>
                </c:pt>
                <c:pt idx="972">
                  <c:v>3.808683509128969</c:v>
                </c:pt>
                <c:pt idx="973">
                  <c:v>3.8100980406811429</c:v>
                </c:pt>
                <c:pt idx="974">
                  <c:v>3.8101652845431495</c:v>
                </c:pt>
                <c:pt idx="975">
                  <c:v>3.8102325179950842</c:v>
                </c:pt>
                <c:pt idx="976">
                  <c:v>3.8104341559226729</c:v>
                </c:pt>
                <c:pt idx="977">
                  <c:v>3.8153120435243593</c:v>
                </c:pt>
                <c:pt idx="978">
                  <c:v>3.8155777483242672</c:v>
                </c:pt>
                <c:pt idx="979">
                  <c:v>3.8171024042569233</c:v>
                </c:pt>
                <c:pt idx="980">
                  <c:v>3.8205954965444904</c:v>
                </c:pt>
                <c:pt idx="981">
                  <c:v>3.824516328007209</c:v>
                </c:pt>
                <c:pt idx="982">
                  <c:v>3.8254261177678233</c:v>
                </c:pt>
                <c:pt idx="983">
                  <c:v>3.8254910298794309</c:v>
                </c:pt>
                <c:pt idx="984">
                  <c:v>3.8275631112547237</c:v>
                </c:pt>
                <c:pt idx="985">
                  <c:v>3.8318058086743911</c:v>
                </c:pt>
                <c:pt idx="986">
                  <c:v>3.8339117150713786</c:v>
                </c:pt>
                <c:pt idx="987">
                  <c:v>3.8339753712799061</c:v>
                </c:pt>
                <c:pt idx="988">
                  <c:v>3.8343571127184051</c:v>
                </c:pt>
                <c:pt idx="989">
                  <c:v>3.8351830698490437</c:v>
                </c:pt>
                <c:pt idx="990">
                  <c:v>3.8363874193264111</c:v>
                </c:pt>
                <c:pt idx="991">
                  <c:v>3.8364507137201547</c:v>
                </c:pt>
                <c:pt idx="992">
                  <c:v>3.8372095278012064</c:v>
                </c:pt>
                <c:pt idx="993">
                  <c:v>3.8385972528166565</c:v>
                </c:pt>
                <c:pt idx="994">
                  <c:v>3.8388490907372552</c:v>
                </c:pt>
                <c:pt idx="995">
                  <c:v>3.839100782707153</c:v>
                </c:pt>
                <c:pt idx="996">
                  <c:v>3.8391636829146503</c:v>
                </c:pt>
                <c:pt idx="997">
                  <c:v>3.8397921844453293</c:v>
                </c:pt>
                <c:pt idx="998">
                  <c:v>3.8404197777364861</c:v>
                </c:pt>
                <c:pt idx="999">
                  <c:v>3.8424844244115701</c:v>
                </c:pt>
                <c:pt idx="1000">
                  <c:v>3.8431081419996067</c:v>
                </c:pt>
                <c:pt idx="1001">
                  <c:v>3.8439176380063924</c:v>
                </c:pt>
                <c:pt idx="1002">
                  <c:v>3.8441042306975133</c:v>
                </c:pt>
                <c:pt idx="1003">
                  <c:v>3.8467081454560068</c:v>
                </c:pt>
                <c:pt idx="1004">
                  <c:v>3.8492350913147226</c:v>
                </c:pt>
                <c:pt idx="1005">
                  <c:v>3.8519306786402674</c:v>
                </c:pt>
                <c:pt idx="1006">
                  <c:v>3.8519917479621575</c:v>
                </c:pt>
                <c:pt idx="1007">
                  <c:v>3.8543667780408697</c:v>
                </c:pt>
                <c:pt idx="1008">
                  <c:v>3.8561244442423002</c:v>
                </c:pt>
                <c:pt idx="1009">
                  <c:v>3.8573324964312685</c:v>
                </c:pt>
                <c:pt idx="1010">
                  <c:v>3.8581761379823445</c:v>
                </c:pt>
                <c:pt idx="1011">
                  <c:v>3.8587777373054495</c:v>
                </c:pt>
                <c:pt idx="1012">
                  <c:v>3.8588378514285853</c:v>
                </c:pt>
                <c:pt idx="1013">
                  <c:v>3.8612356186340402</c:v>
                </c:pt>
                <c:pt idx="1014">
                  <c:v>3.8612953935266958</c:v>
                </c:pt>
                <c:pt idx="1015">
                  <c:v>3.8633823484407879</c:v>
                </c:pt>
                <c:pt idx="1016">
                  <c:v>3.8649854606597938</c:v>
                </c:pt>
                <c:pt idx="1017">
                  <c:v>3.8652224562901791</c:v>
                </c:pt>
                <c:pt idx="1018">
                  <c:v>3.8671727511786496</c:v>
                </c:pt>
                <c:pt idx="1019">
                  <c:v>3.8704039052790269</c:v>
                </c:pt>
                <c:pt idx="1020">
                  <c:v>3.8705794605526846</c:v>
                </c:pt>
                <c:pt idx="1021">
                  <c:v>3.8707549448901402</c:v>
                </c:pt>
                <c:pt idx="1022">
                  <c:v>3.871397781487484</c:v>
                </c:pt>
                <c:pt idx="1023">
                  <c:v>3.8717480189918714</c:v>
                </c:pt>
                <c:pt idx="1024">
                  <c:v>3.873029812061044</c:v>
                </c:pt>
                <c:pt idx="1025">
                  <c:v>3.8734949822561688</c:v>
                </c:pt>
                <c:pt idx="1026">
                  <c:v>3.8780619812900126</c:v>
                </c:pt>
                <c:pt idx="1027">
                  <c:v>3.8804705928037784</c:v>
                </c:pt>
                <c:pt idx="1028">
                  <c:v>3.8823537463887141</c:v>
                </c:pt>
                <c:pt idx="1029">
                  <c:v>3.8824106843739679</c:v>
                </c:pt>
                <c:pt idx="1030">
                  <c:v>3.8846254632562345</c:v>
                </c:pt>
                <c:pt idx="1031">
                  <c:v>3.8846821042060249</c:v>
                </c:pt>
                <c:pt idx="1032">
                  <c:v>3.885078384149224</c:v>
                </c:pt>
                <c:pt idx="1033">
                  <c:v>3.8853612200315122</c:v>
                </c:pt>
                <c:pt idx="1034">
                  <c:v>3.8858698609039064</c:v>
                </c:pt>
                <c:pt idx="1035">
                  <c:v>3.8864907251724818</c:v>
                </c:pt>
                <c:pt idx="1036">
                  <c:v>3.8869417059834155</c:v>
                </c:pt>
                <c:pt idx="1037">
                  <c:v>3.8877297972880305</c:v>
                </c:pt>
                <c:pt idx="1038">
                  <c:v>3.8879547038088016</c:v>
                </c:pt>
                <c:pt idx="1039">
                  <c:v>3.8880109122450288</c:v>
                </c:pt>
                <c:pt idx="1040">
                  <c:v>3.8882356732705672</c:v>
                </c:pt>
                <c:pt idx="1041">
                  <c:v>3.8886848466596988</c:v>
                </c:pt>
                <c:pt idx="1042">
                  <c:v>3.8904769089601707</c:v>
                </c:pt>
                <c:pt idx="1043">
                  <c:v>3.890532791927745</c:v>
                </c:pt>
                <c:pt idx="1044">
                  <c:v>3.890700397698875</c:v>
                </c:pt>
                <c:pt idx="1045">
                  <c:v>3.8907562519182179</c:v>
                </c:pt>
                <c:pt idx="1046">
                  <c:v>3.8966364305295844</c:v>
                </c:pt>
                <c:pt idx="1047">
                  <c:v>3.896911840826025</c:v>
                </c:pt>
                <c:pt idx="1048">
                  <c:v>3.8971320433820944</c:v>
                </c:pt>
                <c:pt idx="1049">
                  <c:v>3.8974071396615804</c:v>
                </c:pt>
                <c:pt idx="1050">
                  <c:v>3.8975721138257304</c:v>
                </c:pt>
                <c:pt idx="1051">
                  <c:v>3.8989444668665096</c:v>
                </c:pt>
                <c:pt idx="1052">
                  <c:v>3.9005855866499615</c:v>
                </c:pt>
                <c:pt idx="1053">
                  <c:v>3.9012403020733091</c:v>
                </c:pt>
                <c:pt idx="1054">
                  <c:v>3.9047155452786808</c:v>
                </c:pt>
                <c:pt idx="1055">
                  <c:v>3.9047696259065949</c:v>
                </c:pt>
                <c:pt idx="1056">
                  <c:v>3.9048236998009442</c:v>
                </c:pt>
                <c:pt idx="1057">
                  <c:v>3.9048777669634047</c:v>
                </c:pt>
                <c:pt idx="1058">
                  <c:v>3.9049318273956528</c:v>
                </c:pt>
                <c:pt idx="1059">
                  <c:v>3.9068197154665456</c:v>
                </c:pt>
                <c:pt idx="1060">
                  <c:v>3.9069273473089559</c:v>
                </c:pt>
                <c:pt idx="1061">
                  <c:v>3.9070349524834169</c:v>
                </c:pt>
                <c:pt idx="1062">
                  <c:v>3.9075725787985509</c:v>
                </c:pt>
                <c:pt idx="1063">
                  <c:v>3.9087530191845339</c:v>
                </c:pt>
                <c:pt idx="1064">
                  <c:v>3.9109977163106429</c:v>
                </c:pt>
                <c:pt idx="1065">
                  <c:v>3.9135489579065177</c:v>
                </c:pt>
                <c:pt idx="1066">
                  <c:v>3.9146604305892216</c:v>
                </c:pt>
                <c:pt idx="1067">
                  <c:v>3.9187640310279992</c:v>
                </c:pt>
                <c:pt idx="1068">
                  <c:v>3.9188687433809846</c:v>
                </c:pt>
                <c:pt idx="1069">
                  <c:v>3.9198622535555381</c:v>
                </c:pt>
                <c:pt idx="1070">
                  <c:v>3.9259305978684713</c:v>
                </c:pt>
                <c:pt idx="1071">
                  <c:v>3.9260335966788444</c:v>
                </c:pt>
                <c:pt idx="1072">
                  <c:v>3.926136571067449</c:v>
                </c:pt>
                <c:pt idx="1073">
                  <c:v>3.9280884596649708</c:v>
                </c:pt>
                <c:pt idx="1074">
                  <c:v>3.9281397068751196</c:v>
                </c:pt>
                <c:pt idx="1075">
                  <c:v>3.9286518466536946</c:v>
                </c:pt>
                <c:pt idx="1076">
                  <c:v>3.930847191682497</c:v>
                </c:pt>
                <c:pt idx="1077">
                  <c:v>3.9355072658247128</c:v>
                </c:pt>
                <c:pt idx="1078">
                  <c:v>3.940665872475829</c:v>
                </c:pt>
                <c:pt idx="1079">
                  <c:v>3.9407654356312176</c:v>
                </c:pt>
                <c:pt idx="1080">
                  <c:v>3.9433955765089546</c:v>
                </c:pt>
                <c:pt idx="1081">
                  <c:v>3.9448773059636952</c:v>
                </c:pt>
                <c:pt idx="1082">
                  <c:v>3.9457639231111736</c:v>
                </c:pt>
                <c:pt idx="1083">
                  <c:v>3.9462065538427828</c:v>
                </c:pt>
                <c:pt idx="1084">
                  <c:v>3.9462557071993971</c:v>
                </c:pt>
                <c:pt idx="1085">
                  <c:v>3.9463048549934747</c:v>
                </c:pt>
                <c:pt idx="1086">
                  <c:v>3.9463539972262747</c:v>
                </c:pt>
                <c:pt idx="1087">
                  <c:v>3.9465013905695874</c:v>
                </c:pt>
                <c:pt idx="1088">
                  <c:v>3.9482172935599706</c:v>
                </c:pt>
                <c:pt idx="1089">
                  <c:v>3.9482662198802956</c:v>
                </c:pt>
                <c:pt idx="1090">
                  <c:v>3.9485596621089618</c:v>
                </c:pt>
                <c:pt idx="1091">
                  <c:v>3.9489994540269531</c:v>
                </c:pt>
                <c:pt idx="1092">
                  <c:v>3.949194774237982</c:v>
                </c:pt>
                <c:pt idx="1093">
                  <c:v>3.9496826907952043</c:v>
                </c:pt>
                <c:pt idx="1094">
                  <c:v>3.9501213475113732</c:v>
                </c:pt>
                <c:pt idx="1095">
                  <c:v>3.9516288938366384</c:v>
                </c:pt>
                <c:pt idx="1096">
                  <c:v>3.9554953291841271</c:v>
                </c:pt>
                <c:pt idx="1097">
                  <c:v>3.956696564894651</c:v>
                </c:pt>
                <c:pt idx="1098">
                  <c:v>3.9574157147226692</c:v>
                </c:pt>
                <c:pt idx="1099">
                  <c:v>3.9605659028181979</c:v>
                </c:pt>
                <c:pt idx="1100">
                  <c:v>3.963079160641827</c:v>
                </c:pt>
                <c:pt idx="1101">
                  <c:v>3.9648722086377752</c:v>
                </c:pt>
                <c:pt idx="1102">
                  <c:v>3.9655779579105279</c:v>
                </c:pt>
                <c:pt idx="1103">
                  <c:v>3.9656249671092429</c:v>
                </c:pt>
                <c:pt idx="1104">
                  <c:v>3.9656719712201065</c:v>
                </c:pt>
                <c:pt idx="1105">
                  <c:v>3.9658599368070715</c:v>
                </c:pt>
                <c:pt idx="1106">
                  <c:v>3.9671265810764127</c:v>
                </c:pt>
                <c:pt idx="1107">
                  <c:v>3.9675011747228415</c:v>
                </c:pt>
                <c:pt idx="1108">
                  <c:v>3.9675479762188619</c:v>
                </c:pt>
                <c:pt idx="1109">
                  <c:v>3.9675947726718896</c:v>
                </c:pt>
                <c:pt idx="1110">
                  <c:v>3.967875445548033</c:v>
                </c:pt>
                <c:pt idx="1111">
                  <c:v>3.9738664498353784</c:v>
                </c:pt>
                <c:pt idx="1112">
                  <c:v>3.9768541465762191</c:v>
                </c:pt>
                <c:pt idx="1113">
                  <c:v>3.9818186071706636</c:v>
                </c:pt>
                <c:pt idx="1114">
                  <c:v>3.9819091700907925</c:v>
                </c:pt>
                <c:pt idx="1115">
                  <c:v>3.9837615602861649</c:v>
                </c:pt>
                <c:pt idx="1116">
                  <c:v>3.9841671271469883</c:v>
                </c:pt>
                <c:pt idx="1117">
                  <c:v>3.9855162878527155</c:v>
                </c:pt>
                <c:pt idx="1118">
                  <c:v>3.9859202201235675</c:v>
                </c:pt>
                <c:pt idx="1119">
                  <c:v>3.9859650783048708</c:v>
                </c:pt>
                <c:pt idx="1120">
                  <c:v>3.9860099318532614</c:v>
                </c:pt>
                <c:pt idx="1121">
                  <c:v>3.9860547807696953</c:v>
                </c:pt>
                <c:pt idx="1122">
                  <c:v>3.9860996250551297</c:v>
                </c:pt>
                <c:pt idx="1123">
                  <c:v>3.9862341301349957</c:v>
                </c:pt>
                <c:pt idx="1124">
                  <c:v>3.9864134054654685</c:v>
                </c:pt>
                <c:pt idx="1125">
                  <c:v>3.9875322027298394</c:v>
                </c:pt>
                <c:pt idx="1126">
                  <c:v>3.9916690073799486</c:v>
                </c:pt>
                <c:pt idx="1127">
                  <c:v>3.9933039379194746</c:v>
                </c:pt>
                <c:pt idx="1128">
                  <c:v>3.9953280090774097</c:v>
                </c:pt>
                <c:pt idx="1129">
                  <c:v>3.9982157323709582</c:v>
                </c:pt>
                <c:pt idx="1130">
                  <c:v>3.999130541287371</c:v>
                </c:pt>
                <c:pt idx="1131">
                  <c:v>3.9992610711131005</c:v>
                </c:pt>
                <c:pt idx="1132">
                  <c:v>3.999652425366079</c:v>
                </c:pt>
                <c:pt idx="1133">
                  <c:v>4.00026049854739</c:v>
                </c:pt>
                <c:pt idx="1134">
                  <c:v>4.0018634626925236</c:v>
                </c:pt>
                <c:pt idx="1135">
                  <c:v>4.0019067040408851</c:v>
                </c:pt>
                <c:pt idx="1136">
                  <c:v>4.001949941084268</c:v>
                </c:pt>
                <c:pt idx="1137">
                  <c:v>4.0019931738235304</c:v>
                </c:pt>
                <c:pt idx="1138">
                  <c:v>4.0020364022595292</c:v>
                </c:pt>
                <c:pt idx="1139">
                  <c:v>4.0036328370044085</c:v>
                </c:pt>
                <c:pt idx="1140">
                  <c:v>4.0036759025487845</c:v>
                </c:pt>
                <c:pt idx="1141">
                  <c:v>4.0045363178513229</c:v>
                </c:pt>
                <c:pt idx="1142">
                  <c:v>4.0091958535195209</c:v>
                </c:pt>
                <c:pt idx="1143">
                  <c:v>4.0109356647043848</c:v>
                </c:pt>
                <c:pt idx="1144">
                  <c:v>4.0133007868568882</c:v>
                </c:pt>
                <c:pt idx="1145">
                  <c:v>4.0149403497929361</c:v>
                </c:pt>
                <c:pt idx="1146">
                  <c:v>4.0158206342620693</c:v>
                </c:pt>
                <c:pt idx="1147">
                  <c:v>4.0189084443163274</c:v>
                </c:pt>
                <c:pt idx="1148">
                  <c:v>4.0189500215009746</c:v>
                </c:pt>
                <c:pt idx="1149">
                  <c:v>4.0189915947056116</c:v>
                </c:pt>
                <c:pt idx="1150">
                  <c:v>4.0190331639309989</c:v>
                </c:pt>
                <c:pt idx="1151">
                  <c:v>4.0202369439108079</c:v>
                </c:pt>
                <c:pt idx="1152">
                  <c:v>4.0206512680043422</c:v>
                </c:pt>
                <c:pt idx="1153">
                  <c:v>4.0206926786820283</c:v>
                </c:pt>
                <c:pt idx="1154">
                  <c:v>4.0208168870289072</c:v>
                </c:pt>
                <c:pt idx="1155">
                  <c:v>4.0208582819183158</c:v>
                </c:pt>
                <c:pt idx="1156">
                  <c:v>4.0210651972025691</c:v>
                </c:pt>
                <c:pt idx="1157">
                  <c:v>4.0243625043532818</c:v>
                </c:pt>
                <c:pt idx="1158">
                  <c:v>4.0247729130796319</c:v>
                </c:pt>
                <c:pt idx="1159">
                  <c:v>4.0254697190610562</c:v>
                </c:pt>
                <c:pt idx="1160">
                  <c:v>4.0255106728525805</c:v>
                </c:pt>
                <c:pt idx="1161">
                  <c:v>4.027268042466619</c:v>
                </c:pt>
                <c:pt idx="1162">
                  <c:v>4.0289370770706778</c:v>
                </c:pt>
                <c:pt idx="1163">
                  <c:v>4.0301137527075932</c:v>
                </c:pt>
                <c:pt idx="1164">
                  <c:v>4.0332226466702492</c:v>
                </c:pt>
                <c:pt idx="1165">
                  <c:v>4.035629827790439</c:v>
                </c:pt>
                <c:pt idx="1166">
                  <c:v>4.0369879978069063</c:v>
                </c:pt>
                <c:pt idx="1167">
                  <c:v>4.037027879755775</c:v>
                </c:pt>
                <c:pt idx="1168">
                  <c:v>4.037067758042558</c:v>
                </c:pt>
                <c:pt idx="1169">
                  <c:v>4.0371076326679267</c:v>
                </c:pt>
                <c:pt idx="1170">
                  <c:v>4.0371475036325544</c:v>
                </c:pt>
                <c:pt idx="1171">
                  <c:v>4.0371873709371133</c:v>
                </c:pt>
                <c:pt idx="1172">
                  <c:v>4.0373866525823772</c:v>
                </c:pt>
                <c:pt idx="1173">
                  <c:v>4.0377849417536371</c:v>
                </c:pt>
                <c:pt idx="1174">
                  <c:v>4.037864555774374</c:v>
                </c:pt>
                <c:pt idx="1175">
                  <c:v>4.0382226383687181</c:v>
                </c:pt>
                <c:pt idx="1176">
                  <c:v>4.0411557326297114</c:v>
                </c:pt>
                <c:pt idx="1177">
                  <c:v>4.0502637226457958</c:v>
                </c:pt>
                <c:pt idx="1178">
                  <c:v>4.0528862352563815</c:v>
                </c:pt>
                <c:pt idx="1179">
                  <c:v>4.0529631287555032</c:v>
                </c:pt>
                <c:pt idx="1180">
                  <c:v>4.0563711794755291</c:v>
                </c:pt>
                <c:pt idx="1181">
                  <c:v>4.0578562087418879</c:v>
                </c:pt>
                <c:pt idx="1182">
                  <c:v>4.0644205484335938</c:v>
                </c:pt>
                <c:pt idx="1183">
                  <c:v>4.0645328611315783</c:v>
                </c:pt>
                <c:pt idx="1184">
                  <c:v>4.0669591978671225</c:v>
                </c:pt>
                <c:pt idx="1185">
                  <c:v>4.0680373596137853</c:v>
                </c:pt>
                <c:pt idx="1186">
                  <c:v>4.068074489907648</c:v>
                </c:pt>
                <c:pt idx="1187">
                  <c:v>4.0681487409732942</c:v>
                </c:pt>
                <c:pt idx="1188">
                  <c:v>4.0681858617461613</c:v>
                </c:pt>
                <c:pt idx="1189">
                  <c:v>4.0682600937746995</c:v>
                </c:pt>
                <c:pt idx="1190">
                  <c:v>4.068334313117254</c:v>
                </c:pt>
                <c:pt idx="1191">
                  <c:v>4.0687052196919415</c:v>
                </c:pt>
                <c:pt idx="1192">
                  <c:v>4.0700748262675281</c:v>
                </c:pt>
                <c:pt idx="1193">
                  <c:v>4.0701487361523059</c:v>
                </c:pt>
                <c:pt idx="1194">
                  <c:v>4.0729480317928859</c:v>
                </c:pt>
                <c:pt idx="1195">
                  <c:v>4.0736450455131523</c:v>
                </c:pt>
                <c:pt idx="1196">
                  <c:v>4.0748164406451748</c:v>
                </c:pt>
                <c:pt idx="1197">
                  <c:v>4.075510464524414</c:v>
                </c:pt>
                <c:pt idx="1198">
                  <c:v>4.0755834551938133</c:v>
                </c:pt>
                <c:pt idx="1199">
                  <c:v>4.0827853703164498</c:v>
                </c:pt>
                <c:pt idx="1200">
                  <c:v>4.0828212609393297</c:v>
                </c:pt>
                <c:pt idx="1201">
                  <c:v>4.0828930332881797</c:v>
                </c:pt>
                <c:pt idx="1202">
                  <c:v>4.0867512312420571</c:v>
                </c:pt>
                <c:pt idx="1203">
                  <c:v>4.0896932087848388</c:v>
                </c:pt>
                <c:pt idx="1204">
                  <c:v>4.0911743607068818</c:v>
                </c:pt>
                <c:pt idx="1205">
                  <c:v>4.0938767553900446</c:v>
                </c:pt>
                <c:pt idx="1206">
                  <c:v>4.0969100130080562</c:v>
                </c:pt>
                <c:pt idx="1207">
                  <c:v>4.0969447551769402</c:v>
                </c:pt>
                <c:pt idx="1208">
                  <c:v>4.0969794945667841</c:v>
                </c:pt>
                <c:pt idx="1209">
                  <c:v>4.0970142311780329</c:v>
                </c:pt>
                <c:pt idx="1210">
                  <c:v>4.0970836960665213</c:v>
                </c:pt>
                <c:pt idx="1211">
                  <c:v>4.0973267357157725</c:v>
                </c:pt>
                <c:pt idx="1212">
                  <c:v>4.0984014222700775</c:v>
                </c:pt>
                <c:pt idx="1213">
                  <c:v>4.1006806447250996</c:v>
                </c:pt>
                <c:pt idx="1214">
                  <c:v>4.1018501379381256</c:v>
                </c:pt>
                <c:pt idx="1215">
                  <c:v>4.108158951256403</c:v>
                </c:pt>
                <c:pt idx="1216">
                  <c:v>4.1107916607711061</c:v>
                </c:pt>
                <c:pt idx="1217">
                  <c:v>4.1242106834362176</c:v>
                </c:pt>
                <c:pt idx="1218">
                  <c:v>4.1244063997450287</c:v>
                </c:pt>
                <c:pt idx="1219">
                  <c:v>4.1359273350054684</c:v>
                </c:pt>
                <c:pt idx="1220">
                  <c:v>4.1371008045791227</c:v>
                </c:pt>
                <c:pt idx="1221">
                  <c:v>4.1440134657861982</c:v>
                </c:pt>
                <c:pt idx="1222">
                  <c:v>4.1495885677877444</c:v>
                </c:pt>
                <c:pt idx="1223">
                  <c:v>4.1497424147134039</c:v>
                </c:pt>
                <c:pt idx="1224">
                  <c:v>4.1497731775596653</c:v>
                </c:pt>
                <c:pt idx="1225">
                  <c:v>4.1561855728409753</c:v>
                </c:pt>
                <c:pt idx="1226">
                  <c:v>4.1622955027727526</c:v>
                </c:pt>
                <c:pt idx="1227">
                  <c:v>4.1694686978269404</c:v>
                </c:pt>
                <c:pt idx="1228">
                  <c:v>4.1729238636285446</c:v>
                </c:pt>
                <c:pt idx="1229">
                  <c:v>4.1729530275463542</c:v>
                </c:pt>
                <c:pt idx="1230">
                  <c:v>4.1737688231366503</c:v>
                </c:pt>
                <c:pt idx="1231">
                  <c:v>4.1737979303704602</c:v>
                </c:pt>
                <c:pt idx="1232">
                  <c:v>4.1745830891775997</c:v>
                </c:pt>
                <c:pt idx="1233">
                  <c:v>4.1749896504073343</c:v>
                </c:pt>
                <c:pt idx="1234">
                  <c:v>4.1844642893469901</c:v>
                </c:pt>
                <c:pt idx="1235">
                  <c:v>4.1848617089934335</c:v>
                </c:pt>
                <c:pt idx="1236">
                  <c:v>4.1852304161675624</c:v>
                </c:pt>
                <c:pt idx="1237">
                  <c:v>4.1853721433110405</c:v>
                </c:pt>
                <c:pt idx="1238">
                  <c:v>4.1929853790931624</c:v>
                </c:pt>
                <c:pt idx="1239">
                  <c:v>4.1930410721532416</c:v>
                </c:pt>
                <c:pt idx="1240">
                  <c:v>4.1955398965493185</c:v>
                </c:pt>
                <c:pt idx="1241">
                  <c:v>4.1958166582728724</c:v>
                </c:pt>
                <c:pt idx="1242">
                  <c:v>4.1960379407345236</c:v>
                </c:pt>
                <c:pt idx="1243">
                  <c:v>4.1960655931163036</c:v>
                </c:pt>
                <c:pt idx="1244">
                  <c:v>4.2015336734433824</c:v>
                </c:pt>
                <c:pt idx="1245">
                  <c:v>4.2067989003815471</c:v>
                </c:pt>
                <c:pt idx="1246">
                  <c:v>4.2068798223063002</c:v>
                </c:pt>
                <c:pt idx="1247">
                  <c:v>4.2069067929308641</c:v>
                </c:pt>
                <c:pt idx="1248">
                  <c:v>4.2075805147654313</c:v>
                </c:pt>
                <c:pt idx="1249">
                  <c:v>4.2139425468400784</c:v>
                </c:pt>
                <c:pt idx="1250">
                  <c:v>4.2175102642940274</c:v>
                </c:pt>
                <c:pt idx="1251">
                  <c:v>4.2175365827791369</c:v>
                </c:pt>
                <c:pt idx="1252">
                  <c:v>4.2175628996694288</c:v>
                </c:pt>
                <c:pt idx="1253">
                  <c:v>4.2181940270929834</c:v>
                </c:pt>
                <c:pt idx="1254">
                  <c:v>4.220474206129218</c:v>
                </c:pt>
                <c:pt idx="1255">
                  <c:v>4.2280408646396319</c:v>
                </c:pt>
                <c:pt idx="1256">
                  <c:v>4.2382217936778046</c:v>
                </c:pt>
                <c:pt idx="1257">
                  <c:v>4.2382719779258275</c:v>
                </c:pt>
                <c:pt idx="1258">
                  <c:v>4.2384224958854793</c:v>
                </c:pt>
                <c:pt idx="1259">
                  <c:v>4.239249413476724</c:v>
                </c:pt>
                <c:pt idx="1260">
                  <c:v>4.2404244330836081</c:v>
                </c:pt>
                <c:pt idx="1261">
                  <c:v>4.2475068241499212</c:v>
                </c:pt>
                <c:pt idx="1262">
                  <c:v>4.2482185611900745</c:v>
                </c:pt>
                <c:pt idx="1263">
                  <c:v>4.2482676035346474</c:v>
                </c:pt>
                <c:pt idx="1264">
                  <c:v>4.2483411566691958</c:v>
                </c:pt>
                <c:pt idx="1265">
                  <c:v>4.2484392081415105</c:v>
                </c:pt>
                <c:pt idx="1266">
                  <c:v>4.2492472892239519</c:v>
                </c:pt>
                <c:pt idx="1267">
                  <c:v>4.254378869894893</c:v>
                </c:pt>
                <c:pt idx="1268">
                  <c:v>4.2552966319043399</c:v>
                </c:pt>
                <c:pt idx="1269">
                  <c:v>4.2555619382908949</c:v>
                </c:pt>
                <c:pt idx="1270">
                  <c:v>4.2558752733914664</c:v>
                </c:pt>
                <c:pt idx="1271">
                  <c:v>4.2589723311093861</c:v>
                </c:pt>
                <c:pt idx="1272">
                  <c:v>4.2594983140309246</c:v>
                </c:pt>
                <c:pt idx="1273">
                  <c:v>4.2617860865657544</c:v>
                </c:pt>
                <c:pt idx="1274">
                  <c:v>4.2626883443016963</c:v>
                </c:pt>
                <c:pt idx="1275">
                  <c:v>4.2684843638467216</c:v>
                </c:pt>
                <c:pt idx="1276">
                  <c:v>4.2685077677473506</c:v>
                </c:pt>
                <c:pt idx="1277">
                  <c:v>4.2702128548962426</c:v>
                </c:pt>
                <c:pt idx="1278">
                  <c:v>4.2768981772053385</c:v>
                </c:pt>
                <c:pt idx="1279">
                  <c:v>4.2769211320657741</c:v>
                </c:pt>
                <c:pt idx="1280">
                  <c:v>4.2778612382251167</c:v>
                </c:pt>
                <c:pt idx="1281">
                  <c:v>4.2780444365328805</c:v>
                </c:pt>
                <c:pt idx="1282">
                  <c:v>4.2862543208287907</c:v>
                </c:pt>
                <c:pt idx="1283">
                  <c:v>4.2869950739688525</c:v>
                </c:pt>
                <c:pt idx="1284">
                  <c:v>4.287152041125502</c:v>
                </c:pt>
                <c:pt idx="1285">
                  <c:v>4.2950390287875946</c:v>
                </c:pt>
                <c:pt idx="1286">
                  <c:v>4.2958968186789894</c:v>
                </c:pt>
                <c:pt idx="1287">
                  <c:v>4.2959187910288916</c:v>
                </c:pt>
                <c:pt idx="1288">
                  <c:v>4.3010082803970002</c:v>
                </c:pt>
                <c:pt idx="1289">
                  <c:v>4.3037790465955315</c:v>
                </c:pt>
                <c:pt idx="1290">
                  <c:v>4.3041672717243964</c:v>
                </c:pt>
                <c:pt idx="1291">
                  <c:v>4.3134242671691929</c:v>
                </c:pt>
                <c:pt idx="1292">
                  <c:v>4.3197720914263629</c:v>
                </c:pt>
                <c:pt idx="1293">
                  <c:v>4.329275812236455</c:v>
                </c:pt>
                <c:pt idx="1294">
                  <c:v>4.3299467572402381</c:v>
                </c:pt>
                <c:pt idx="1295">
                  <c:v>4.3299670727346591</c:v>
                </c:pt>
                <c:pt idx="1296">
                  <c:v>4.3300077008727591</c:v>
                </c:pt>
                <c:pt idx="1297">
                  <c:v>4.3300280135166158</c:v>
                </c:pt>
                <c:pt idx="1298">
                  <c:v>4.3371996053735806</c:v>
                </c:pt>
                <c:pt idx="1299">
                  <c:v>4.3372795160379409</c:v>
                </c:pt>
                <c:pt idx="1300">
                  <c:v>4.3372994914067968</c:v>
                </c:pt>
                <c:pt idx="1301">
                  <c:v>4.3380778150208661</c:v>
                </c:pt>
                <c:pt idx="1302">
                  <c:v>4.340067166132954</c:v>
                </c:pt>
                <c:pt idx="1303">
                  <c:v>4.3452756846207778</c:v>
                </c:pt>
                <c:pt idx="1304">
                  <c:v>4.3460202792045575</c:v>
                </c:pt>
                <c:pt idx="1305">
                  <c:v>4.3538970054181618</c:v>
                </c:pt>
                <c:pt idx="1306">
                  <c:v>4.3542237232648509</c:v>
                </c:pt>
                <c:pt idx="1307">
                  <c:v>4.3597975510344007</c:v>
                </c:pt>
                <c:pt idx="1308">
                  <c:v>4.3615011884616601</c:v>
                </c:pt>
                <c:pt idx="1309">
                  <c:v>4.3683054838392827</c:v>
                </c:pt>
                <c:pt idx="1310">
                  <c:v>4.3689930851652461</c:v>
                </c:pt>
                <c:pt idx="1311">
                  <c:v>4.3691230495281994</c:v>
                </c:pt>
                <c:pt idx="1312">
                  <c:v>4.3728015750807367</c:v>
                </c:pt>
                <c:pt idx="1313">
                  <c:v>4.3784705801353043</c:v>
                </c:pt>
                <c:pt idx="1314">
                  <c:v>4.3832766504076508</c:v>
                </c:pt>
                <c:pt idx="1315">
                  <c:v>4.3837615244841661</c:v>
                </c:pt>
                <c:pt idx="1316">
                  <c:v>4.3909880666159014</c:v>
                </c:pt>
                <c:pt idx="1317">
                  <c:v>4.3988424030292705</c:v>
                </c:pt>
                <c:pt idx="1318">
                  <c:v>4.4134841743174071</c:v>
                </c:pt>
                <c:pt idx="1319">
                  <c:v>4.418168662067866</c:v>
                </c:pt>
                <c:pt idx="1320">
                  <c:v>4.4183178671286791</c:v>
                </c:pt>
                <c:pt idx="1321">
                  <c:v>4.4227211259715578</c:v>
                </c:pt>
                <c:pt idx="1322">
                  <c:v>4.4305426544006981</c:v>
                </c:pt>
                <c:pt idx="1323">
                  <c:v>4.4311546090522445</c:v>
                </c:pt>
                <c:pt idx="1324">
                  <c:v>4.4312028845565168</c:v>
                </c:pt>
                <c:pt idx="1325">
                  <c:v>4.4312189751988518</c:v>
                </c:pt>
                <c:pt idx="1326">
                  <c:v>4.4376237429970589</c:v>
                </c:pt>
                <c:pt idx="1327">
                  <c:v>4.4433881714278272</c:v>
                </c:pt>
                <c:pt idx="1328">
                  <c:v>4.4502183061999894</c:v>
                </c:pt>
                <c:pt idx="1329">
                  <c:v>4.4563508477418177</c:v>
                </c:pt>
                <c:pt idx="1330">
                  <c:v>4.4591511460014761</c:v>
                </c:pt>
                <c:pt idx="1331">
                  <c:v>4.462457896455275</c:v>
                </c:pt>
                <c:pt idx="1332">
                  <c:v>4.4624878426357322</c:v>
                </c:pt>
                <c:pt idx="1333">
                  <c:v>4.4631610863651492</c:v>
                </c:pt>
                <c:pt idx="1334">
                  <c:v>4.4633105544564868</c:v>
                </c:pt>
                <c:pt idx="1335">
                  <c:v>4.468480257357613</c:v>
                </c:pt>
                <c:pt idx="1336">
                  <c:v>4.4684950245070691</c:v>
                </c:pt>
                <c:pt idx="1337">
                  <c:v>4.4691295373944087</c:v>
                </c:pt>
                <c:pt idx="1338">
                  <c:v>4.4723468203205536</c:v>
                </c:pt>
                <c:pt idx="1339">
                  <c:v>4.4743619760326307</c:v>
                </c:pt>
                <c:pt idx="1340">
                  <c:v>4.4798343413193606</c:v>
                </c:pt>
                <c:pt idx="1341">
                  <c:v>4.4798631130230975</c:v>
                </c:pt>
                <c:pt idx="1342">
                  <c:v>4.4801651008871213</c:v>
                </c:pt>
                <c:pt idx="1343">
                  <c:v>4.4902675758308126</c:v>
                </c:pt>
                <c:pt idx="1344">
                  <c:v>4.5012099376320753</c:v>
                </c:pt>
                <c:pt idx="1345">
                  <c:v>4.5248113920637945</c:v>
                </c:pt>
                <c:pt idx="1346">
                  <c:v>4.5248373332567606</c:v>
                </c:pt>
                <c:pt idx="1347">
                  <c:v>4.5392392423736396</c:v>
                </c:pt>
                <c:pt idx="1348">
                  <c:v>4.5394901128897587</c:v>
                </c:pt>
                <c:pt idx="1349">
                  <c:v>4.554174076234955</c:v>
                </c:pt>
                <c:pt idx="1350">
                  <c:v>4.564346438462203</c:v>
                </c:pt>
                <c:pt idx="1351">
                  <c:v>4.5690225860295639</c:v>
                </c:pt>
                <c:pt idx="1352">
                  <c:v>4.5737764068651705</c:v>
                </c:pt>
                <c:pt idx="1353">
                  <c:v>4.5779166949841024</c:v>
                </c:pt>
                <c:pt idx="1354">
                  <c:v>4.5779740813769632</c:v>
                </c:pt>
                <c:pt idx="1355">
                  <c:v>4.5795320901578638</c:v>
                </c:pt>
                <c:pt idx="1356">
                  <c:v>4.5827336144064477</c:v>
                </c:pt>
                <c:pt idx="1357">
                  <c:v>4.5839352025367512</c:v>
                </c:pt>
                <c:pt idx="1358">
                  <c:v>4.5871607347061856</c:v>
                </c:pt>
                <c:pt idx="1359">
                  <c:v>4.5921434342902145</c:v>
                </c:pt>
                <c:pt idx="1360">
                  <c:v>4.5965531142114751</c:v>
                </c:pt>
                <c:pt idx="1361">
                  <c:v>4.6004392238258047</c:v>
                </c:pt>
                <c:pt idx="1362">
                  <c:v>4.600809596387248</c:v>
                </c:pt>
                <c:pt idx="1363">
                  <c:v>4.6096370896323009</c:v>
                </c:pt>
                <c:pt idx="1364">
                  <c:v>4.6168114763725852</c:v>
                </c:pt>
                <c:pt idx="1365">
                  <c:v>4.6222347525184295</c:v>
                </c:pt>
                <c:pt idx="1366">
                  <c:v>4.6674155926179273</c:v>
                </c:pt>
                <c:pt idx="1367">
                  <c:v>4.6944384680406195</c:v>
                </c:pt>
                <c:pt idx="1368">
                  <c:v>4.6989786901387989</c:v>
                </c:pt>
                <c:pt idx="1369">
                  <c:v>4.7349277796470464</c:v>
                </c:pt>
                <c:pt idx="1370">
                  <c:v>4.7811663448475565</c:v>
                </c:pt>
                <c:pt idx="1371">
                  <c:v>4.8582784686784297</c:v>
                </c:pt>
                <c:pt idx="1372">
                  <c:v>4.8920890347768156</c:v>
                </c:pt>
                <c:pt idx="1373">
                  <c:v>4.947384701684741</c:v>
                </c:pt>
                <c:pt idx="1374">
                  <c:v>5.8833235191277522</c:v>
                </c:pt>
                <c:pt idx="1375">
                  <c:v>5.8834183893302034</c:v>
                </c:pt>
                <c:pt idx="1376">
                  <c:v>5.8835524220735929</c:v>
                </c:pt>
                <c:pt idx="1377">
                  <c:v>5.8837726911220276</c:v>
                </c:pt>
                <c:pt idx="1378">
                  <c:v>5.8837806368864154</c:v>
                </c:pt>
                <c:pt idx="1379">
                  <c:v>5.8837812044354516</c:v>
                </c:pt>
                <c:pt idx="1380">
                  <c:v>5.8838470350910734</c:v>
                </c:pt>
                <c:pt idx="1381">
                  <c:v>5.8840921097912027</c:v>
                </c:pt>
                <c:pt idx="1382">
                  <c:v>5.8841318079525289</c:v>
                </c:pt>
                <c:pt idx="1383">
                  <c:v>5.8843959918368718</c:v>
                </c:pt>
                <c:pt idx="1384">
                  <c:v>5.8846945642236861</c:v>
                </c:pt>
                <c:pt idx="1385">
                  <c:v>5.8847160852304077</c:v>
                </c:pt>
                <c:pt idx="1386">
                  <c:v>5.885054051659484</c:v>
                </c:pt>
                <c:pt idx="1387">
                  <c:v>5.8851123341823532</c:v>
                </c:pt>
                <c:pt idx="1388">
                  <c:v>5.8851734375547808</c:v>
                </c:pt>
                <c:pt idx="1389">
                  <c:v>5.8851740032865809</c:v>
                </c:pt>
                <c:pt idx="1390">
                  <c:v>5.8851988947562068</c:v>
                </c:pt>
                <c:pt idx="1391">
                  <c:v>5.8856031813119136</c:v>
                </c:pt>
                <c:pt idx="1392">
                  <c:v>5.8856421764733842</c:v>
                </c:pt>
                <c:pt idx="1393">
                  <c:v>5.8858201533976251</c:v>
                </c:pt>
                <c:pt idx="1394">
                  <c:v>5.8860838771035455</c:v>
                </c:pt>
                <c:pt idx="1395">
                  <c:v>5.8863293858286134</c:v>
                </c:pt>
                <c:pt idx="1396">
                  <c:v>5.8865386641252009</c:v>
                </c:pt>
                <c:pt idx="1397">
                  <c:v>5.8867658791681743</c:v>
                </c:pt>
                <c:pt idx="1398">
                  <c:v>5.8869710035331444</c:v>
                </c:pt>
                <c:pt idx="1399">
                  <c:v>5.8874513141224103</c:v>
                </c:pt>
                <c:pt idx="1400">
                  <c:v>5.8891935357017458</c:v>
                </c:pt>
                <c:pt idx="1401">
                  <c:v>5.8894664229776659</c:v>
                </c:pt>
                <c:pt idx="1402">
                  <c:v>5.8894714644556743</c:v>
                </c:pt>
                <c:pt idx="1403">
                  <c:v>5.8897346603438727</c:v>
                </c:pt>
                <c:pt idx="1404">
                  <c:v>5.889916564263312</c:v>
                </c:pt>
                <c:pt idx="1405">
                  <c:v>5.8899176834362059</c:v>
                </c:pt>
                <c:pt idx="1406">
                  <c:v>5.890368475492183</c:v>
                </c:pt>
                <c:pt idx="1407">
                  <c:v>5.8914934127381935</c:v>
                </c:pt>
                <c:pt idx="1408">
                  <c:v>5.8915597572018195</c:v>
                </c:pt>
                <c:pt idx="1409">
                  <c:v>5.8920940459023265</c:v>
                </c:pt>
                <c:pt idx="1410">
                  <c:v>5.8955208865811395</c:v>
                </c:pt>
                <c:pt idx="1411">
                  <c:v>5.8959471397111374</c:v>
                </c:pt>
                <c:pt idx="1412">
                  <c:v>5.8961948588987649</c:v>
                </c:pt>
                <c:pt idx="1413">
                  <c:v>5.897083608398459</c:v>
                </c:pt>
                <c:pt idx="1414">
                  <c:v>5.8982099739426204</c:v>
                </c:pt>
                <c:pt idx="1415">
                  <c:v>5.8990726974401166</c:v>
                </c:pt>
                <c:pt idx="1416">
                  <c:v>5.9019179833780298</c:v>
                </c:pt>
                <c:pt idx="1417">
                  <c:v>5.9019490093696243</c:v>
                </c:pt>
                <c:pt idx="1418">
                  <c:v>5.9023760718419682</c:v>
                </c:pt>
                <c:pt idx="1419">
                  <c:v>5.9028146656123575</c:v>
                </c:pt>
                <c:pt idx="1420">
                  <c:v>5.9036889002218231</c:v>
                </c:pt>
                <c:pt idx="1421">
                  <c:v>5.9045613785322253</c:v>
                </c:pt>
                <c:pt idx="1422">
                  <c:v>5.9132107177697719</c:v>
                </c:pt>
                <c:pt idx="1423">
                  <c:v>5.9235481255704991</c:v>
                </c:pt>
                <c:pt idx="1424">
                  <c:v>6.00021709297223</c:v>
                </c:pt>
              </c:numCache>
            </c:numRef>
          </c:xVal>
          <c:yVal>
            <c:numRef>
              <c:f>'Timespan of streams -Reading'!$F$2:$F$1426</c:f>
              <c:numCache>
                <c:formatCode>General</c:formatCode>
                <c:ptCount val="1425"/>
                <c:pt idx="0">
                  <c:v>4.6761538348651577</c:v>
                </c:pt>
                <c:pt idx="1">
                  <c:v>3.3789426986134372</c:v>
                </c:pt>
                <c:pt idx="2">
                  <c:v>2.8413594704548548</c:v>
                </c:pt>
                <c:pt idx="3">
                  <c:v>2.7323937598229686</c:v>
                </c:pt>
                <c:pt idx="4">
                  <c:v>1.3617278360175928</c:v>
                </c:pt>
                <c:pt idx="5">
                  <c:v>1.8260748027008264</c:v>
                </c:pt>
                <c:pt idx="6">
                  <c:v>2.5465426634781312</c:v>
                </c:pt>
                <c:pt idx="7">
                  <c:v>0.69897000433601886</c:v>
                </c:pt>
                <c:pt idx="8">
                  <c:v>0.6020599913279624</c:v>
                </c:pt>
                <c:pt idx="9">
                  <c:v>0.90308998699194354</c:v>
                </c:pt>
                <c:pt idx="10">
                  <c:v>0.90308998699194354</c:v>
                </c:pt>
                <c:pt idx="11">
                  <c:v>1.1139433523068367</c:v>
                </c:pt>
                <c:pt idx="12">
                  <c:v>0.47712125471966244</c:v>
                </c:pt>
                <c:pt idx="13">
                  <c:v>0</c:v>
                </c:pt>
                <c:pt idx="14">
                  <c:v>0.3010299956639812</c:v>
                </c:pt>
                <c:pt idx="15">
                  <c:v>0.3010299956639812</c:v>
                </c:pt>
                <c:pt idx="16">
                  <c:v>0.47712125471966244</c:v>
                </c:pt>
                <c:pt idx="17">
                  <c:v>0.3010299956639812</c:v>
                </c:pt>
                <c:pt idx="18">
                  <c:v>0.69897000433601886</c:v>
                </c:pt>
                <c:pt idx="19">
                  <c:v>0.69897000433601886</c:v>
                </c:pt>
                <c:pt idx="20">
                  <c:v>0.77815125038364363</c:v>
                </c:pt>
                <c:pt idx="21">
                  <c:v>1.6334684555795864</c:v>
                </c:pt>
                <c:pt idx="22">
                  <c:v>1.5797835966168101</c:v>
                </c:pt>
                <c:pt idx="23">
                  <c:v>0.69897000433601886</c:v>
                </c:pt>
                <c:pt idx="24">
                  <c:v>0.77815125038364363</c:v>
                </c:pt>
                <c:pt idx="25">
                  <c:v>0.47712125471966244</c:v>
                </c:pt>
                <c:pt idx="26">
                  <c:v>0.69897000433601886</c:v>
                </c:pt>
                <c:pt idx="27">
                  <c:v>0.47712125471966244</c:v>
                </c:pt>
                <c:pt idx="28">
                  <c:v>0.47712125471966244</c:v>
                </c:pt>
                <c:pt idx="29">
                  <c:v>0</c:v>
                </c:pt>
                <c:pt idx="30">
                  <c:v>0.3010299956639812</c:v>
                </c:pt>
                <c:pt idx="31">
                  <c:v>0.77815125038364363</c:v>
                </c:pt>
                <c:pt idx="32">
                  <c:v>0.3010299956639812</c:v>
                </c:pt>
                <c:pt idx="33">
                  <c:v>0</c:v>
                </c:pt>
                <c:pt idx="34">
                  <c:v>0.3010299956639812</c:v>
                </c:pt>
                <c:pt idx="35">
                  <c:v>0</c:v>
                </c:pt>
                <c:pt idx="36">
                  <c:v>0</c:v>
                </c:pt>
                <c:pt idx="37">
                  <c:v>0.47712125471966244</c:v>
                </c:pt>
                <c:pt idx="38">
                  <c:v>1.5563025007672873</c:v>
                </c:pt>
                <c:pt idx="39">
                  <c:v>1.3617278360175928</c:v>
                </c:pt>
                <c:pt idx="40">
                  <c:v>1.4313637641589874</c:v>
                </c:pt>
                <c:pt idx="41">
                  <c:v>0.3010299956639812</c:v>
                </c:pt>
                <c:pt idx="42">
                  <c:v>1.0791812460476249</c:v>
                </c:pt>
                <c:pt idx="43">
                  <c:v>1.6720978579357175</c:v>
                </c:pt>
                <c:pt idx="44">
                  <c:v>0.3010299956639812</c:v>
                </c:pt>
                <c:pt idx="45">
                  <c:v>0.3010299956639812</c:v>
                </c:pt>
                <c:pt idx="46">
                  <c:v>0.47712125471966244</c:v>
                </c:pt>
                <c:pt idx="47">
                  <c:v>0</c:v>
                </c:pt>
                <c:pt idx="48">
                  <c:v>0</c:v>
                </c:pt>
                <c:pt idx="49">
                  <c:v>0</c:v>
                </c:pt>
                <c:pt idx="50">
                  <c:v>0.3010299956639812</c:v>
                </c:pt>
                <c:pt idx="51">
                  <c:v>0</c:v>
                </c:pt>
                <c:pt idx="52">
                  <c:v>0.47712125471966244</c:v>
                </c:pt>
                <c:pt idx="53">
                  <c:v>0.3010299956639812</c:v>
                </c:pt>
                <c:pt idx="54">
                  <c:v>0</c:v>
                </c:pt>
                <c:pt idx="55">
                  <c:v>0.47712125471966244</c:v>
                </c:pt>
                <c:pt idx="56">
                  <c:v>2.7058637122839193</c:v>
                </c:pt>
                <c:pt idx="57">
                  <c:v>1.7242758696007889</c:v>
                </c:pt>
                <c:pt idx="58">
                  <c:v>0.47712125471966244</c:v>
                </c:pt>
                <c:pt idx="59">
                  <c:v>0.77815125038364363</c:v>
                </c:pt>
                <c:pt idx="60">
                  <c:v>0.6020599913279624</c:v>
                </c:pt>
                <c:pt idx="61">
                  <c:v>0.3010299956639812</c:v>
                </c:pt>
                <c:pt idx="62">
                  <c:v>0</c:v>
                </c:pt>
                <c:pt idx="63">
                  <c:v>0.3010299956639812</c:v>
                </c:pt>
                <c:pt idx="64">
                  <c:v>0</c:v>
                </c:pt>
                <c:pt idx="65">
                  <c:v>0.69897000433601886</c:v>
                </c:pt>
                <c:pt idx="66">
                  <c:v>0.6020599913279624</c:v>
                </c:pt>
                <c:pt idx="67">
                  <c:v>0.47712125471966244</c:v>
                </c:pt>
                <c:pt idx="68">
                  <c:v>0.47712125471966244</c:v>
                </c:pt>
                <c:pt idx="69">
                  <c:v>0</c:v>
                </c:pt>
                <c:pt idx="70">
                  <c:v>0.3010299956639812</c:v>
                </c:pt>
                <c:pt idx="71">
                  <c:v>0.3010299956639812</c:v>
                </c:pt>
                <c:pt idx="72">
                  <c:v>0.47712125471966244</c:v>
                </c:pt>
                <c:pt idx="73">
                  <c:v>0.77815125038364363</c:v>
                </c:pt>
                <c:pt idx="74">
                  <c:v>0.6020599913279624</c:v>
                </c:pt>
                <c:pt idx="75">
                  <c:v>0.3010299956639812</c:v>
                </c:pt>
                <c:pt idx="76">
                  <c:v>0</c:v>
                </c:pt>
                <c:pt idx="77">
                  <c:v>0.3010299956639812</c:v>
                </c:pt>
                <c:pt idx="78">
                  <c:v>0.69897000433601886</c:v>
                </c:pt>
                <c:pt idx="79">
                  <c:v>0.3010299956639812</c:v>
                </c:pt>
                <c:pt idx="80">
                  <c:v>0.3010299956639812</c:v>
                </c:pt>
                <c:pt idx="81">
                  <c:v>0</c:v>
                </c:pt>
                <c:pt idx="82">
                  <c:v>0</c:v>
                </c:pt>
                <c:pt idx="83">
                  <c:v>0.3010299956639812</c:v>
                </c:pt>
                <c:pt idx="84">
                  <c:v>0.47712125471966244</c:v>
                </c:pt>
                <c:pt idx="85">
                  <c:v>0</c:v>
                </c:pt>
                <c:pt idx="86">
                  <c:v>0.6020599913279624</c:v>
                </c:pt>
                <c:pt idx="87">
                  <c:v>0.69897000433601886</c:v>
                </c:pt>
                <c:pt idx="88">
                  <c:v>0.6020599913279624</c:v>
                </c:pt>
                <c:pt idx="89">
                  <c:v>0.47712125471966244</c:v>
                </c:pt>
                <c:pt idx="90">
                  <c:v>0.69897000433601886</c:v>
                </c:pt>
                <c:pt idx="91">
                  <c:v>0</c:v>
                </c:pt>
                <c:pt idx="92">
                  <c:v>0</c:v>
                </c:pt>
                <c:pt idx="93">
                  <c:v>0.6020599913279624</c:v>
                </c:pt>
                <c:pt idx="94">
                  <c:v>0.47712125471966244</c:v>
                </c:pt>
                <c:pt idx="95">
                  <c:v>0</c:v>
                </c:pt>
                <c:pt idx="96">
                  <c:v>0.3010299956639812</c:v>
                </c:pt>
                <c:pt idx="97">
                  <c:v>0.84509804001425681</c:v>
                </c:pt>
                <c:pt idx="98">
                  <c:v>0.3010299956639812</c:v>
                </c:pt>
                <c:pt idx="99">
                  <c:v>0.47712125471966244</c:v>
                </c:pt>
                <c:pt idx="100">
                  <c:v>0.6020599913279624</c:v>
                </c:pt>
                <c:pt idx="101">
                  <c:v>0.3010299956639812</c:v>
                </c:pt>
                <c:pt idx="102">
                  <c:v>0</c:v>
                </c:pt>
                <c:pt idx="103">
                  <c:v>0.6020599913279624</c:v>
                </c:pt>
                <c:pt idx="104">
                  <c:v>0.3010299956639812</c:v>
                </c:pt>
                <c:pt idx="105">
                  <c:v>0</c:v>
                </c:pt>
                <c:pt idx="106">
                  <c:v>0</c:v>
                </c:pt>
                <c:pt idx="107">
                  <c:v>0.3010299956639812</c:v>
                </c:pt>
                <c:pt idx="108">
                  <c:v>0.3010299956639812</c:v>
                </c:pt>
                <c:pt idx="109">
                  <c:v>0.3010299956639812</c:v>
                </c:pt>
                <c:pt idx="110">
                  <c:v>0</c:v>
                </c:pt>
                <c:pt idx="111">
                  <c:v>0</c:v>
                </c:pt>
                <c:pt idx="112">
                  <c:v>0.3010299956639812</c:v>
                </c:pt>
                <c:pt idx="113">
                  <c:v>0.47712125471966244</c:v>
                </c:pt>
                <c:pt idx="114">
                  <c:v>0</c:v>
                </c:pt>
                <c:pt idx="115">
                  <c:v>0</c:v>
                </c:pt>
                <c:pt idx="116">
                  <c:v>0.47712125471966244</c:v>
                </c:pt>
                <c:pt idx="117">
                  <c:v>0</c:v>
                </c:pt>
                <c:pt idx="118">
                  <c:v>0</c:v>
                </c:pt>
                <c:pt idx="119">
                  <c:v>0</c:v>
                </c:pt>
                <c:pt idx="120">
                  <c:v>0.3010299956639812</c:v>
                </c:pt>
                <c:pt idx="121">
                  <c:v>0</c:v>
                </c:pt>
                <c:pt idx="122">
                  <c:v>0.3010299956639812</c:v>
                </c:pt>
                <c:pt idx="123">
                  <c:v>0</c:v>
                </c:pt>
                <c:pt idx="124">
                  <c:v>0.3010299956639812</c:v>
                </c:pt>
                <c:pt idx="125">
                  <c:v>0</c:v>
                </c:pt>
                <c:pt idx="126">
                  <c:v>0</c:v>
                </c:pt>
                <c:pt idx="127">
                  <c:v>0</c:v>
                </c:pt>
                <c:pt idx="128">
                  <c:v>0.3010299956639812</c:v>
                </c:pt>
                <c:pt idx="129">
                  <c:v>0</c:v>
                </c:pt>
                <c:pt idx="130">
                  <c:v>0.47712125471966244</c:v>
                </c:pt>
                <c:pt idx="131">
                  <c:v>0</c:v>
                </c:pt>
                <c:pt idx="132">
                  <c:v>0</c:v>
                </c:pt>
                <c:pt idx="133">
                  <c:v>0.3010299956639812</c:v>
                </c:pt>
                <c:pt idx="134">
                  <c:v>0.3010299956639812</c:v>
                </c:pt>
                <c:pt idx="135">
                  <c:v>0.47712125471966244</c:v>
                </c:pt>
                <c:pt idx="136">
                  <c:v>0</c:v>
                </c:pt>
                <c:pt idx="137">
                  <c:v>0</c:v>
                </c:pt>
                <c:pt idx="138">
                  <c:v>0</c:v>
                </c:pt>
                <c:pt idx="139">
                  <c:v>0</c:v>
                </c:pt>
                <c:pt idx="140">
                  <c:v>0</c:v>
                </c:pt>
                <c:pt idx="141">
                  <c:v>0.3010299956639812</c:v>
                </c:pt>
                <c:pt idx="142">
                  <c:v>0</c:v>
                </c:pt>
                <c:pt idx="143">
                  <c:v>0.3010299956639812</c:v>
                </c:pt>
                <c:pt idx="144">
                  <c:v>0</c:v>
                </c:pt>
                <c:pt idx="145">
                  <c:v>0.47712125471966244</c:v>
                </c:pt>
                <c:pt idx="146">
                  <c:v>0.3010299956639812</c:v>
                </c:pt>
                <c:pt idx="147">
                  <c:v>0.3010299956639812</c:v>
                </c:pt>
                <c:pt idx="148">
                  <c:v>0</c:v>
                </c:pt>
                <c:pt idx="149">
                  <c:v>0</c:v>
                </c:pt>
                <c:pt idx="150">
                  <c:v>0</c:v>
                </c:pt>
                <c:pt idx="151">
                  <c:v>0.47712125471966244</c:v>
                </c:pt>
                <c:pt idx="152">
                  <c:v>0.6020599913279624</c:v>
                </c:pt>
                <c:pt idx="153">
                  <c:v>0.47712125471966244</c:v>
                </c:pt>
                <c:pt idx="154">
                  <c:v>0</c:v>
                </c:pt>
                <c:pt idx="155">
                  <c:v>0.3010299956639812</c:v>
                </c:pt>
                <c:pt idx="156">
                  <c:v>0</c:v>
                </c:pt>
                <c:pt idx="157">
                  <c:v>0.3010299956639812</c:v>
                </c:pt>
                <c:pt idx="158">
                  <c:v>0.47712125471966244</c:v>
                </c:pt>
                <c:pt idx="159">
                  <c:v>0</c:v>
                </c:pt>
                <c:pt idx="160">
                  <c:v>0</c:v>
                </c:pt>
                <c:pt idx="161">
                  <c:v>0.3010299956639812</c:v>
                </c:pt>
                <c:pt idx="162">
                  <c:v>0.47712125471966244</c:v>
                </c:pt>
                <c:pt idx="163">
                  <c:v>0.47712125471966244</c:v>
                </c:pt>
                <c:pt idx="164">
                  <c:v>0.3010299956639812</c:v>
                </c:pt>
                <c:pt idx="165">
                  <c:v>0.3010299956639812</c:v>
                </c:pt>
                <c:pt idx="166">
                  <c:v>0.3010299956639812</c:v>
                </c:pt>
                <c:pt idx="167">
                  <c:v>0.6020599913279624</c:v>
                </c:pt>
                <c:pt idx="168">
                  <c:v>0.3010299956639812</c:v>
                </c:pt>
                <c:pt idx="169">
                  <c:v>0.3010299956639812</c:v>
                </c:pt>
                <c:pt idx="170">
                  <c:v>0.3010299956639812</c:v>
                </c:pt>
                <c:pt idx="171">
                  <c:v>0.77815125038364363</c:v>
                </c:pt>
                <c:pt idx="172">
                  <c:v>0.3010299956639812</c:v>
                </c:pt>
                <c:pt idx="173">
                  <c:v>0</c:v>
                </c:pt>
                <c:pt idx="174">
                  <c:v>0.69897000433601886</c:v>
                </c:pt>
                <c:pt idx="175">
                  <c:v>0</c:v>
                </c:pt>
                <c:pt idx="176">
                  <c:v>0.47712125471966244</c:v>
                </c:pt>
                <c:pt idx="177">
                  <c:v>0.47712125471966244</c:v>
                </c:pt>
                <c:pt idx="178">
                  <c:v>0.3010299956639812</c:v>
                </c:pt>
                <c:pt idx="179">
                  <c:v>0</c:v>
                </c:pt>
                <c:pt idx="180">
                  <c:v>0.3010299956639812</c:v>
                </c:pt>
                <c:pt idx="181">
                  <c:v>0.6020599913279624</c:v>
                </c:pt>
                <c:pt idx="182">
                  <c:v>0</c:v>
                </c:pt>
                <c:pt idx="183">
                  <c:v>0.3010299956639812</c:v>
                </c:pt>
                <c:pt idx="184">
                  <c:v>0.3010299956639812</c:v>
                </c:pt>
                <c:pt idx="185">
                  <c:v>0.6020599913279624</c:v>
                </c:pt>
                <c:pt idx="186">
                  <c:v>0</c:v>
                </c:pt>
                <c:pt idx="187">
                  <c:v>0.47712125471966244</c:v>
                </c:pt>
                <c:pt idx="188">
                  <c:v>0</c:v>
                </c:pt>
                <c:pt idx="189">
                  <c:v>0.6020599913279624</c:v>
                </c:pt>
                <c:pt idx="190">
                  <c:v>0</c:v>
                </c:pt>
                <c:pt idx="191">
                  <c:v>0</c:v>
                </c:pt>
                <c:pt idx="192">
                  <c:v>0.3010299956639812</c:v>
                </c:pt>
                <c:pt idx="193">
                  <c:v>0.3010299956639812</c:v>
                </c:pt>
                <c:pt idx="194">
                  <c:v>0.3010299956639812</c:v>
                </c:pt>
                <c:pt idx="195">
                  <c:v>0</c:v>
                </c:pt>
                <c:pt idx="196">
                  <c:v>0</c:v>
                </c:pt>
                <c:pt idx="197">
                  <c:v>0</c:v>
                </c:pt>
                <c:pt idx="198">
                  <c:v>0.3010299956639812</c:v>
                </c:pt>
                <c:pt idx="199">
                  <c:v>0</c:v>
                </c:pt>
                <c:pt idx="200">
                  <c:v>0</c:v>
                </c:pt>
                <c:pt idx="201">
                  <c:v>0</c:v>
                </c:pt>
                <c:pt idx="202">
                  <c:v>0.3010299956639812</c:v>
                </c:pt>
                <c:pt idx="203">
                  <c:v>0</c:v>
                </c:pt>
                <c:pt idx="204">
                  <c:v>0</c:v>
                </c:pt>
                <c:pt idx="205">
                  <c:v>0.3010299956639812</c:v>
                </c:pt>
                <c:pt idx="206">
                  <c:v>0</c:v>
                </c:pt>
                <c:pt idx="207">
                  <c:v>0</c:v>
                </c:pt>
                <c:pt idx="208">
                  <c:v>0</c:v>
                </c:pt>
                <c:pt idx="209">
                  <c:v>0</c:v>
                </c:pt>
                <c:pt idx="210">
                  <c:v>0.3010299956639812</c:v>
                </c:pt>
                <c:pt idx="211">
                  <c:v>0.6020599913279624</c:v>
                </c:pt>
                <c:pt idx="212">
                  <c:v>0</c:v>
                </c:pt>
                <c:pt idx="213">
                  <c:v>0</c:v>
                </c:pt>
                <c:pt idx="214">
                  <c:v>0</c:v>
                </c:pt>
                <c:pt idx="215">
                  <c:v>0</c:v>
                </c:pt>
                <c:pt idx="216">
                  <c:v>0</c:v>
                </c:pt>
                <c:pt idx="217">
                  <c:v>0.6020599913279624</c:v>
                </c:pt>
                <c:pt idx="218">
                  <c:v>0</c:v>
                </c:pt>
                <c:pt idx="219">
                  <c:v>0</c:v>
                </c:pt>
                <c:pt idx="220">
                  <c:v>0.3010299956639812</c:v>
                </c:pt>
                <c:pt idx="221">
                  <c:v>0</c:v>
                </c:pt>
                <c:pt idx="222">
                  <c:v>0.3010299956639812</c:v>
                </c:pt>
                <c:pt idx="223">
                  <c:v>0.3010299956639812</c:v>
                </c:pt>
                <c:pt idx="224">
                  <c:v>0</c:v>
                </c:pt>
                <c:pt idx="225">
                  <c:v>0</c:v>
                </c:pt>
                <c:pt idx="226">
                  <c:v>0.3010299956639812</c:v>
                </c:pt>
                <c:pt idx="227">
                  <c:v>0</c:v>
                </c:pt>
                <c:pt idx="228">
                  <c:v>0</c:v>
                </c:pt>
                <c:pt idx="229">
                  <c:v>0.3010299956639812</c:v>
                </c:pt>
                <c:pt idx="230">
                  <c:v>0</c:v>
                </c:pt>
                <c:pt idx="231">
                  <c:v>0.3010299956639812</c:v>
                </c:pt>
                <c:pt idx="232">
                  <c:v>0.3010299956639812</c:v>
                </c:pt>
                <c:pt idx="233">
                  <c:v>0</c:v>
                </c:pt>
                <c:pt idx="234">
                  <c:v>0.3010299956639812</c:v>
                </c:pt>
                <c:pt idx="235">
                  <c:v>0</c:v>
                </c:pt>
                <c:pt idx="236">
                  <c:v>0</c:v>
                </c:pt>
                <c:pt idx="237">
                  <c:v>0</c:v>
                </c:pt>
                <c:pt idx="238">
                  <c:v>0.47712125471966244</c:v>
                </c:pt>
                <c:pt idx="239">
                  <c:v>0</c:v>
                </c:pt>
                <c:pt idx="240">
                  <c:v>0.3010299956639812</c:v>
                </c:pt>
                <c:pt idx="241">
                  <c:v>0.47712125471966244</c:v>
                </c:pt>
                <c:pt idx="242">
                  <c:v>0.3010299956639812</c:v>
                </c:pt>
                <c:pt idx="243">
                  <c:v>0.3010299956639812</c:v>
                </c:pt>
                <c:pt idx="244">
                  <c:v>0</c:v>
                </c:pt>
                <c:pt idx="245">
                  <c:v>0.3010299956639812</c:v>
                </c:pt>
                <c:pt idx="246">
                  <c:v>0</c:v>
                </c:pt>
                <c:pt idx="247">
                  <c:v>0.47712125471966244</c:v>
                </c:pt>
                <c:pt idx="248">
                  <c:v>0.3010299956639812</c:v>
                </c:pt>
                <c:pt idx="249">
                  <c:v>0</c:v>
                </c:pt>
                <c:pt idx="250">
                  <c:v>0</c:v>
                </c:pt>
                <c:pt idx="251">
                  <c:v>0</c:v>
                </c:pt>
                <c:pt idx="252">
                  <c:v>0</c:v>
                </c:pt>
                <c:pt idx="253">
                  <c:v>0</c:v>
                </c:pt>
                <c:pt idx="254">
                  <c:v>0.3010299956639812</c:v>
                </c:pt>
                <c:pt idx="255">
                  <c:v>0</c:v>
                </c:pt>
                <c:pt idx="256">
                  <c:v>0</c:v>
                </c:pt>
                <c:pt idx="257">
                  <c:v>0</c:v>
                </c:pt>
                <c:pt idx="258">
                  <c:v>0</c:v>
                </c:pt>
                <c:pt idx="259">
                  <c:v>0.3010299956639812</c:v>
                </c:pt>
                <c:pt idx="260">
                  <c:v>0</c:v>
                </c:pt>
                <c:pt idx="261">
                  <c:v>0</c:v>
                </c:pt>
                <c:pt idx="262">
                  <c:v>0</c:v>
                </c:pt>
                <c:pt idx="263">
                  <c:v>0</c:v>
                </c:pt>
                <c:pt idx="264">
                  <c:v>0.3010299956639812</c:v>
                </c:pt>
                <c:pt idx="265">
                  <c:v>0.47712125471966244</c:v>
                </c:pt>
                <c:pt idx="266">
                  <c:v>0.3010299956639812</c:v>
                </c:pt>
                <c:pt idx="267">
                  <c:v>0.47712125471966244</c:v>
                </c:pt>
                <c:pt idx="268">
                  <c:v>0.3010299956639812</c:v>
                </c:pt>
                <c:pt idx="269">
                  <c:v>0</c:v>
                </c:pt>
                <c:pt idx="270">
                  <c:v>0.3010299956639812</c:v>
                </c:pt>
                <c:pt idx="271">
                  <c:v>0.3010299956639812</c:v>
                </c:pt>
                <c:pt idx="272">
                  <c:v>0</c:v>
                </c:pt>
                <c:pt idx="273">
                  <c:v>0.3010299956639812</c:v>
                </c:pt>
                <c:pt idx="274">
                  <c:v>0</c:v>
                </c:pt>
                <c:pt idx="275">
                  <c:v>0</c:v>
                </c:pt>
                <c:pt idx="276">
                  <c:v>0</c:v>
                </c:pt>
                <c:pt idx="277">
                  <c:v>0.3010299956639812</c:v>
                </c:pt>
                <c:pt idx="278">
                  <c:v>0</c:v>
                </c:pt>
                <c:pt idx="279">
                  <c:v>0</c:v>
                </c:pt>
                <c:pt idx="280">
                  <c:v>0</c:v>
                </c:pt>
                <c:pt idx="281">
                  <c:v>0</c:v>
                </c:pt>
                <c:pt idx="282">
                  <c:v>0</c:v>
                </c:pt>
                <c:pt idx="283">
                  <c:v>0</c:v>
                </c:pt>
                <c:pt idx="284">
                  <c:v>0.47712125471966244</c:v>
                </c:pt>
                <c:pt idx="285">
                  <c:v>0</c:v>
                </c:pt>
                <c:pt idx="286">
                  <c:v>0.47712125471966244</c:v>
                </c:pt>
                <c:pt idx="287">
                  <c:v>1</c:v>
                </c:pt>
                <c:pt idx="288">
                  <c:v>1.9138138523837167</c:v>
                </c:pt>
                <c:pt idx="289">
                  <c:v>1.3010299956639813</c:v>
                </c:pt>
                <c:pt idx="290">
                  <c:v>0</c:v>
                </c:pt>
                <c:pt idx="291">
                  <c:v>0</c:v>
                </c:pt>
                <c:pt idx="292">
                  <c:v>0</c:v>
                </c:pt>
                <c:pt idx="293">
                  <c:v>0.47712125471966244</c:v>
                </c:pt>
                <c:pt idx="294">
                  <c:v>0</c:v>
                </c:pt>
                <c:pt idx="295">
                  <c:v>0.3010299956639812</c:v>
                </c:pt>
                <c:pt idx="296">
                  <c:v>0</c:v>
                </c:pt>
                <c:pt idx="297">
                  <c:v>0</c:v>
                </c:pt>
                <c:pt idx="298">
                  <c:v>0.6020599913279624</c:v>
                </c:pt>
                <c:pt idx="299">
                  <c:v>0.3010299956639812</c:v>
                </c:pt>
                <c:pt idx="300">
                  <c:v>0.3010299956639812</c:v>
                </c:pt>
                <c:pt idx="301">
                  <c:v>0</c:v>
                </c:pt>
                <c:pt idx="302">
                  <c:v>0</c:v>
                </c:pt>
                <c:pt idx="303">
                  <c:v>0</c:v>
                </c:pt>
                <c:pt idx="304">
                  <c:v>0.3010299956639812</c:v>
                </c:pt>
                <c:pt idx="305">
                  <c:v>0</c:v>
                </c:pt>
                <c:pt idx="306">
                  <c:v>0.47712125471966244</c:v>
                </c:pt>
                <c:pt idx="307">
                  <c:v>0</c:v>
                </c:pt>
                <c:pt idx="308">
                  <c:v>0.3010299956639812</c:v>
                </c:pt>
                <c:pt idx="309">
                  <c:v>0</c:v>
                </c:pt>
                <c:pt idx="310">
                  <c:v>0</c:v>
                </c:pt>
                <c:pt idx="311">
                  <c:v>0</c:v>
                </c:pt>
                <c:pt idx="312">
                  <c:v>0</c:v>
                </c:pt>
                <c:pt idx="313">
                  <c:v>0</c:v>
                </c:pt>
                <c:pt idx="314">
                  <c:v>0</c:v>
                </c:pt>
                <c:pt idx="315">
                  <c:v>0</c:v>
                </c:pt>
                <c:pt idx="316">
                  <c:v>0</c:v>
                </c:pt>
                <c:pt idx="317">
                  <c:v>0</c:v>
                </c:pt>
                <c:pt idx="318">
                  <c:v>0</c:v>
                </c:pt>
                <c:pt idx="319">
                  <c:v>0.3010299956639812</c:v>
                </c:pt>
                <c:pt idx="320">
                  <c:v>0.47712125471966244</c:v>
                </c:pt>
                <c:pt idx="321">
                  <c:v>0</c:v>
                </c:pt>
                <c:pt idx="322">
                  <c:v>0</c:v>
                </c:pt>
                <c:pt idx="323">
                  <c:v>0</c:v>
                </c:pt>
                <c:pt idx="324">
                  <c:v>0</c:v>
                </c:pt>
                <c:pt idx="325">
                  <c:v>0.3010299956639812</c:v>
                </c:pt>
                <c:pt idx="326">
                  <c:v>0</c:v>
                </c:pt>
                <c:pt idx="327">
                  <c:v>0</c:v>
                </c:pt>
                <c:pt idx="328">
                  <c:v>0.3010299956639812</c:v>
                </c:pt>
                <c:pt idx="329">
                  <c:v>0.47712125471966244</c:v>
                </c:pt>
                <c:pt idx="330">
                  <c:v>0</c:v>
                </c:pt>
                <c:pt idx="331">
                  <c:v>0.47712125471966244</c:v>
                </c:pt>
                <c:pt idx="332">
                  <c:v>0</c:v>
                </c:pt>
                <c:pt idx="333">
                  <c:v>0</c:v>
                </c:pt>
                <c:pt idx="334">
                  <c:v>0</c:v>
                </c:pt>
                <c:pt idx="335">
                  <c:v>0.3010299956639812</c:v>
                </c:pt>
                <c:pt idx="336">
                  <c:v>0.3010299956639812</c:v>
                </c:pt>
                <c:pt idx="337">
                  <c:v>0.3010299956639812</c:v>
                </c:pt>
                <c:pt idx="338">
                  <c:v>0.3010299956639812</c:v>
                </c:pt>
                <c:pt idx="339">
                  <c:v>0</c:v>
                </c:pt>
                <c:pt idx="340">
                  <c:v>0</c:v>
                </c:pt>
                <c:pt idx="341">
                  <c:v>0</c:v>
                </c:pt>
                <c:pt idx="342">
                  <c:v>0.47712125471966244</c:v>
                </c:pt>
                <c:pt idx="343">
                  <c:v>0.3010299956639812</c:v>
                </c:pt>
                <c:pt idx="344">
                  <c:v>0</c:v>
                </c:pt>
                <c:pt idx="345">
                  <c:v>0.3010299956639812</c:v>
                </c:pt>
                <c:pt idx="346">
                  <c:v>0</c:v>
                </c:pt>
                <c:pt idx="347">
                  <c:v>0</c:v>
                </c:pt>
                <c:pt idx="348">
                  <c:v>0</c:v>
                </c:pt>
                <c:pt idx="349">
                  <c:v>0.3010299956639812</c:v>
                </c:pt>
                <c:pt idx="350">
                  <c:v>0</c:v>
                </c:pt>
                <c:pt idx="351">
                  <c:v>0</c:v>
                </c:pt>
                <c:pt idx="352">
                  <c:v>0</c:v>
                </c:pt>
                <c:pt idx="353">
                  <c:v>0</c:v>
                </c:pt>
                <c:pt idx="354">
                  <c:v>2</c:v>
                </c:pt>
                <c:pt idx="355">
                  <c:v>2.0043213737826426</c:v>
                </c:pt>
                <c:pt idx="356">
                  <c:v>0</c:v>
                </c:pt>
                <c:pt idx="357">
                  <c:v>0</c:v>
                </c:pt>
                <c:pt idx="358">
                  <c:v>0</c:v>
                </c:pt>
                <c:pt idx="359">
                  <c:v>0</c:v>
                </c:pt>
                <c:pt idx="360">
                  <c:v>0</c:v>
                </c:pt>
                <c:pt idx="361">
                  <c:v>0.3010299956639812</c:v>
                </c:pt>
                <c:pt idx="362">
                  <c:v>0</c:v>
                </c:pt>
                <c:pt idx="363">
                  <c:v>0</c:v>
                </c:pt>
                <c:pt idx="364">
                  <c:v>0</c:v>
                </c:pt>
                <c:pt idx="365">
                  <c:v>0</c:v>
                </c:pt>
                <c:pt idx="366">
                  <c:v>0</c:v>
                </c:pt>
                <c:pt idx="367">
                  <c:v>0</c:v>
                </c:pt>
                <c:pt idx="368">
                  <c:v>0</c:v>
                </c:pt>
                <c:pt idx="369">
                  <c:v>2.1003705451175629</c:v>
                </c:pt>
                <c:pt idx="370">
                  <c:v>1.9731278535996986</c:v>
                </c:pt>
                <c:pt idx="371">
                  <c:v>0</c:v>
                </c:pt>
                <c:pt idx="372">
                  <c:v>0.6020599913279624</c:v>
                </c:pt>
                <c:pt idx="373">
                  <c:v>0.3010299956639812</c:v>
                </c:pt>
                <c:pt idx="374">
                  <c:v>0</c:v>
                </c:pt>
                <c:pt idx="375">
                  <c:v>0.3010299956639812</c:v>
                </c:pt>
                <c:pt idx="376">
                  <c:v>0.3010299956639812</c:v>
                </c:pt>
                <c:pt idx="377">
                  <c:v>0</c:v>
                </c:pt>
                <c:pt idx="378">
                  <c:v>0.3010299956639812</c:v>
                </c:pt>
                <c:pt idx="379">
                  <c:v>0.3010299956639812</c:v>
                </c:pt>
                <c:pt idx="380">
                  <c:v>0.47712125471966244</c:v>
                </c:pt>
                <c:pt idx="381">
                  <c:v>0</c:v>
                </c:pt>
                <c:pt idx="382">
                  <c:v>0.3010299956639812</c:v>
                </c:pt>
                <c:pt idx="383">
                  <c:v>0</c:v>
                </c:pt>
                <c:pt idx="384">
                  <c:v>0.3010299956639812</c:v>
                </c:pt>
                <c:pt idx="385">
                  <c:v>0</c:v>
                </c:pt>
                <c:pt idx="386">
                  <c:v>0</c:v>
                </c:pt>
                <c:pt idx="387">
                  <c:v>0.3010299956639812</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0.3010299956639812</c:v>
                </c:pt>
                <c:pt idx="403">
                  <c:v>0</c:v>
                </c:pt>
                <c:pt idx="404">
                  <c:v>0</c:v>
                </c:pt>
                <c:pt idx="405">
                  <c:v>0</c:v>
                </c:pt>
                <c:pt idx="406">
                  <c:v>0.3010299956639812</c:v>
                </c:pt>
                <c:pt idx="407">
                  <c:v>0.3010299956639812</c:v>
                </c:pt>
                <c:pt idx="408">
                  <c:v>0</c:v>
                </c:pt>
                <c:pt idx="409">
                  <c:v>0.3010299956639812</c:v>
                </c:pt>
                <c:pt idx="410">
                  <c:v>0.3010299956639812</c:v>
                </c:pt>
                <c:pt idx="411">
                  <c:v>0</c:v>
                </c:pt>
                <c:pt idx="412">
                  <c:v>0</c:v>
                </c:pt>
                <c:pt idx="413">
                  <c:v>0.3010299956639812</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0.3010299956639812</c:v>
                </c:pt>
                <c:pt idx="433">
                  <c:v>0</c:v>
                </c:pt>
                <c:pt idx="434">
                  <c:v>0</c:v>
                </c:pt>
                <c:pt idx="435">
                  <c:v>0</c:v>
                </c:pt>
                <c:pt idx="436">
                  <c:v>0</c:v>
                </c:pt>
                <c:pt idx="437">
                  <c:v>0.3010299956639812</c:v>
                </c:pt>
                <c:pt idx="438">
                  <c:v>0</c:v>
                </c:pt>
                <c:pt idx="439">
                  <c:v>0</c:v>
                </c:pt>
                <c:pt idx="440">
                  <c:v>0</c:v>
                </c:pt>
                <c:pt idx="441">
                  <c:v>0</c:v>
                </c:pt>
                <c:pt idx="442">
                  <c:v>0</c:v>
                </c:pt>
                <c:pt idx="443">
                  <c:v>0</c:v>
                </c:pt>
                <c:pt idx="444">
                  <c:v>0</c:v>
                </c:pt>
                <c:pt idx="445">
                  <c:v>0</c:v>
                </c:pt>
                <c:pt idx="446">
                  <c:v>0</c:v>
                </c:pt>
                <c:pt idx="447">
                  <c:v>0.6020599913279624</c:v>
                </c:pt>
                <c:pt idx="448">
                  <c:v>1.2041199826559248</c:v>
                </c:pt>
                <c:pt idx="449">
                  <c:v>1.6901960800285136</c:v>
                </c:pt>
                <c:pt idx="450">
                  <c:v>0.77815125038364363</c:v>
                </c:pt>
                <c:pt idx="451">
                  <c:v>0.3010299956639812</c:v>
                </c:pt>
                <c:pt idx="452">
                  <c:v>0.47712125471966244</c:v>
                </c:pt>
                <c:pt idx="453">
                  <c:v>0</c:v>
                </c:pt>
                <c:pt idx="454">
                  <c:v>0</c:v>
                </c:pt>
                <c:pt idx="455">
                  <c:v>0</c:v>
                </c:pt>
                <c:pt idx="456">
                  <c:v>0</c:v>
                </c:pt>
                <c:pt idx="457">
                  <c:v>0</c:v>
                </c:pt>
                <c:pt idx="458">
                  <c:v>0.3010299956639812</c:v>
                </c:pt>
                <c:pt idx="459">
                  <c:v>0</c:v>
                </c:pt>
                <c:pt idx="460">
                  <c:v>0.3010299956639812</c:v>
                </c:pt>
                <c:pt idx="461">
                  <c:v>0</c:v>
                </c:pt>
                <c:pt idx="462">
                  <c:v>0</c:v>
                </c:pt>
                <c:pt idx="463">
                  <c:v>0</c:v>
                </c:pt>
                <c:pt idx="464">
                  <c:v>0</c:v>
                </c:pt>
                <c:pt idx="465">
                  <c:v>0.3010299956639812</c:v>
                </c:pt>
                <c:pt idx="466">
                  <c:v>0</c:v>
                </c:pt>
                <c:pt idx="467">
                  <c:v>0</c:v>
                </c:pt>
                <c:pt idx="468">
                  <c:v>1</c:v>
                </c:pt>
                <c:pt idx="469">
                  <c:v>0</c:v>
                </c:pt>
                <c:pt idx="470">
                  <c:v>0</c:v>
                </c:pt>
                <c:pt idx="471">
                  <c:v>0</c:v>
                </c:pt>
                <c:pt idx="472">
                  <c:v>0</c:v>
                </c:pt>
                <c:pt idx="473">
                  <c:v>0.3010299956639812</c:v>
                </c:pt>
                <c:pt idx="474">
                  <c:v>0</c:v>
                </c:pt>
                <c:pt idx="475">
                  <c:v>0</c:v>
                </c:pt>
                <c:pt idx="476">
                  <c:v>0</c:v>
                </c:pt>
                <c:pt idx="477">
                  <c:v>0</c:v>
                </c:pt>
                <c:pt idx="478">
                  <c:v>0</c:v>
                </c:pt>
                <c:pt idx="479">
                  <c:v>0</c:v>
                </c:pt>
                <c:pt idx="480">
                  <c:v>0</c:v>
                </c:pt>
                <c:pt idx="481">
                  <c:v>0</c:v>
                </c:pt>
                <c:pt idx="482">
                  <c:v>0.3010299956639812</c:v>
                </c:pt>
                <c:pt idx="483">
                  <c:v>0</c:v>
                </c:pt>
                <c:pt idx="484">
                  <c:v>0.47712125471966244</c:v>
                </c:pt>
                <c:pt idx="485">
                  <c:v>0</c:v>
                </c:pt>
                <c:pt idx="486">
                  <c:v>0.3010299956639812</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0.3010299956639812</c:v>
                </c:pt>
                <c:pt idx="502">
                  <c:v>0</c:v>
                </c:pt>
                <c:pt idx="503">
                  <c:v>0</c:v>
                </c:pt>
                <c:pt idx="504">
                  <c:v>0</c:v>
                </c:pt>
                <c:pt idx="505">
                  <c:v>0</c:v>
                </c:pt>
                <c:pt idx="506">
                  <c:v>0.47712125471966244</c:v>
                </c:pt>
                <c:pt idx="507">
                  <c:v>0</c:v>
                </c:pt>
                <c:pt idx="508">
                  <c:v>0</c:v>
                </c:pt>
                <c:pt idx="509">
                  <c:v>0</c:v>
                </c:pt>
                <c:pt idx="510">
                  <c:v>0.3010299956639812</c:v>
                </c:pt>
                <c:pt idx="511">
                  <c:v>0</c:v>
                </c:pt>
                <c:pt idx="512">
                  <c:v>0</c:v>
                </c:pt>
                <c:pt idx="513">
                  <c:v>0</c:v>
                </c:pt>
                <c:pt idx="514">
                  <c:v>0</c:v>
                </c:pt>
                <c:pt idx="515">
                  <c:v>0.3010299956639812</c:v>
                </c:pt>
                <c:pt idx="516">
                  <c:v>0</c:v>
                </c:pt>
                <c:pt idx="517">
                  <c:v>0</c:v>
                </c:pt>
                <c:pt idx="518">
                  <c:v>0</c:v>
                </c:pt>
                <c:pt idx="519">
                  <c:v>0.3010299956639812</c:v>
                </c:pt>
                <c:pt idx="520">
                  <c:v>0</c:v>
                </c:pt>
                <c:pt idx="521">
                  <c:v>0</c:v>
                </c:pt>
                <c:pt idx="522">
                  <c:v>0</c:v>
                </c:pt>
                <c:pt idx="523">
                  <c:v>0</c:v>
                </c:pt>
                <c:pt idx="524">
                  <c:v>0</c:v>
                </c:pt>
                <c:pt idx="525">
                  <c:v>0</c:v>
                </c:pt>
                <c:pt idx="526">
                  <c:v>0</c:v>
                </c:pt>
                <c:pt idx="527">
                  <c:v>0</c:v>
                </c:pt>
                <c:pt idx="528">
                  <c:v>0.3010299956639812</c:v>
                </c:pt>
                <c:pt idx="529">
                  <c:v>0</c:v>
                </c:pt>
                <c:pt idx="530">
                  <c:v>0</c:v>
                </c:pt>
                <c:pt idx="531">
                  <c:v>0</c:v>
                </c:pt>
                <c:pt idx="532">
                  <c:v>0</c:v>
                </c:pt>
                <c:pt idx="533">
                  <c:v>0.3010299956639812</c:v>
                </c:pt>
                <c:pt idx="534">
                  <c:v>0.3010299956639812</c:v>
                </c:pt>
                <c:pt idx="535">
                  <c:v>0</c:v>
                </c:pt>
                <c:pt idx="536">
                  <c:v>0</c:v>
                </c:pt>
                <c:pt idx="537">
                  <c:v>0</c:v>
                </c:pt>
                <c:pt idx="538">
                  <c:v>0</c:v>
                </c:pt>
                <c:pt idx="539">
                  <c:v>0</c:v>
                </c:pt>
                <c:pt idx="540">
                  <c:v>0</c:v>
                </c:pt>
                <c:pt idx="541">
                  <c:v>0</c:v>
                </c:pt>
                <c:pt idx="542">
                  <c:v>0</c:v>
                </c:pt>
                <c:pt idx="543">
                  <c:v>0.3010299956639812</c:v>
                </c:pt>
                <c:pt idx="544">
                  <c:v>0</c:v>
                </c:pt>
                <c:pt idx="545">
                  <c:v>0</c:v>
                </c:pt>
                <c:pt idx="546">
                  <c:v>0</c:v>
                </c:pt>
                <c:pt idx="547">
                  <c:v>0</c:v>
                </c:pt>
                <c:pt idx="548">
                  <c:v>0</c:v>
                </c:pt>
                <c:pt idx="549">
                  <c:v>0</c:v>
                </c:pt>
                <c:pt idx="550">
                  <c:v>0</c:v>
                </c:pt>
                <c:pt idx="551">
                  <c:v>0</c:v>
                </c:pt>
                <c:pt idx="552">
                  <c:v>0.3010299956639812</c:v>
                </c:pt>
                <c:pt idx="553">
                  <c:v>0</c:v>
                </c:pt>
                <c:pt idx="554">
                  <c:v>0</c:v>
                </c:pt>
                <c:pt idx="555">
                  <c:v>0</c:v>
                </c:pt>
                <c:pt idx="556">
                  <c:v>0</c:v>
                </c:pt>
                <c:pt idx="557">
                  <c:v>0</c:v>
                </c:pt>
                <c:pt idx="558">
                  <c:v>0</c:v>
                </c:pt>
                <c:pt idx="559">
                  <c:v>0</c:v>
                </c:pt>
                <c:pt idx="560">
                  <c:v>0.3010299956639812</c:v>
                </c:pt>
                <c:pt idx="561">
                  <c:v>0.90308998699194354</c:v>
                </c:pt>
                <c:pt idx="562">
                  <c:v>1.505149978319906</c:v>
                </c:pt>
                <c:pt idx="563">
                  <c:v>0.3010299956639812</c:v>
                </c:pt>
                <c:pt idx="564">
                  <c:v>0</c:v>
                </c:pt>
                <c:pt idx="565">
                  <c:v>0</c:v>
                </c:pt>
                <c:pt idx="566">
                  <c:v>0.3010299956639812</c:v>
                </c:pt>
                <c:pt idx="567">
                  <c:v>0</c:v>
                </c:pt>
                <c:pt idx="568">
                  <c:v>0</c:v>
                </c:pt>
                <c:pt idx="569">
                  <c:v>0</c:v>
                </c:pt>
                <c:pt idx="570">
                  <c:v>0</c:v>
                </c:pt>
                <c:pt idx="571">
                  <c:v>0</c:v>
                </c:pt>
                <c:pt idx="572">
                  <c:v>0</c:v>
                </c:pt>
                <c:pt idx="573">
                  <c:v>0</c:v>
                </c:pt>
                <c:pt idx="574">
                  <c:v>0</c:v>
                </c:pt>
                <c:pt idx="575">
                  <c:v>0</c:v>
                </c:pt>
                <c:pt idx="576">
                  <c:v>0.6020599913279624</c:v>
                </c:pt>
                <c:pt idx="577">
                  <c:v>0</c:v>
                </c:pt>
                <c:pt idx="578">
                  <c:v>0</c:v>
                </c:pt>
                <c:pt idx="579">
                  <c:v>0</c:v>
                </c:pt>
                <c:pt idx="580">
                  <c:v>0</c:v>
                </c:pt>
                <c:pt idx="581">
                  <c:v>0</c:v>
                </c:pt>
                <c:pt idx="582">
                  <c:v>0</c:v>
                </c:pt>
                <c:pt idx="583">
                  <c:v>0</c:v>
                </c:pt>
                <c:pt idx="584">
                  <c:v>0</c:v>
                </c:pt>
                <c:pt idx="585">
                  <c:v>0.3010299956639812</c:v>
                </c:pt>
                <c:pt idx="586">
                  <c:v>0.3010299956639812</c:v>
                </c:pt>
                <c:pt idx="587">
                  <c:v>0</c:v>
                </c:pt>
                <c:pt idx="588">
                  <c:v>0</c:v>
                </c:pt>
                <c:pt idx="589">
                  <c:v>0.47712125471966244</c:v>
                </c:pt>
                <c:pt idx="590">
                  <c:v>0</c:v>
                </c:pt>
                <c:pt idx="591">
                  <c:v>0</c:v>
                </c:pt>
                <c:pt idx="592">
                  <c:v>0</c:v>
                </c:pt>
                <c:pt idx="593">
                  <c:v>0</c:v>
                </c:pt>
                <c:pt idx="594">
                  <c:v>0</c:v>
                </c:pt>
                <c:pt idx="595">
                  <c:v>0</c:v>
                </c:pt>
                <c:pt idx="596">
                  <c:v>0</c:v>
                </c:pt>
                <c:pt idx="597">
                  <c:v>0</c:v>
                </c:pt>
                <c:pt idx="598">
                  <c:v>0</c:v>
                </c:pt>
                <c:pt idx="599">
                  <c:v>0</c:v>
                </c:pt>
                <c:pt idx="600">
                  <c:v>0</c:v>
                </c:pt>
                <c:pt idx="601">
                  <c:v>0.3010299956639812</c:v>
                </c:pt>
                <c:pt idx="602">
                  <c:v>0</c:v>
                </c:pt>
                <c:pt idx="603">
                  <c:v>0</c:v>
                </c:pt>
                <c:pt idx="604">
                  <c:v>0</c:v>
                </c:pt>
                <c:pt idx="605">
                  <c:v>0</c:v>
                </c:pt>
                <c:pt idx="606">
                  <c:v>0</c:v>
                </c:pt>
                <c:pt idx="607">
                  <c:v>0</c:v>
                </c:pt>
                <c:pt idx="608">
                  <c:v>0</c:v>
                </c:pt>
                <c:pt idx="609">
                  <c:v>0</c:v>
                </c:pt>
                <c:pt idx="610">
                  <c:v>0</c:v>
                </c:pt>
                <c:pt idx="611">
                  <c:v>0</c:v>
                </c:pt>
                <c:pt idx="612">
                  <c:v>0</c:v>
                </c:pt>
                <c:pt idx="613">
                  <c:v>0</c:v>
                </c:pt>
                <c:pt idx="614">
                  <c:v>0</c:v>
                </c:pt>
                <c:pt idx="615">
                  <c:v>0</c:v>
                </c:pt>
                <c:pt idx="616">
                  <c:v>0</c:v>
                </c:pt>
                <c:pt idx="617">
                  <c:v>0</c:v>
                </c:pt>
                <c:pt idx="618">
                  <c:v>0</c:v>
                </c:pt>
                <c:pt idx="619">
                  <c:v>0</c:v>
                </c:pt>
                <c:pt idx="620">
                  <c:v>0</c:v>
                </c:pt>
                <c:pt idx="621">
                  <c:v>0</c:v>
                </c:pt>
                <c:pt idx="622">
                  <c:v>0</c:v>
                </c:pt>
                <c:pt idx="623">
                  <c:v>0</c:v>
                </c:pt>
                <c:pt idx="624">
                  <c:v>0</c:v>
                </c:pt>
                <c:pt idx="625">
                  <c:v>1.1139433523068367</c:v>
                </c:pt>
                <c:pt idx="626">
                  <c:v>1.2787536009528289</c:v>
                </c:pt>
                <c:pt idx="627">
                  <c:v>0.47712125471966244</c:v>
                </c:pt>
                <c:pt idx="628">
                  <c:v>0.3010299956639812</c:v>
                </c:pt>
                <c:pt idx="629">
                  <c:v>0</c:v>
                </c:pt>
                <c:pt idx="630">
                  <c:v>0</c:v>
                </c:pt>
                <c:pt idx="631">
                  <c:v>0</c:v>
                </c:pt>
                <c:pt idx="632">
                  <c:v>0</c:v>
                </c:pt>
                <c:pt idx="633">
                  <c:v>0</c:v>
                </c:pt>
                <c:pt idx="634">
                  <c:v>0</c:v>
                </c:pt>
                <c:pt idx="635">
                  <c:v>0</c:v>
                </c:pt>
                <c:pt idx="636">
                  <c:v>0.3010299956639812</c:v>
                </c:pt>
                <c:pt idx="637">
                  <c:v>0</c:v>
                </c:pt>
                <c:pt idx="638">
                  <c:v>0</c:v>
                </c:pt>
                <c:pt idx="639">
                  <c:v>0</c:v>
                </c:pt>
                <c:pt idx="640">
                  <c:v>0</c:v>
                </c:pt>
                <c:pt idx="641">
                  <c:v>0</c:v>
                </c:pt>
                <c:pt idx="642">
                  <c:v>0</c:v>
                </c:pt>
                <c:pt idx="643">
                  <c:v>0</c:v>
                </c:pt>
                <c:pt idx="644">
                  <c:v>0</c:v>
                </c:pt>
                <c:pt idx="645">
                  <c:v>0</c:v>
                </c:pt>
                <c:pt idx="646">
                  <c:v>0.3010299956639812</c:v>
                </c:pt>
                <c:pt idx="647">
                  <c:v>0.3010299956639812</c:v>
                </c:pt>
                <c:pt idx="648">
                  <c:v>0</c:v>
                </c:pt>
                <c:pt idx="649">
                  <c:v>0</c:v>
                </c:pt>
                <c:pt idx="650">
                  <c:v>0</c:v>
                </c:pt>
                <c:pt idx="651">
                  <c:v>0</c:v>
                </c:pt>
                <c:pt idx="652">
                  <c:v>0</c:v>
                </c:pt>
                <c:pt idx="653">
                  <c:v>0</c:v>
                </c:pt>
                <c:pt idx="654">
                  <c:v>0</c:v>
                </c:pt>
                <c:pt idx="655">
                  <c:v>0</c:v>
                </c:pt>
                <c:pt idx="656">
                  <c:v>0</c:v>
                </c:pt>
                <c:pt idx="657">
                  <c:v>0</c:v>
                </c:pt>
                <c:pt idx="658">
                  <c:v>0</c:v>
                </c:pt>
                <c:pt idx="659">
                  <c:v>0</c:v>
                </c:pt>
                <c:pt idx="660">
                  <c:v>0</c:v>
                </c:pt>
                <c:pt idx="661">
                  <c:v>0</c:v>
                </c:pt>
                <c:pt idx="662">
                  <c:v>0</c:v>
                </c:pt>
                <c:pt idx="663">
                  <c:v>0</c:v>
                </c:pt>
                <c:pt idx="664">
                  <c:v>0</c:v>
                </c:pt>
                <c:pt idx="665">
                  <c:v>0</c:v>
                </c:pt>
                <c:pt idx="666">
                  <c:v>0</c:v>
                </c:pt>
                <c:pt idx="667">
                  <c:v>0.84509804001425681</c:v>
                </c:pt>
                <c:pt idx="668">
                  <c:v>1.0413926851582251</c:v>
                </c:pt>
                <c:pt idx="669">
                  <c:v>0</c:v>
                </c:pt>
                <c:pt idx="670">
                  <c:v>0</c:v>
                </c:pt>
                <c:pt idx="671">
                  <c:v>0</c:v>
                </c:pt>
                <c:pt idx="672">
                  <c:v>0</c:v>
                </c:pt>
                <c:pt idx="673">
                  <c:v>0.47712125471966244</c:v>
                </c:pt>
                <c:pt idx="674">
                  <c:v>0</c:v>
                </c:pt>
                <c:pt idx="675">
                  <c:v>0.3010299956639812</c:v>
                </c:pt>
                <c:pt idx="676">
                  <c:v>0</c:v>
                </c:pt>
                <c:pt idx="677">
                  <c:v>0</c:v>
                </c:pt>
                <c:pt idx="678">
                  <c:v>0</c:v>
                </c:pt>
                <c:pt idx="679">
                  <c:v>0</c:v>
                </c:pt>
                <c:pt idx="680">
                  <c:v>0</c:v>
                </c:pt>
                <c:pt idx="681">
                  <c:v>0</c:v>
                </c:pt>
                <c:pt idx="682">
                  <c:v>0.3010299956639812</c:v>
                </c:pt>
                <c:pt idx="683">
                  <c:v>0</c:v>
                </c:pt>
                <c:pt idx="684">
                  <c:v>0</c:v>
                </c:pt>
                <c:pt idx="685">
                  <c:v>0</c:v>
                </c:pt>
                <c:pt idx="686">
                  <c:v>0</c:v>
                </c:pt>
                <c:pt idx="687">
                  <c:v>0</c:v>
                </c:pt>
                <c:pt idx="688">
                  <c:v>0</c:v>
                </c:pt>
                <c:pt idx="689">
                  <c:v>0</c:v>
                </c:pt>
                <c:pt idx="690">
                  <c:v>0</c:v>
                </c:pt>
                <c:pt idx="691">
                  <c:v>0</c:v>
                </c:pt>
                <c:pt idx="692">
                  <c:v>0.3010299956639812</c:v>
                </c:pt>
                <c:pt idx="693">
                  <c:v>0</c:v>
                </c:pt>
                <c:pt idx="694">
                  <c:v>0</c:v>
                </c:pt>
                <c:pt idx="695">
                  <c:v>0</c:v>
                </c:pt>
                <c:pt idx="696">
                  <c:v>0</c:v>
                </c:pt>
                <c:pt idx="697">
                  <c:v>0</c:v>
                </c:pt>
                <c:pt idx="698">
                  <c:v>0</c:v>
                </c:pt>
                <c:pt idx="699">
                  <c:v>0.3010299956639812</c:v>
                </c:pt>
                <c:pt idx="700">
                  <c:v>0.90308998699194354</c:v>
                </c:pt>
                <c:pt idx="701">
                  <c:v>0.84509804001425681</c:v>
                </c:pt>
                <c:pt idx="702">
                  <c:v>0</c:v>
                </c:pt>
                <c:pt idx="703">
                  <c:v>0</c:v>
                </c:pt>
                <c:pt idx="704">
                  <c:v>0</c:v>
                </c:pt>
                <c:pt idx="705">
                  <c:v>0</c:v>
                </c:pt>
                <c:pt idx="706">
                  <c:v>0</c:v>
                </c:pt>
                <c:pt idx="707">
                  <c:v>0</c:v>
                </c:pt>
                <c:pt idx="708">
                  <c:v>0</c:v>
                </c:pt>
                <c:pt idx="709">
                  <c:v>0.47712125471966244</c:v>
                </c:pt>
                <c:pt idx="710">
                  <c:v>0.69897000433601886</c:v>
                </c:pt>
                <c:pt idx="711">
                  <c:v>0</c:v>
                </c:pt>
                <c:pt idx="712">
                  <c:v>0.47712125471966244</c:v>
                </c:pt>
                <c:pt idx="713">
                  <c:v>0</c:v>
                </c:pt>
                <c:pt idx="714">
                  <c:v>0</c:v>
                </c:pt>
                <c:pt idx="715">
                  <c:v>0</c:v>
                </c:pt>
                <c:pt idx="716">
                  <c:v>0</c:v>
                </c:pt>
                <c:pt idx="717">
                  <c:v>0</c:v>
                </c:pt>
                <c:pt idx="718">
                  <c:v>0</c:v>
                </c:pt>
                <c:pt idx="719">
                  <c:v>0</c:v>
                </c:pt>
                <c:pt idx="720">
                  <c:v>0</c:v>
                </c:pt>
                <c:pt idx="721">
                  <c:v>0</c:v>
                </c:pt>
                <c:pt idx="722">
                  <c:v>0</c:v>
                </c:pt>
                <c:pt idx="723">
                  <c:v>0</c:v>
                </c:pt>
                <c:pt idx="724">
                  <c:v>0</c:v>
                </c:pt>
                <c:pt idx="725">
                  <c:v>0</c:v>
                </c:pt>
                <c:pt idx="726">
                  <c:v>0</c:v>
                </c:pt>
                <c:pt idx="727">
                  <c:v>0</c:v>
                </c:pt>
                <c:pt idx="728">
                  <c:v>0</c:v>
                </c:pt>
                <c:pt idx="729">
                  <c:v>0</c:v>
                </c:pt>
                <c:pt idx="730">
                  <c:v>0</c:v>
                </c:pt>
                <c:pt idx="731">
                  <c:v>0</c:v>
                </c:pt>
                <c:pt idx="732">
                  <c:v>0</c:v>
                </c:pt>
                <c:pt idx="733">
                  <c:v>0.90308998699194354</c:v>
                </c:pt>
                <c:pt idx="734">
                  <c:v>0.47712125471966244</c:v>
                </c:pt>
                <c:pt idx="735">
                  <c:v>0</c:v>
                </c:pt>
                <c:pt idx="736">
                  <c:v>0</c:v>
                </c:pt>
                <c:pt idx="737">
                  <c:v>0</c:v>
                </c:pt>
                <c:pt idx="738">
                  <c:v>0.3010299956639812</c:v>
                </c:pt>
                <c:pt idx="739">
                  <c:v>0</c:v>
                </c:pt>
                <c:pt idx="740">
                  <c:v>0</c:v>
                </c:pt>
                <c:pt idx="741">
                  <c:v>0</c:v>
                </c:pt>
                <c:pt idx="742">
                  <c:v>0</c:v>
                </c:pt>
                <c:pt idx="743">
                  <c:v>0</c:v>
                </c:pt>
                <c:pt idx="744">
                  <c:v>0</c:v>
                </c:pt>
                <c:pt idx="745">
                  <c:v>0</c:v>
                </c:pt>
                <c:pt idx="746">
                  <c:v>0</c:v>
                </c:pt>
                <c:pt idx="747">
                  <c:v>0</c:v>
                </c:pt>
                <c:pt idx="748">
                  <c:v>0</c:v>
                </c:pt>
                <c:pt idx="749">
                  <c:v>0</c:v>
                </c:pt>
                <c:pt idx="750">
                  <c:v>0</c:v>
                </c:pt>
                <c:pt idx="751">
                  <c:v>0</c:v>
                </c:pt>
                <c:pt idx="752">
                  <c:v>0</c:v>
                </c:pt>
                <c:pt idx="753">
                  <c:v>0</c:v>
                </c:pt>
                <c:pt idx="754">
                  <c:v>0</c:v>
                </c:pt>
                <c:pt idx="755">
                  <c:v>0.47712125471966244</c:v>
                </c:pt>
                <c:pt idx="756">
                  <c:v>0.3010299956639812</c:v>
                </c:pt>
                <c:pt idx="757">
                  <c:v>0</c:v>
                </c:pt>
                <c:pt idx="758">
                  <c:v>0</c:v>
                </c:pt>
                <c:pt idx="759">
                  <c:v>0</c:v>
                </c:pt>
                <c:pt idx="760">
                  <c:v>0</c:v>
                </c:pt>
                <c:pt idx="761">
                  <c:v>0</c:v>
                </c:pt>
                <c:pt idx="762">
                  <c:v>0</c:v>
                </c:pt>
                <c:pt idx="763">
                  <c:v>0</c:v>
                </c:pt>
                <c:pt idx="764">
                  <c:v>0</c:v>
                </c:pt>
                <c:pt idx="765">
                  <c:v>0</c:v>
                </c:pt>
                <c:pt idx="766">
                  <c:v>0</c:v>
                </c:pt>
                <c:pt idx="767">
                  <c:v>0</c:v>
                </c:pt>
                <c:pt idx="768">
                  <c:v>0</c:v>
                </c:pt>
                <c:pt idx="769">
                  <c:v>0</c:v>
                </c:pt>
                <c:pt idx="770">
                  <c:v>0</c:v>
                </c:pt>
                <c:pt idx="771">
                  <c:v>0</c:v>
                </c:pt>
                <c:pt idx="772">
                  <c:v>0.3010299956639812</c:v>
                </c:pt>
                <c:pt idx="773">
                  <c:v>0.47712125471966244</c:v>
                </c:pt>
                <c:pt idx="774">
                  <c:v>0</c:v>
                </c:pt>
                <c:pt idx="775">
                  <c:v>0</c:v>
                </c:pt>
                <c:pt idx="776">
                  <c:v>0.3010299956639812</c:v>
                </c:pt>
                <c:pt idx="777">
                  <c:v>0</c:v>
                </c:pt>
                <c:pt idx="778">
                  <c:v>0</c:v>
                </c:pt>
                <c:pt idx="779">
                  <c:v>0</c:v>
                </c:pt>
                <c:pt idx="780">
                  <c:v>0</c:v>
                </c:pt>
                <c:pt idx="781">
                  <c:v>0</c:v>
                </c:pt>
                <c:pt idx="782">
                  <c:v>0</c:v>
                </c:pt>
                <c:pt idx="783">
                  <c:v>0</c:v>
                </c:pt>
                <c:pt idx="784">
                  <c:v>0</c:v>
                </c:pt>
                <c:pt idx="785">
                  <c:v>0</c:v>
                </c:pt>
                <c:pt idx="786">
                  <c:v>0</c:v>
                </c:pt>
                <c:pt idx="787">
                  <c:v>0</c:v>
                </c:pt>
                <c:pt idx="788">
                  <c:v>0</c:v>
                </c:pt>
                <c:pt idx="789">
                  <c:v>0</c:v>
                </c:pt>
                <c:pt idx="790">
                  <c:v>0</c:v>
                </c:pt>
                <c:pt idx="791">
                  <c:v>0</c:v>
                </c:pt>
                <c:pt idx="792">
                  <c:v>0</c:v>
                </c:pt>
                <c:pt idx="793">
                  <c:v>0</c:v>
                </c:pt>
                <c:pt idx="794">
                  <c:v>0</c:v>
                </c:pt>
                <c:pt idx="795">
                  <c:v>0</c:v>
                </c:pt>
                <c:pt idx="796">
                  <c:v>0</c:v>
                </c:pt>
                <c:pt idx="797">
                  <c:v>0</c:v>
                </c:pt>
                <c:pt idx="798">
                  <c:v>0</c:v>
                </c:pt>
                <c:pt idx="799">
                  <c:v>0</c:v>
                </c:pt>
                <c:pt idx="800">
                  <c:v>0</c:v>
                </c:pt>
                <c:pt idx="801">
                  <c:v>0</c:v>
                </c:pt>
                <c:pt idx="802">
                  <c:v>0</c:v>
                </c:pt>
                <c:pt idx="803">
                  <c:v>0.69897000433601886</c:v>
                </c:pt>
                <c:pt idx="804">
                  <c:v>0</c:v>
                </c:pt>
                <c:pt idx="805">
                  <c:v>0</c:v>
                </c:pt>
                <c:pt idx="806">
                  <c:v>0</c:v>
                </c:pt>
                <c:pt idx="807">
                  <c:v>0</c:v>
                </c:pt>
                <c:pt idx="808">
                  <c:v>0</c:v>
                </c:pt>
                <c:pt idx="809">
                  <c:v>0.6020599913279624</c:v>
                </c:pt>
                <c:pt idx="810">
                  <c:v>0</c:v>
                </c:pt>
                <c:pt idx="811">
                  <c:v>0</c:v>
                </c:pt>
                <c:pt idx="812">
                  <c:v>0.3010299956639812</c:v>
                </c:pt>
                <c:pt idx="813">
                  <c:v>0</c:v>
                </c:pt>
                <c:pt idx="814">
                  <c:v>0</c:v>
                </c:pt>
                <c:pt idx="815">
                  <c:v>0</c:v>
                </c:pt>
                <c:pt idx="816">
                  <c:v>0</c:v>
                </c:pt>
                <c:pt idx="817">
                  <c:v>0</c:v>
                </c:pt>
                <c:pt idx="818">
                  <c:v>0</c:v>
                </c:pt>
                <c:pt idx="819">
                  <c:v>0</c:v>
                </c:pt>
                <c:pt idx="820">
                  <c:v>0</c:v>
                </c:pt>
                <c:pt idx="821">
                  <c:v>0.84509804001425681</c:v>
                </c:pt>
                <c:pt idx="822">
                  <c:v>1.0791812460476249</c:v>
                </c:pt>
                <c:pt idx="823">
                  <c:v>1.0413926851582251</c:v>
                </c:pt>
                <c:pt idx="824">
                  <c:v>1.0413926851582251</c:v>
                </c:pt>
                <c:pt idx="825">
                  <c:v>0</c:v>
                </c:pt>
                <c:pt idx="826">
                  <c:v>0</c:v>
                </c:pt>
                <c:pt idx="827">
                  <c:v>0</c:v>
                </c:pt>
                <c:pt idx="828">
                  <c:v>0</c:v>
                </c:pt>
                <c:pt idx="829">
                  <c:v>0</c:v>
                </c:pt>
                <c:pt idx="830">
                  <c:v>0</c:v>
                </c:pt>
                <c:pt idx="831">
                  <c:v>0</c:v>
                </c:pt>
                <c:pt idx="832">
                  <c:v>0</c:v>
                </c:pt>
                <c:pt idx="833">
                  <c:v>0</c:v>
                </c:pt>
                <c:pt idx="834">
                  <c:v>0</c:v>
                </c:pt>
                <c:pt idx="835">
                  <c:v>0</c:v>
                </c:pt>
                <c:pt idx="836">
                  <c:v>0</c:v>
                </c:pt>
                <c:pt idx="837">
                  <c:v>0</c:v>
                </c:pt>
                <c:pt idx="838">
                  <c:v>0</c:v>
                </c:pt>
                <c:pt idx="839">
                  <c:v>0</c:v>
                </c:pt>
                <c:pt idx="840">
                  <c:v>0</c:v>
                </c:pt>
                <c:pt idx="841">
                  <c:v>0</c:v>
                </c:pt>
                <c:pt idx="842">
                  <c:v>0</c:v>
                </c:pt>
                <c:pt idx="843">
                  <c:v>0</c:v>
                </c:pt>
                <c:pt idx="844">
                  <c:v>0</c:v>
                </c:pt>
                <c:pt idx="845">
                  <c:v>0.3010299956639812</c:v>
                </c:pt>
                <c:pt idx="846">
                  <c:v>0.77815125038364363</c:v>
                </c:pt>
                <c:pt idx="847">
                  <c:v>0</c:v>
                </c:pt>
                <c:pt idx="848">
                  <c:v>0</c:v>
                </c:pt>
                <c:pt idx="849">
                  <c:v>0</c:v>
                </c:pt>
                <c:pt idx="850">
                  <c:v>0</c:v>
                </c:pt>
                <c:pt idx="851">
                  <c:v>0</c:v>
                </c:pt>
                <c:pt idx="852">
                  <c:v>0</c:v>
                </c:pt>
                <c:pt idx="853">
                  <c:v>0</c:v>
                </c:pt>
                <c:pt idx="854">
                  <c:v>0</c:v>
                </c:pt>
                <c:pt idx="855">
                  <c:v>0</c:v>
                </c:pt>
                <c:pt idx="856">
                  <c:v>0.47712125471966244</c:v>
                </c:pt>
                <c:pt idx="857">
                  <c:v>0</c:v>
                </c:pt>
                <c:pt idx="858">
                  <c:v>0.3010299956639812</c:v>
                </c:pt>
                <c:pt idx="859">
                  <c:v>0.3010299956639812</c:v>
                </c:pt>
                <c:pt idx="860">
                  <c:v>0</c:v>
                </c:pt>
                <c:pt idx="861">
                  <c:v>0</c:v>
                </c:pt>
                <c:pt idx="862">
                  <c:v>0</c:v>
                </c:pt>
                <c:pt idx="863">
                  <c:v>0</c:v>
                </c:pt>
                <c:pt idx="864">
                  <c:v>0</c:v>
                </c:pt>
                <c:pt idx="865">
                  <c:v>0</c:v>
                </c:pt>
                <c:pt idx="866">
                  <c:v>0</c:v>
                </c:pt>
                <c:pt idx="867">
                  <c:v>0</c:v>
                </c:pt>
                <c:pt idx="868">
                  <c:v>0.3010299956639812</c:v>
                </c:pt>
                <c:pt idx="869">
                  <c:v>0</c:v>
                </c:pt>
                <c:pt idx="870">
                  <c:v>0.3010299956639812</c:v>
                </c:pt>
                <c:pt idx="871">
                  <c:v>0</c:v>
                </c:pt>
                <c:pt idx="872">
                  <c:v>0</c:v>
                </c:pt>
                <c:pt idx="873">
                  <c:v>0</c:v>
                </c:pt>
                <c:pt idx="874">
                  <c:v>0</c:v>
                </c:pt>
                <c:pt idx="875">
                  <c:v>0</c:v>
                </c:pt>
                <c:pt idx="876">
                  <c:v>0</c:v>
                </c:pt>
                <c:pt idx="877">
                  <c:v>0</c:v>
                </c:pt>
                <c:pt idx="878">
                  <c:v>0</c:v>
                </c:pt>
                <c:pt idx="879">
                  <c:v>0</c:v>
                </c:pt>
                <c:pt idx="880">
                  <c:v>0</c:v>
                </c:pt>
                <c:pt idx="881">
                  <c:v>0</c:v>
                </c:pt>
                <c:pt idx="882">
                  <c:v>0</c:v>
                </c:pt>
                <c:pt idx="883">
                  <c:v>0</c:v>
                </c:pt>
                <c:pt idx="884">
                  <c:v>0.95424250943932487</c:v>
                </c:pt>
                <c:pt idx="885">
                  <c:v>0.47712125471966244</c:v>
                </c:pt>
                <c:pt idx="886">
                  <c:v>0</c:v>
                </c:pt>
                <c:pt idx="887">
                  <c:v>0</c:v>
                </c:pt>
                <c:pt idx="888">
                  <c:v>0.3010299956639812</c:v>
                </c:pt>
                <c:pt idx="889">
                  <c:v>0</c:v>
                </c:pt>
                <c:pt idx="890">
                  <c:v>0</c:v>
                </c:pt>
                <c:pt idx="891">
                  <c:v>0</c:v>
                </c:pt>
                <c:pt idx="892">
                  <c:v>0</c:v>
                </c:pt>
                <c:pt idx="893">
                  <c:v>0</c:v>
                </c:pt>
                <c:pt idx="894">
                  <c:v>0</c:v>
                </c:pt>
                <c:pt idx="895">
                  <c:v>0</c:v>
                </c:pt>
                <c:pt idx="896">
                  <c:v>0</c:v>
                </c:pt>
                <c:pt idx="897">
                  <c:v>0</c:v>
                </c:pt>
                <c:pt idx="898">
                  <c:v>0</c:v>
                </c:pt>
                <c:pt idx="899">
                  <c:v>0</c:v>
                </c:pt>
                <c:pt idx="900">
                  <c:v>0</c:v>
                </c:pt>
                <c:pt idx="901">
                  <c:v>0</c:v>
                </c:pt>
                <c:pt idx="902">
                  <c:v>0</c:v>
                </c:pt>
                <c:pt idx="903">
                  <c:v>0</c:v>
                </c:pt>
                <c:pt idx="904">
                  <c:v>0</c:v>
                </c:pt>
                <c:pt idx="905">
                  <c:v>0</c:v>
                </c:pt>
                <c:pt idx="906">
                  <c:v>0</c:v>
                </c:pt>
                <c:pt idx="907">
                  <c:v>0</c:v>
                </c:pt>
                <c:pt idx="908">
                  <c:v>0</c:v>
                </c:pt>
                <c:pt idx="909">
                  <c:v>0</c:v>
                </c:pt>
                <c:pt idx="910">
                  <c:v>0.6020599913279624</c:v>
                </c:pt>
                <c:pt idx="911">
                  <c:v>0.6020599913279624</c:v>
                </c:pt>
                <c:pt idx="912">
                  <c:v>0</c:v>
                </c:pt>
                <c:pt idx="913">
                  <c:v>0</c:v>
                </c:pt>
                <c:pt idx="914">
                  <c:v>0</c:v>
                </c:pt>
                <c:pt idx="915">
                  <c:v>0.3010299956639812</c:v>
                </c:pt>
                <c:pt idx="916">
                  <c:v>0</c:v>
                </c:pt>
                <c:pt idx="917">
                  <c:v>0</c:v>
                </c:pt>
                <c:pt idx="918">
                  <c:v>0</c:v>
                </c:pt>
                <c:pt idx="919">
                  <c:v>0</c:v>
                </c:pt>
                <c:pt idx="920">
                  <c:v>0</c:v>
                </c:pt>
                <c:pt idx="921">
                  <c:v>0</c:v>
                </c:pt>
                <c:pt idx="922">
                  <c:v>0</c:v>
                </c:pt>
                <c:pt idx="923">
                  <c:v>0</c:v>
                </c:pt>
                <c:pt idx="924">
                  <c:v>0</c:v>
                </c:pt>
                <c:pt idx="925">
                  <c:v>0</c:v>
                </c:pt>
                <c:pt idx="926">
                  <c:v>0</c:v>
                </c:pt>
                <c:pt idx="927">
                  <c:v>0</c:v>
                </c:pt>
                <c:pt idx="928">
                  <c:v>0</c:v>
                </c:pt>
                <c:pt idx="929">
                  <c:v>0</c:v>
                </c:pt>
                <c:pt idx="930">
                  <c:v>0</c:v>
                </c:pt>
                <c:pt idx="931">
                  <c:v>0</c:v>
                </c:pt>
                <c:pt idx="932">
                  <c:v>0</c:v>
                </c:pt>
                <c:pt idx="933">
                  <c:v>0</c:v>
                </c:pt>
                <c:pt idx="934">
                  <c:v>0.3010299956639812</c:v>
                </c:pt>
                <c:pt idx="935">
                  <c:v>0</c:v>
                </c:pt>
                <c:pt idx="936">
                  <c:v>0</c:v>
                </c:pt>
                <c:pt idx="937">
                  <c:v>0</c:v>
                </c:pt>
                <c:pt idx="938">
                  <c:v>0</c:v>
                </c:pt>
                <c:pt idx="939">
                  <c:v>0</c:v>
                </c:pt>
                <c:pt idx="940">
                  <c:v>0</c:v>
                </c:pt>
                <c:pt idx="941">
                  <c:v>0</c:v>
                </c:pt>
                <c:pt idx="942">
                  <c:v>0</c:v>
                </c:pt>
                <c:pt idx="943">
                  <c:v>0</c:v>
                </c:pt>
                <c:pt idx="944">
                  <c:v>0</c:v>
                </c:pt>
                <c:pt idx="945">
                  <c:v>0.6020599913279624</c:v>
                </c:pt>
                <c:pt idx="946">
                  <c:v>0.69897000433601886</c:v>
                </c:pt>
                <c:pt idx="947">
                  <c:v>0.3010299956639812</c:v>
                </c:pt>
                <c:pt idx="948">
                  <c:v>0</c:v>
                </c:pt>
                <c:pt idx="949">
                  <c:v>0.3010299956639812</c:v>
                </c:pt>
                <c:pt idx="950">
                  <c:v>0</c:v>
                </c:pt>
                <c:pt idx="951">
                  <c:v>0</c:v>
                </c:pt>
                <c:pt idx="952">
                  <c:v>0</c:v>
                </c:pt>
                <c:pt idx="953">
                  <c:v>0</c:v>
                </c:pt>
                <c:pt idx="954">
                  <c:v>0</c:v>
                </c:pt>
                <c:pt idx="955">
                  <c:v>0</c:v>
                </c:pt>
                <c:pt idx="956">
                  <c:v>0</c:v>
                </c:pt>
                <c:pt idx="957">
                  <c:v>0</c:v>
                </c:pt>
                <c:pt idx="958">
                  <c:v>0</c:v>
                </c:pt>
                <c:pt idx="959">
                  <c:v>0</c:v>
                </c:pt>
                <c:pt idx="960">
                  <c:v>0</c:v>
                </c:pt>
                <c:pt idx="961">
                  <c:v>0</c:v>
                </c:pt>
                <c:pt idx="962">
                  <c:v>0</c:v>
                </c:pt>
                <c:pt idx="963">
                  <c:v>0</c:v>
                </c:pt>
                <c:pt idx="964">
                  <c:v>0</c:v>
                </c:pt>
                <c:pt idx="965">
                  <c:v>0</c:v>
                </c:pt>
                <c:pt idx="966">
                  <c:v>0</c:v>
                </c:pt>
                <c:pt idx="967">
                  <c:v>0.3010299956639812</c:v>
                </c:pt>
                <c:pt idx="968">
                  <c:v>0.3010299956639812</c:v>
                </c:pt>
                <c:pt idx="969">
                  <c:v>0</c:v>
                </c:pt>
                <c:pt idx="970">
                  <c:v>0.3010299956639812</c:v>
                </c:pt>
                <c:pt idx="971">
                  <c:v>0.6020599913279624</c:v>
                </c:pt>
                <c:pt idx="972">
                  <c:v>0</c:v>
                </c:pt>
                <c:pt idx="973">
                  <c:v>0.3010299956639812</c:v>
                </c:pt>
                <c:pt idx="974">
                  <c:v>0.6020599913279624</c:v>
                </c:pt>
                <c:pt idx="975">
                  <c:v>0.3010299956639812</c:v>
                </c:pt>
                <c:pt idx="976">
                  <c:v>0</c:v>
                </c:pt>
                <c:pt idx="977">
                  <c:v>0</c:v>
                </c:pt>
                <c:pt idx="978">
                  <c:v>0</c:v>
                </c:pt>
                <c:pt idx="979">
                  <c:v>0</c:v>
                </c:pt>
                <c:pt idx="980">
                  <c:v>0</c:v>
                </c:pt>
                <c:pt idx="981">
                  <c:v>0</c:v>
                </c:pt>
                <c:pt idx="982">
                  <c:v>0</c:v>
                </c:pt>
                <c:pt idx="983">
                  <c:v>0</c:v>
                </c:pt>
                <c:pt idx="984">
                  <c:v>0</c:v>
                </c:pt>
                <c:pt idx="985">
                  <c:v>0</c:v>
                </c:pt>
                <c:pt idx="986">
                  <c:v>0.90308998699194354</c:v>
                </c:pt>
                <c:pt idx="987">
                  <c:v>0</c:v>
                </c:pt>
                <c:pt idx="988">
                  <c:v>0</c:v>
                </c:pt>
                <c:pt idx="989">
                  <c:v>0</c:v>
                </c:pt>
                <c:pt idx="990">
                  <c:v>0</c:v>
                </c:pt>
                <c:pt idx="991">
                  <c:v>0.47712125471966244</c:v>
                </c:pt>
                <c:pt idx="992">
                  <c:v>0</c:v>
                </c:pt>
                <c:pt idx="993">
                  <c:v>0</c:v>
                </c:pt>
                <c:pt idx="994">
                  <c:v>0</c:v>
                </c:pt>
                <c:pt idx="995">
                  <c:v>0</c:v>
                </c:pt>
                <c:pt idx="996">
                  <c:v>0</c:v>
                </c:pt>
                <c:pt idx="997">
                  <c:v>0</c:v>
                </c:pt>
                <c:pt idx="998">
                  <c:v>0</c:v>
                </c:pt>
                <c:pt idx="999">
                  <c:v>0</c:v>
                </c:pt>
                <c:pt idx="1000">
                  <c:v>0</c:v>
                </c:pt>
                <c:pt idx="1001">
                  <c:v>0</c:v>
                </c:pt>
                <c:pt idx="1002">
                  <c:v>0</c:v>
                </c:pt>
                <c:pt idx="1003">
                  <c:v>0</c:v>
                </c:pt>
                <c:pt idx="1004">
                  <c:v>0</c:v>
                </c:pt>
                <c:pt idx="1005">
                  <c:v>0</c:v>
                </c:pt>
                <c:pt idx="1006">
                  <c:v>0</c:v>
                </c:pt>
                <c:pt idx="1007">
                  <c:v>0</c:v>
                </c:pt>
                <c:pt idx="1008">
                  <c:v>0</c:v>
                </c:pt>
                <c:pt idx="1009">
                  <c:v>0</c:v>
                </c:pt>
                <c:pt idx="1010">
                  <c:v>0</c:v>
                </c:pt>
                <c:pt idx="1011">
                  <c:v>0.3010299956639812</c:v>
                </c:pt>
                <c:pt idx="1012">
                  <c:v>0.77815125038364363</c:v>
                </c:pt>
                <c:pt idx="1013">
                  <c:v>0.47712125471966244</c:v>
                </c:pt>
                <c:pt idx="1014">
                  <c:v>0</c:v>
                </c:pt>
                <c:pt idx="1015">
                  <c:v>0</c:v>
                </c:pt>
                <c:pt idx="1016">
                  <c:v>0</c:v>
                </c:pt>
                <c:pt idx="1017">
                  <c:v>0</c:v>
                </c:pt>
                <c:pt idx="1018">
                  <c:v>0</c:v>
                </c:pt>
                <c:pt idx="1019">
                  <c:v>0</c:v>
                </c:pt>
                <c:pt idx="1020">
                  <c:v>0</c:v>
                </c:pt>
                <c:pt idx="1021">
                  <c:v>0</c:v>
                </c:pt>
                <c:pt idx="1022">
                  <c:v>0</c:v>
                </c:pt>
                <c:pt idx="1023">
                  <c:v>0</c:v>
                </c:pt>
                <c:pt idx="1024">
                  <c:v>0</c:v>
                </c:pt>
                <c:pt idx="1025">
                  <c:v>0</c:v>
                </c:pt>
                <c:pt idx="1026">
                  <c:v>0</c:v>
                </c:pt>
                <c:pt idx="1027">
                  <c:v>0</c:v>
                </c:pt>
                <c:pt idx="1028">
                  <c:v>0</c:v>
                </c:pt>
                <c:pt idx="1029">
                  <c:v>0.3010299956639812</c:v>
                </c:pt>
                <c:pt idx="1030">
                  <c:v>0.3010299956639812</c:v>
                </c:pt>
                <c:pt idx="1031">
                  <c:v>0.3010299956639812</c:v>
                </c:pt>
                <c:pt idx="1032">
                  <c:v>0</c:v>
                </c:pt>
                <c:pt idx="1033">
                  <c:v>0.3010299956639812</c:v>
                </c:pt>
                <c:pt idx="1034">
                  <c:v>0</c:v>
                </c:pt>
                <c:pt idx="1035">
                  <c:v>0</c:v>
                </c:pt>
                <c:pt idx="1036">
                  <c:v>0</c:v>
                </c:pt>
                <c:pt idx="1037">
                  <c:v>0</c:v>
                </c:pt>
                <c:pt idx="1038">
                  <c:v>0</c:v>
                </c:pt>
                <c:pt idx="1039">
                  <c:v>0</c:v>
                </c:pt>
                <c:pt idx="1040">
                  <c:v>0</c:v>
                </c:pt>
                <c:pt idx="1041">
                  <c:v>0</c:v>
                </c:pt>
                <c:pt idx="1042">
                  <c:v>0</c:v>
                </c:pt>
                <c:pt idx="1043">
                  <c:v>0</c:v>
                </c:pt>
                <c:pt idx="1044">
                  <c:v>0</c:v>
                </c:pt>
                <c:pt idx="1045">
                  <c:v>0</c:v>
                </c:pt>
                <c:pt idx="1046">
                  <c:v>0</c:v>
                </c:pt>
                <c:pt idx="1047">
                  <c:v>0</c:v>
                </c:pt>
                <c:pt idx="1048">
                  <c:v>0</c:v>
                </c:pt>
                <c:pt idx="1049">
                  <c:v>0</c:v>
                </c:pt>
                <c:pt idx="1050">
                  <c:v>0</c:v>
                </c:pt>
                <c:pt idx="1051">
                  <c:v>0</c:v>
                </c:pt>
                <c:pt idx="1052">
                  <c:v>0</c:v>
                </c:pt>
                <c:pt idx="1053">
                  <c:v>0</c:v>
                </c:pt>
                <c:pt idx="1054">
                  <c:v>0.3010299956639812</c:v>
                </c:pt>
                <c:pt idx="1055">
                  <c:v>0.47712125471966244</c:v>
                </c:pt>
                <c:pt idx="1056">
                  <c:v>0</c:v>
                </c:pt>
                <c:pt idx="1057">
                  <c:v>0</c:v>
                </c:pt>
                <c:pt idx="1058">
                  <c:v>0</c:v>
                </c:pt>
                <c:pt idx="1059">
                  <c:v>0.3010299956639812</c:v>
                </c:pt>
                <c:pt idx="1060">
                  <c:v>0.47712125471966244</c:v>
                </c:pt>
                <c:pt idx="1061">
                  <c:v>0</c:v>
                </c:pt>
                <c:pt idx="1062">
                  <c:v>0</c:v>
                </c:pt>
                <c:pt idx="1063">
                  <c:v>0</c:v>
                </c:pt>
                <c:pt idx="1064">
                  <c:v>0</c:v>
                </c:pt>
                <c:pt idx="1065">
                  <c:v>0</c:v>
                </c:pt>
                <c:pt idx="1066">
                  <c:v>0</c:v>
                </c:pt>
                <c:pt idx="1067">
                  <c:v>0</c:v>
                </c:pt>
                <c:pt idx="1068">
                  <c:v>0</c:v>
                </c:pt>
                <c:pt idx="1069">
                  <c:v>0</c:v>
                </c:pt>
                <c:pt idx="1070">
                  <c:v>0</c:v>
                </c:pt>
                <c:pt idx="1071">
                  <c:v>0.3010299956639812</c:v>
                </c:pt>
                <c:pt idx="1072">
                  <c:v>0</c:v>
                </c:pt>
                <c:pt idx="1073">
                  <c:v>0.6020599913279624</c:v>
                </c:pt>
                <c:pt idx="1074">
                  <c:v>0</c:v>
                </c:pt>
                <c:pt idx="1075">
                  <c:v>0</c:v>
                </c:pt>
                <c:pt idx="1076">
                  <c:v>0</c:v>
                </c:pt>
                <c:pt idx="1077">
                  <c:v>0</c:v>
                </c:pt>
                <c:pt idx="1078">
                  <c:v>0</c:v>
                </c:pt>
                <c:pt idx="1079">
                  <c:v>0</c:v>
                </c:pt>
                <c:pt idx="1080">
                  <c:v>0</c:v>
                </c:pt>
                <c:pt idx="1081">
                  <c:v>0</c:v>
                </c:pt>
                <c:pt idx="1082">
                  <c:v>0</c:v>
                </c:pt>
                <c:pt idx="1083">
                  <c:v>0.3010299956639812</c:v>
                </c:pt>
                <c:pt idx="1084">
                  <c:v>0.3010299956639812</c:v>
                </c:pt>
                <c:pt idx="1085">
                  <c:v>0.47712125471966244</c:v>
                </c:pt>
                <c:pt idx="1086">
                  <c:v>0</c:v>
                </c:pt>
                <c:pt idx="1087">
                  <c:v>0</c:v>
                </c:pt>
                <c:pt idx="1088">
                  <c:v>0.47712125471966244</c:v>
                </c:pt>
                <c:pt idx="1089">
                  <c:v>0.47712125471966244</c:v>
                </c:pt>
                <c:pt idx="1090">
                  <c:v>0.3010299956639812</c:v>
                </c:pt>
                <c:pt idx="1091">
                  <c:v>0</c:v>
                </c:pt>
                <c:pt idx="1092">
                  <c:v>0</c:v>
                </c:pt>
                <c:pt idx="1093">
                  <c:v>0</c:v>
                </c:pt>
                <c:pt idx="1094">
                  <c:v>0</c:v>
                </c:pt>
                <c:pt idx="1095">
                  <c:v>0</c:v>
                </c:pt>
                <c:pt idx="1096">
                  <c:v>0</c:v>
                </c:pt>
                <c:pt idx="1097">
                  <c:v>0</c:v>
                </c:pt>
                <c:pt idx="1098">
                  <c:v>0</c:v>
                </c:pt>
                <c:pt idx="1099">
                  <c:v>0</c:v>
                </c:pt>
                <c:pt idx="1100">
                  <c:v>0</c:v>
                </c:pt>
                <c:pt idx="1101">
                  <c:v>0</c:v>
                </c:pt>
                <c:pt idx="1102">
                  <c:v>0</c:v>
                </c:pt>
                <c:pt idx="1103">
                  <c:v>0</c:v>
                </c:pt>
                <c:pt idx="1104">
                  <c:v>0</c:v>
                </c:pt>
                <c:pt idx="1105">
                  <c:v>0</c:v>
                </c:pt>
                <c:pt idx="1106">
                  <c:v>0.3010299956639812</c:v>
                </c:pt>
                <c:pt idx="1107">
                  <c:v>0.47712125471966244</c:v>
                </c:pt>
                <c:pt idx="1108">
                  <c:v>0.47712125471966244</c:v>
                </c:pt>
                <c:pt idx="1109">
                  <c:v>0</c:v>
                </c:pt>
                <c:pt idx="1110">
                  <c:v>0</c:v>
                </c:pt>
                <c:pt idx="1111">
                  <c:v>0</c:v>
                </c:pt>
                <c:pt idx="1112">
                  <c:v>0</c:v>
                </c:pt>
                <c:pt idx="1113">
                  <c:v>0</c:v>
                </c:pt>
                <c:pt idx="1114">
                  <c:v>0</c:v>
                </c:pt>
                <c:pt idx="1115">
                  <c:v>0</c:v>
                </c:pt>
                <c:pt idx="1116">
                  <c:v>0</c:v>
                </c:pt>
                <c:pt idx="1117">
                  <c:v>0</c:v>
                </c:pt>
                <c:pt idx="1118">
                  <c:v>0.3010299956639812</c:v>
                </c:pt>
                <c:pt idx="1119">
                  <c:v>0</c:v>
                </c:pt>
                <c:pt idx="1120">
                  <c:v>0.3010299956639812</c:v>
                </c:pt>
                <c:pt idx="1121">
                  <c:v>0</c:v>
                </c:pt>
                <c:pt idx="1122">
                  <c:v>0</c:v>
                </c:pt>
                <c:pt idx="1123">
                  <c:v>0</c:v>
                </c:pt>
                <c:pt idx="1124">
                  <c:v>0</c:v>
                </c:pt>
                <c:pt idx="1125">
                  <c:v>0</c:v>
                </c:pt>
                <c:pt idx="1126">
                  <c:v>0</c:v>
                </c:pt>
                <c:pt idx="1127">
                  <c:v>0</c:v>
                </c:pt>
                <c:pt idx="1128">
                  <c:v>0</c:v>
                </c:pt>
                <c:pt idx="1129">
                  <c:v>0</c:v>
                </c:pt>
                <c:pt idx="1130">
                  <c:v>0</c:v>
                </c:pt>
                <c:pt idx="1131">
                  <c:v>0</c:v>
                </c:pt>
                <c:pt idx="1132">
                  <c:v>0</c:v>
                </c:pt>
                <c:pt idx="1133">
                  <c:v>0</c:v>
                </c:pt>
                <c:pt idx="1134">
                  <c:v>0</c:v>
                </c:pt>
                <c:pt idx="1135">
                  <c:v>0</c:v>
                </c:pt>
                <c:pt idx="1136">
                  <c:v>0.47712125471966244</c:v>
                </c:pt>
                <c:pt idx="1137">
                  <c:v>0</c:v>
                </c:pt>
                <c:pt idx="1138">
                  <c:v>0</c:v>
                </c:pt>
                <c:pt idx="1139">
                  <c:v>0</c:v>
                </c:pt>
                <c:pt idx="1140">
                  <c:v>0.69897000433601886</c:v>
                </c:pt>
                <c:pt idx="1141">
                  <c:v>0</c:v>
                </c:pt>
                <c:pt idx="1142">
                  <c:v>0</c:v>
                </c:pt>
                <c:pt idx="1143">
                  <c:v>0</c:v>
                </c:pt>
                <c:pt idx="1144">
                  <c:v>0</c:v>
                </c:pt>
                <c:pt idx="1145">
                  <c:v>0</c:v>
                </c:pt>
                <c:pt idx="1146">
                  <c:v>0</c:v>
                </c:pt>
                <c:pt idx="1147">
                  <c:v>0</c:v>
                </c:pt>
                <c:pt idx="1148">
                  <c:v>0</c:v>
                </c:pt>
                <c:pt idx="1149">
                  <c:v>0</c:v>
                </c:pt>
                <c:pt idx="1150">
                  <c:v>0</c:v>
                </c:pt>
                <c:pt idx="1151">
                  <c:v>0</c:v>
                </c:pt>
                <c:pt idx="1152">
                  <c:v>0</c:v>
                </c:pt>
                <c:pt idx="1153">
                  <c:v>0</c:v>
                </c:pt>
                <c:pt idx="1154">
                  <c:v>0.3010299956639812</c:v>
                </c:pt>
                <c:pt idx="1155">
                  <c:v>0</c:v>
                </c:pt>
                <c:pt idx="1156">
                  <c:v>0</c:v>
                </c:pt>
                <c:pt idx="1157">
                  <c:v>0</c:v>
                </c:pt>
                <c:pt idx="1158">
                  <c:v>0</c:v>
                </c:pt>
                <c:pt idx="1159">
                  <c:v>0</c:v>
                </c:pt>
                <c:pt idx="1160">
                  <c:v>0</c:v>
                </c:pt>
                <c:pt idx="1161">
                  <c:v>0</c:v>
                </c:pt>
                <c:pt idx="1162">
                  <c:v>0</c:v>
                </c:pt>
                <c:pt idx="1163">
                  <c:v>0</c:v>
                </c:pt>
                <c:pt idx="1164">
                  <c:v>0</c:v>
                </c:pt>
                <c:pt idx="1165">
                  <c:v>0</c:v>
                </c:pt>
                <c:pt idx="1166">
                  <c:v>0</c:v>
                </c:pt>
                <c:pt idx="1167">
                  <c:v>0</c:v>
                </c:pt>
                <c:pt idx="1168">
                  <c:v>0.3010299956639812</c:v>
                </c:pt>
                <c:pt idx="1169">
                  <c:v>0</c:v>
                </c:pt>
                <c:pt idx="1170">
                  <c:v>0</c:v>
                </c:pt>
                <c:pt idx="1171">
                  <c:v>0</c:v>
                </c:pt>
                <c:pt idx="1172">
                  <c:v>0</c:v>
                </c:pt>
                <c:pt idx="1173">
                  <c:v>0</c:v>
                </c:pt>
                <c:pt idx="1174">
                  <c:v>0</c:v>
                </c:pt>
                <c:pt idx="1175">
                  <c:v>0</c:v>
                </c:pt>
                <c:pt idx="1176">
                  <c:v>0</c:v>
                </c:pt>
                <c:pt idx="1177">
                  <c:v>0</c:v>
                </c:pt>
                <c:pt idx="1178">
                  <c:v>0.47712125471966244</c:v>
                </c:pt>
                <c:pt idx="1179">
                  <c:v>0</c:v>
                </c:pt>
                <c:pt idx="1180">
                  <c:v>0</c:v>
                </c:pt>
                <c:pt idx="1181">
                  <c:v>0</c:v>
                </c:pt>
                <c:pt idx="1182">
                  <c:v>0</c:v>
                </c:pt>
                <c:pt idx="1183">
                  <c:v>0</c:v>
                </c:pt>
                <c:pt idx="1184">
                  <c:v>0</c:v>
                </c:pt>
                <c:pt idx="1185">
                  <c:v>0</c:v>
                </c:pt>
                <c:pt idx="1186">
                  <c:v>0</c:v>
                </c:pt>
                <c:pt idx="1187">
                  <c:v>0</c:v>
                </c:pt>
                <c:pt idx="1188">
                  <c:v>0</c:v>
                </c:pt>
                <c:pt idx="1189">
                  <c:v>0</c:v>
                </c:pt>
                <c:pt idx="1190">
                  <c:v>0</c:v>
                </c:pt>
                <c:pt idx="1191">
                  <c:v>0.3010299956639812</c:v>
                </c:pt>
                <c:pt idx="1192">
                  <c:v>0</c:v>
                </c:pt>
                <c:pt idx="1193">
                  <c:v>0</c:v>
                </c:pt>
                <c:pt idx="1194">
                  <c:v>0</c:v>
                </c:pt>
                <c:pt idx="1195">
                  <c:v>0</c:v>
                </c:pt>
                <c:pt idx="1196">
                  <c:v>0</c:v>
                </c:pt>
                <c:pt idx="1197">
                  <c:v>0</c:v>
                </c:pt>
                <c:pt idx="1198">
                  <c:v>0</c:v>
                </c:pt>
                <c:pt idx="1199">
                  <c:v>0</c:v>
                </c:pt>
                <c:pt idx="1200">
                  <c:v>0.3010299956639812</c:v>
                </c:pt>
                <c:pt idx="1201">
                  <c:v>0</c:v>
                </c:pt>
                <c:pt idx="1202">
                  <c:v>0</c:v>
                </c:pt>
                <c:pt idx="1203">
                  <c:v>0</c:v>
                </c:pt>
                <c:pt idx="1204">
                  <c:v>0</c:v>
                </c:pt>
                <c:pt idx="1205">
                  <c:v>0</c:v>
                </c:pt>
                <c:pt idx="1206">
                  <c:v>0</c:v>
                </c:pt>
                <c:pt idx="1207">
                  <c:v>0</c:v>
                </c:pt>
                <c:pt idx="1208">
                  <c:v>0.3010299956639812</c:v>
                </c:pt>
                <c:pt idx="1209">
                  <c:v>0</c:v>
                </c:pt>
                <c:pt idx="1210">
                  <c:v>0</c:v>
                </c:pt>
                <c:pt idx="1211">
                  <c:v>0</c:v>
                </c:pt>
                <c:pt idx="1212">
                  <c:v>0</c:v>
                </c:pt>
                <c:pt idx="1213">
                  <c:v>0</c:v>
                </c:pt>
                <c:pt idx="1214">
                  <c:v>0</c:v>
                </c:pt>
                <c:pt idx="1215">
                  <c:v>0</c:v>
                </c:pt>
                <c:pt idx="1216">
                  <c:v>0</c:v>
                </c:pt>
                <c:pt idx="1217">
                  <c:v>0</c:v>
                </c:pt>
                <c:pt idx="1218">
                  <c:v>0</c:v>
                </c:pt>
                <c:pt idx="1219">
                  <c:v>0</c:v>
                </c:pt>
                <c:pt idx="1220">
                  <c:v>0.3010299956639812</c:v>
                </c:pt>
                <c:pt idx="1221">
                  <c:v>0</c:v>
                </c:pt>
                <c:pt idx="1222">
                  <c:v>0</c:v>
                </c:pt>
                <c:pt idx="1223">
                  <c:v>0</c:v>
                </c:pt>
                <c:pt idx="1224">
                  <c:v>0</c:v>
                </c:pt>
                <c:pt idx="1225">
                  <c:v>0</c:v>
                </c:pt>
                <c:pt idx="1226">
                  <c:v>0</c:v>
                </c:pt>
                <c:pt idx="1227">
                  <c:v>0</c:v>
                </c:pt>
                <c:pt idx="1228">
                  <c:v>0</c:v>
                </c:pt>
                <c:pt idx="1229">
                  <c:v>0</c:v>
                </c:pt>
                <c:pt idx="1230">
                  <c:v>0</c:v>
                </c:pt>
                <c:pt idx="1231">
                  <c:v>0</c:v>
                </c:pt>
                <c:pt idx="1232">
                  <c:v>0</c:v>
                </c:pt>
                <c:pt idx="1233">
                  <c:v>0</c:v>
                </c:pt>
                <c:pt idx="1234">
                  <c:v>0</c:v>
                </c:pt>
                <c:pt idx="1235">
                  <c:v>0</c:v>
                </c:pt>
                <c:pt idx="1236">
                  <c:v>0</c:v>
                </c:pt>
                <c:pt idx="1237">
                  <c:v>0</c:v>
                </c:pt>
                <c:pt idx="1238">
                  <c:v>0</c:v>
                </c:pt>
                <c:pt idx="1239">
                  <c:v>0</c:v>
                </c:pt>
                <c:pt idx="1240">
                  <c:v>0</c:v>
                </c:pt>
                <c:pt idx="1241">
                  <c:v>0</c:v>
                </c:pt>
                <c:pt idx="1242">
                  <c:v>0</c:v>
                </c:pt>
                <c:pt idx="1243">
                  <c:v>0</c:v>
                </c:pt>
                <c:pt idx="1244">
                  <c:v>0</c:v>
                </c:pt>
                <c:pt idx="1245">
                  <c:v>0</c:v>
                </c:pt>
                <c:pt idx="1246">
                  <c:v>0</c:v>
                </c:pt>
                <c:pt idx="1247">
                  <c:v>0.3010299956639812</c:v>
                </c:pt>
                <c:pt idx="1248">
                  <c:v>0</c:v>
                </c:pt>
                <c:pt idx="1249">
                  <c:v>0</c:v>
                </c:pt>
                <c:pt idx="1250">
                  <c:v>0</c:v>
                </c:pt>
                <c:pt idx="1251">
                  <c:v>0</c:v>
                </c:pt>
                <c:pt idx="1252">
                  <c:v>0</c:v>
                </c:pt>
                <c:pt idx="1253">
                  <c:v>0</c:v>
                </c:pt>
                <c:pt idx="1254">
                  <c:v>0</c:v>
                </c:pt>
                <c:pt idx="1255">
                  <c:v>0</c:v>
                </c:pt>
                <c:pt idx="1256">
                  <c:v>0</c:v>
                </c:pt>
                <c:pt idx="1257">
                  <c:v>0.3010299956639812</c:v>
                </c:pt>
                <c:pt idx="1258">
                  <c:v>0</c:v>
                </c:pt>
                <c:pt idx="1259">
                  <c:v>0</c:v>
                </c:pt>
                <c:pt idx="1260">
                  <c:v>0</c:v>
                </c:pt>
                <c:pt idx="1261">
                  <c:v>0</c:v>
                </c:pt>
                <c:pt idx="1262">
                  <c:v>0</c:v>
                </c:pt>
                <c:pt idx="1263">
                  <c:v>0.3010299956639812</c:v>
                </c:pt>
                <c:pt idx="1264">
                  <c:v>0</c:v>
                </c:pt>
                <c:pt idx="1265">
                  <c:v>0</c:v>
                </c:pt>
                <c:pt idx="1266">
                  <c:v>0</c:v>
                </c:pt>
                <c:pt idx="1267">
                  <c:v>0</c:v>
                </c:pt>
                <c:pt idx="1268">
                  <c:v>0</c:v>
                </c:pt>
                <c:pt idx="1269">
                  <c:v>0</c:v>
                </c:pt>
                <c:pt idx="1270">
                  <c:v>0</c:v>
                </c:pt>
                <c:pt idx="1271">
                  <c:v>0.3010299956639812</c:v>
                </c:pt>
                <c:pt idx="1272">
                  <c:v>0</c:v>
                </c:pt>
                <c:pt idx="1273">
                  <c:v>0</c:v>
                </c:pt>
                <c:pt idx="1274">
                  <c:v>0</c:v>
                </c:pt>
                <c:pt idx="1275">
                  <c:v>0</c:v>
                </c:pt>
                <c:pt idx="1276">
                  <c:v>0.3010299956639812</c:v>
                </c:pt>
                <c:pt idx="1277">
                  <c:v>0</c:v>
                </c:pt>
                <c:pt idx="1278">
                  <c:v>0</c:v>
                </c:pt>
                <c:pt idx="1279">
                  <c:v>0</c:v>
                </c:pt>
                <c:pt idx="1280">
                  <c:v>0</c:v>
                </c:pt>
                <c:pt idx="1281">
                  <c:v>0</c:v>
                </c:pt>
                <c:pt idx="1282">
                  <c:v>0</c:v>
                </c:pt>
                <c:pt idx="1283">
                  <c:v>0</c:v>
                </c:pt>
                <c:pt idx="1284">
                  <c:v>0</c:v>
                </c:pt>
                <c:pt idx="1285">
                  <c:v>0</c:v>
                </c:pt>
                <c:pt idx="1286">
                  <c:v>0</c:v>
                </c:pt>
                <c:pt idx="1287">
                  <c:v>0.3010299956639812</c:v>
                </c:pt>
                <c:pt idx="1288">
                  <c:v>0.77815125038364363</c:v>
                </c:pt>
                <c:pt idx="1289">
                  <c:v>0</c:v>
                </c:pt>
                <c:pt idx="1290">
                  <c:v>0</c:v>
                </c:pt>
                <c:pt idx="1291">
                  <c:v>0</c:v>
                </c:pt>
                <c:pt idx="1292">
                  <c:v>0</c:v>
                </c:pt>
                <c:pt idx="1293">
                  <c:v>0</c:v>
                </c:pt>
                <c:pt idx="1294">
                  <c:v>0</c:v>
                </c:pt>
                <c:pt idx="1295">
                  <c:v>0</c:v>
                </c:pt>
                <c:pt idx="1296">
                  <c:v>0</c:v>
                </c:pt>
                <c:pt idx="1297">
                  <c:v>0</c:v>
                </c:pt>
                <c:pt idx="1298">
                  <c:v>0</c:v>
                </c:pt>
                <c:pt idx="1299">
                  <c:v>0</c:v>
                </c:pt>
                <c:pt idx="1300">
                  <c:v>0.3010299956639812</c:v>
                </c:pt>
                <c:pt idx="1301">
                  <c:v>0</c:v>
                </c:pt>
                <c:pt idx="1302">
                  <c:v>0</c:v>
                </c:pt>
                <c:pt idx="1303">
                  <c:v>0</c:v>
                </c:pt>
                <c:pt idx="1304">
                  <c:v>0</c:v>
                </c:pt>
                <c:pt idx="1305">
                  <c:v>0</c:v>
                </c:pt>
                <c:pt idx="1306">
                  <c:v>0</c:v>
                </c:pt>
                <c:pt idx="1307">
                  <c:v>0</c:v>
                </c:pt>
                <c:pt idx="1308">
                  <c:v>0</c:v>
                </c:pt>
                <c:pt idx="1309">
                  <c:v>0</c:v>
                </c:pt>
                <c:pt idx="1310">
                  <c:v>0</c:v>
                </c:pt>
                <c:pt idx="1311">
                  <c:v>0</c:v>
                </c:pt>
                <c:pt idx="1312">
                  <c:v>0</c:v>
                </c:pt>
                <c:pt idx="1313">
                  <c:v>0</c:v>
                </c:pt>
                <c:pt idx="1314">
                  <c:v>0</c:v>
                </c:pt>
                <c:pt idx="1315">
                  <c:v>0</c:v>
                </c:pt>
                <c:pt idx="1316">
                  <c:v>0</c:v>
                </c:pt>
                <c:pt idx="1317">
                  <c:v>0</c:v>
                </c:pt>
                <c:pt idx="1318">
                  <c:v>0</c:v>
                </c:pt>
                <c:pt idx="1319">
                  <c:v>0</c:v>
                </c:pt>
                <c:pt idx="1320">
                  <c:v>0</c:v>
                </c:pt>
                <c:pt idx="1321">
                  <c:v>0</c:v>
                </c:pt>
                <c:pt idx="1322">
                  <c:v>0</c:v>
                </c:pt>
                <c:pt idx="1323">
                  <c:v>0</c:v>
                </c:pt>
                <c:pt idx="1324">
                  <c:v>0</c:v>
                </c:pt>
                <c:pt idx="1325">
                  <c:v>0</c:v>
                </c:pt>
                <c:pt idx="1326">
                  <c:v>0</c:v>
                </c:pt>
                <c:pt idx="1327">
                  <c:v>0</c:v>
                </c:pt>
                <c:pt idx="1328">
                  <c:v>0</c:v>
                </c:pt>
                <c:pt idx="1329">
                  <c:v>0</c:v>
                </c:pt>
                <c:pt idx="1330">
                  <c:v>0</c:v>
                </c:pt>
                <c:pt idx="1331">
                  <c:v>0</c:v>
                </c:pt>
                <c:pt idx="1332">
                  <c:v>0</c:v>
                </c:pt>
                <c:pt idx="1333">
                  <c:v>0</c:v>
                </c:pt>
                <c:pt idx="1334">
                  <c:v>0</c:v>
                </c:pt>
                <c:pt idx="1335">
                  <c:v>0</c:v>
                </c:pt>
                <c:pt idx="1336">
                  <c:v>0</c:v>
                </c:pt>
                <c:pt idx="1337">
                  <c:v>0</c:v>
                </c:pt>
                <c:pt idx="1338">
                  <c:v>0</c:v>
                </c:pt>
                <c:pt idx="1339">
                  <c:v>0</c:v>
                </c:pt>
                <c:pt idx="1340">
                  <c:v>0</c:v>
                </c:pt>
                <c:pt idx="1341">
                  <c:v>0</c:v>
                </c:pt>
                <c:pt idx="1342">
                  <c:v>0</c:v>
                </c:pt>
                <c:pt idx="1343">
                  <c:v>0</c:v>
                </c:pt>
                <c:pt idx="1344">
                  <c:v>0</c:v>
                </c:pt>
                <c:pt idx="1345">
                  <c:v>0</c:v>
                </c:pt>
                <c:pt idx="1346">
                  <c:v>0</c:v>
                </c:pt>
                <c:pt idx="1347">
                  <c:v>0</c:v>
                </c:pt>
                <c:pt idx="1348">
                  <c:v>0</c:v>
                </c:pt>
                <c:pt idx="1349">
                  <c:v>0</c:v>
                </c:pt>
                <c:pt idx="1350">
                  <c:v>0</c:v>
                </c:pt>
                <c:pt idx="1351">
                  <c:v>0</c:v>
                </c:pt>
                <c:pt idx="1352">
                  <c:v>0</c:v>
                </c:pt>
                <c:pt idx="1353">
                  <c:v>0</c:v>
                </c:pt>
                <c:pt idx="1354">
                  <c:v>0</c:v>
                </c:pt>
                <c:pt idx="1355">
                  <c:v>0</c:v>
                </c:pt>
                <c:pt idx="1356">
                  <c:v>0</c:v>
                </c:pt>
                <c:pt idx="1357">
                  <c:v>0</c:v>
                </c:pt>
                <c:pt idx="1358">
                  <c:v>0</c:v>
                </c:pt>
                <c:pt idx="1359">
                  <c:v>0</c:v>
                </c:pt>
                <c:pt idx="1360">
                  <c:v>0</c:v>
                </c:pt>
                <c:pt idx="1361">
                  <c:v>0</c:v>
                </c:pt>
                <c:pt idx="1362">
                  <c:v>0</c:v>
                </c:pt>
                <c:pt idx="1363">
                  <c:v>0</c:v>
                </c:pt>
                <c:pt idx="1364">
                  <c:v>0</c:v>
                </c:pt>
                <c:pt idx="1365">
                  <c:v>0</c:v>
                </c:pt>
                <c:pt idx="1366">
                  <c:v>0</c:v>
                </c:pt>
                <c:pt idx="1367">
                  <c:v>0</c:v>
                </c:pt>
                <c:pt idx="1368">
                  <c:v>0</c:v>
                </c:pt>
                <c:pt idx="1369">
                  <c:v>0</c:v>
                </c:pt>
                <c:pt idx="1370">
                  <c:v>0</c:v>
                </c:pt>
                <c:pt idx="1371">
                  <c:v>0</c:v>
                </c:pt>
                <c:pt idx="1372">
                  <c:v>0</c:v>
                </c:pt>
                <c:pt idx="1373">
                  <c:v>0</c:v>
                </c:pt>
                <c:pt idx="1374">
                  <c:v>0</c:v>
                </c:pt>
                <c:pt idx="1375">
                  <c:v>0.3010299956639812</c:v>
                </c:pt>
                <c:pt idx="1376">
                  <c:v>0</c:v>
                </c:pt>
                <c:pt idx="1377">
                  <c:v>0</c:v>
                </c:pt>
                <c:pt idx="1378">
                  <c:v>0</c:v>
                </c:pt>
                <c:pt idx="1379">
                  <c:v>0.3010299956639812</c:v>
                </c:pt>
                <c:pt idx="1380">
                  <c:v>0</c:v>
                </c:pt>
                <c:pt idx="1381">
                  <c:v>0</c:v>
                </c:pt>
                <c:pt idx="1382">
                  <c:v>0.3010299956639812</c:v>
                </c:pt>
                <c:pt idx="1383">
                  <c:v>0</c:v>
                </c:pt>
                <c:pt idx="1384">
                  <c:v>0</c:v>
                </c:pt>
                <c:pt idx="1385">
                  <c:v>0</c:v>
                </c:pt>
                <c:pt idx="1386">
                  <c:v>0</c:v>
                </c:pt>
                <c:pt idx="1387">
                  <c:v>0</c:v>
                </c:pt>
                <c:pt idx="1388">
                  <c:v>0</c:v>
                </c:pt>
                <c:pt idx="1389">
                  <c:v>0</c:v>
                </c:pt>
                <c:pt idx="1390">
                  <c:v>0</c:v>
                </c:pt>
                <c:pt idx="1391">
                  <c:v>0</c:v>
                </c:pt>
                <c:pt idx="1392">
                  <c:v>0</c:v>
                </c:pt>
                <c:pt idx="1393">
                  <c:v>0</c:v>
                </c:pt>
                <c:pt idx="1394">
                  <c:v>0.3010299956639812</c:v>
                </c:pt>
                <c:pt idx="1395">
                  <c:v>0</c:v>
                </c:pt>
                <c:pt idx="1396">
                  <c:v>0</c:v>
                </c:pt>
                <c:pt idx="1397">
                  <c:v>0</c:v>
                </c:pt>
                <c:pt idx="1398">
                  <c:v>0</c:v>
                </c:pt>
                <c:pt idx="1399">
                  <c:v>0</c:v>
                </c:pt>
                <c:pt idx="1400">
                  <c:v>0</c:v>
                </c:pt>
                <c:pt idx="1401">
                  <c:v>0</c:v>
                </c:pt>
                <c:pt idx="1402">
                  <c:v>0</c:v>
                </c:pt>
                <c:pt idx="1403">
                  <c:v>0</c:v>
                </c:pt>
                <c:pt idx="1404">
                  <c:v>0.3010299956639812</c:v>
                </c:pt>
                <c:pt idx="1405">
                  <c:v>0</c:v>
                </c:pt>
                <c:pt idx="1406">
                  <c:v>0</c:v>
                </c:pt>
                <c:pt idx="1407">
                  <c:v>0</c:v>
                </c:pt>
                <c:pt idx="1408">
                  <c:v>0</c:v>
                </c:pt>
                <c:pt idx="1409">
                  <c:v>0</c:v>
                </c:pt>
                <c:pt idx="1410">
                  <c:v>0</c:v>
                </c:pt>
                <c:pt idx="1411">
                  <c:v>0</c:v>
                </c:pt>
                <c:pt idx="1412">
                  <c:v>0</c:v>
                </c:pt>
                <c:pt idx="1413">
                  <c:v>0</c:v>
                </c:pt>
                <c:pt idx="1414">
                  <c:v>0</c:v>
                </c:pt>
                <c:pt idx="1415">
                  <c:v>0</c:v>
                </c:pt>
                <c:pt idx="1416">
                  <c:v>0</c:v>
                </c:pt>
                <c:pt idx="1417">
                  <c:v>0</c:v>
                </c:pt>
                <c:pt idx="1418">
                  <c:v>0</c:v>
                </c:pt>
                <c:pt idx="1419">
                  <c:v>0</c:v>
                </c:pt>
                <c:pt idx="1420">
                  <c:v>0</c:v>
                </c:pt>
                <c:pt idx="1421">
                  <c:v>0</c:v>
                </c:pt>
                <c:pt idx="1422">
                  <c:v>0</c:v>
                </c:pt>
                <c:pt idx="1423">
                  <c:v>0</c:v>
                </c:pt>
                <c:pt idx="1424">
                  <c:v>0</c:v>
                </c:pt>
              </c:numCache>
            </c:numRef>
          </c:yVal>
          <c:smooth val="0"/>
        </c:ser>
        <c:dLbls>
          <c:showLegendKey val="0"/>
          <c:showVal val="0"/>
          <c:showCatName val="0"/>
          <c:showSerName val="0"/>
          <c:showPercent val="0"/>
          <c:showBubbleSize val="0"/>
        </c:dLbls>
        <c:axId val="983562480"/>
        <c:axId val="983565200"/>
      </c:scatterChart>
      <c:valAx>
        <c:axId val="983562480"/>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sz="1100" b="1" i="0" baseline="0">
                    <a:effectLst/>
                  </a:rPr>
                  <a:t>log(x+1) timespan  in seconds</a:t>
                </a:r>
                <a:endParaRPr lang="en-US" sz="1100">
                  <a:effectLst/>
                </a:endParaRP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983565200"/>
        <c:crosses val="autoZero"/>
        <c:crossBetween val="midCat"/>
      </c:valAx>
      <c:valAx>
        <c:axId val="983565200"/>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log</a:t>
                </a:r>
                <a:r>
                  <a:rPr lang="en-US" baseline="0"/>
                  <a:t>  count of EventStreams</a:t>
                </a:r>
                <a:endParaRPr lang="en-US"/>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983562480"/>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1" i="0" u="none" strike="noStrike" kern="1200" cap="none" baseline="0">
                <a:solidFill>
                  <a:sysClr val="window" lastClr="FFFFFF">
                    <a:lumMod val="85000"/>
                  </a:sysClr>
                </a:solidFill>
                <a:latin typeface="+mn-lt"/>
                <a:ea typeface="+mn-ea"/>
                <a:cs typeface="+mn-cs"/>
              </a:defRPr>
            </a:pPr>
            <a:r>
              <a:rPr lang="en-US" sz="1405" b="1" i="0" baseline="0">
                <a:effectLst/>
              </a:rPr>
              <a:t>Roaming EventStreams  log(x+1) timespan vs log-count</a:t>
            </a:r>
            <a:endParaRPr lang="en-US" sz="1405" baseline="0">
              <a:effectLst/>
            </a:endParaRPr>
          </a:p>
        </c:rich>
      </c:tx>
      <c:overlay val="0"/>
      <c:spPr>
        <a:noFill/>
        <a:ln>
          <a:noFill/>
        </a:ln>
        <a:effectLst/>
      </c:spPr>
      <c:txPr>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1" i="0" u="none" strike="noStrike" kern="1200" cap="none" baseline="0">
              <a:solidFill>
                <a:sysClr val="window" lastClr="FFFFFF">
                  <a:lumMod val="85000"/>
                </a:sysClr>
              </a:solidFill>
              <a:latin typeface="+mn-lt"/>
              <a:ea typeface="+mn-ea"/>
              <a:cs typeface="+mn-cs"/>
            </a:defRPr>
          </a:pPr>
          <a:endParaRPr lang="en-US"/>
        </a:p>
      </c:txPr>
    </c:title>
    <c:autoTitleDeleted val="0"/>
    <c:plotArea>
      <c:layout/>
      <c:scatterChart>
        <c:scatterStyle val="lineMarker"/>
        <c:varyColors val="0"/>
        <c:ser>
          <c:idx val="0"/>
          <c:order val="0"/>
          <c:tx>
            <c:strRef>
              <c:f>'Timespan of streams -Roaming'!$F$1</c:f>
              <c:strCache>
                <c:ptCount val="1"/>
                <c:pt idx="0">
                  <c:v>log-count</c:v>
                </c:pt>
              </c:strCache>
            </c:strRef>
          </c:tx>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'Timespan of streams -Roaming'!$E$2:$E$28</c:f>
              <c:numCache>
                <c:formatCode>General</c:formatCode>
                <c:ptCount val="27"/>
                <c:pt idx="0">
                  <c:v>0</c:v>
                </c:pt>
                <c:pt idx="1">
                  <c:v>0.3010299956639812</c:v>
                </c:pt>
                <c:pt idx="2">
                  <c:v>0.47712125471966244</c:v>
                </c:pt>
                <c:pt idx="3">
                  <c:v>0.6020599913279624</c:v>
                </c:pt>
                <c:pt idx="4">
                  <c:v>0.69897000433601886</c:v>
                </c:pt>
                <c:pt idx="5">
                  <c:v>0.77815125038364363</c:v>
                </c:pt>
                <c:pt idx="6">
                  <c:v>0.84509804001425681</c:v>
                </c:pt>
                <c:pt idx="7">
                  <c:v>0.90308998699194354</c:v>
                </c:pt>
                <c:pt idx="8">
                  <c:v>0.95424250943932487</c:v>
                </c:pt>
                <c:pt idx="9">
                  <c:v>1</c:v>
                </c:pt>
                <c:pt idx="10">
                  <c:v>1.0413926851582251</c:v>
                </c:pt>
                <c:pt idx="11">
                  <c:v>1.1760912590556813</c:v>
                </c:pt>
                <c:pt idx="12">
                  <c:v>1.6232492903979006</c:v>
                </c:pt>
                <c:pt idx="13">
                  <c:v>1.6334684555795864</c:v>
                </c:pt>
                <c:pt idx="14">
                  <c:v>1.6532125137753437</c:v>
                </c:pt>
                <c:pt idx="15">
                  <c:v>1.6720978579357175</c:v>
                </c:pt>
                <c:pt idx="16">
                  <c:v>1.6812412373755872</c:v>
                </c:pt>
                <c:pt idx="17">
                  <c:v>1.6989700043360187</c:v>
                </c:pt>
                <c:pt idx="18">
                  <c:v>1.7075701760979363</c:v>
                </c:pt>
                <c:pt idx="19">
                  <c:v>1.7160033436347992</c:v>
                </c:pt>
                <c:pt idx="20">
                  <c:v>1.7242758696007889</c:v>
                </c:pt>
                <c:pt idx="21">
                  <c:v>1.7853298350107671</c:v>
                </c:pt>
                <c:pt idx="22">
                  <c:v>1.8260748027008264</c:v>
                </c:pt>
                <c:pt idx="23">
                  <c:v>1.8388490907372552</c:v>
                </c:pt>
                <c:pt idx="24">
                  <c:v>3.606596309179285</c:v>
                </c:pt>
                <c:pt idx="25">
                  <c:v>3.6072405038317426</c:v>
                </c:pt>
                <c:pt idx="26">
                  <c:v>4.1864477607749171</c:v>
                </c:pt>
              </c:numCache>
            </c:numRef>
          </c:xVal>
          <c:yVal>
            <c:numRef>
              <c:f>'Timespan of streams -Roaming'!$F$2:$F$28</c:f>
              <c:numCache>
                <c:formatCode>General</c:formatCode>
                <c:ptCount val="27"/>
                <c:pt idx="0">
                  <c:v>5.040756570327944</c:v>
                </c:pt>
                <c:pt idx="1">
                  <c:v>3.8306528137974243</c:v>
                </c:pt>
                <c:pt idx="2">
                  <c:v>2.1903316981702914</c:v>
                </c:pt>
                <c:pt idx="3">
                  <c:v>0.77815125038364363</c:v>
                </c:pt>
                <c:pt idx="4">
                  <c:v>1.4913616938342726</c:v>
                </c:pt>
                <c:pt idx="5">
                  <c:v>1.4913616938342726</c:v>
                </c:pt>
                <c:pt idx="6">
                  <c:v>1.2787536009528289</c:v>
                </c:pt>
                <c:pt idx="7">
                  <c:v>1.5314789170422551</c:v>
                </c:pt>
                <c:pt idx="8">
                  <c:v>0</c:v>
                </c:pt>
                <c:pt idx="9">
                  <c:v>0</c:v>
                </c:pt>
                <c:pt idx="10">
                  <c:v>0</c:v>
                </c:pt>
                <c:pt idx="11">
                  <c:v>0</c:v>
                </c:pt>
                <c:pt idx="12">
                  <c:v>2.271841606536499</c:v>
                </c:pt>
                <c:pt idx="13">
                  <c:v>0.69897000433601886</c:v>
                </c:pt>
                <c:pt idx="14">
                  <c:v>0</c:v>
                </c:pt>
                <c:pt idx="15">
                  <c:v>0.69897000433601886</c:v>
                </c:pt>
                <c:pt idx="16">
                  <c:v>0.90308998699194354</c:v>
                </c:pt>
                <c:pt idx="17">
                  <c:v>0</c:v>
                </c:pt>
                <c:pt idx="18">
                  <c:v>0</c:v>
                </c:pt>
                <c:pt idx="19">
                  <c:v>0</c:v>
                </c:pt>
                <c:pt idx="20">
                  <c:v>0</c:v>
                </c:pt>
                <c:pt idx="21">
                  <c:v>0</c:v>
                </c:pt>
                <c:pt idx="22">
                  <c:v>0</c:v>
                </c:pt>
                <c:pt idx="23">
                  <c:v>0</c:v>
                </c:pt>
                <c:pt idx="24">
                  <c:v>0.3010299956639812</c:v>
                </c:pt>
                <c:pt idx="25">
                  <c:v>0</c:v>
                </c:pt>
                <c:pt idx="26">
                  <c:v>0</c:v>
                </c:pt>
              </c:numCache>
            </c:numRef>
          </c:yVal>
          <c:smooth val="0"/>
        </c:ser>
        <c:dLbls>
          <c:showLegendKey val="0"/>
          <c:showVal val="0"/>
          <c:showCatName val="0"/>
          <c:showSerName val="0"/>
          <c:showPercent val="0"/>
          <c:showBubbleSize val="0"/>
        </c:dLbls>
        <c:axId val="983567376"/>
        <c:axId val="1028409904"/>
      </c:scatterChart>
      <c:valAx>
        <c:axId val="983567376"/>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sz="1100"/>
                  <a:t>log(x+1) timespan</a:t>
                </a:r>
                <a:r>
                  <a:rPr lang="en-US" sz="1100" baseline="0"/>
                  <a:t> of event streams in seconds</a:t>
                </a:r>
                <a:endParaRPr lang="en-US" sz="1100"/>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028409904"/>
        <c:crosses val="autoZero"/>
        <c:crossBetween val="midCat"/>
      </c:valAx>
      <c:valAx>
        <c:axId val="1028409904"/>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log-count </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983567376"/>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Template>
  <TotalTime>21</TotalTime>
  <Pages>21</Pages>
  <Words>5686</Words>
  <Characters>32413</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Yogesh Padmanaban</dc:creator>
  <cp:keywords/>
  <cp:lastModifiedBy>Yogesh Padmanaban</cp:lastModifiedBy>
  <cp:revision>10</cp:revision>
  <dcterms:created xsi:type="dcterms:W3CDTF">2014-03-31T06:21:00Z</dcterms:created>
  <dcterms:modified xsi:type="dcterms:W3CDTF">2014-03-31T06:43:00Z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